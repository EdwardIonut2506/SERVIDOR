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4C5182">
        <w:t>daw</w:t>
      </w:r>
    </w:p>
    <w:p w:rsidR="003D2429" w:rsidRDefault="004C5182" w:rsidP="003D2429">
      <w:pPr>
        <w:pStyle w:val="MDULO"/>
        <w:ind w:left="2552"/>
        <w:jc w:val="right"/>
      </w:pPr>
      <w:r>
        <w:t>MÓDULO DE desarrollo web entorno servidor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4C5182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GITHUB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4C5182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Edward-Ionut, Bunoaica</w:t>
      </w:r>
    </w:p>
    <w:p w:rsidR="003D2429" w:rsidRPr="00D27929" w:rsidRDefault="004C5182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Y1963355C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:rsidR="00D13C12" w:rsidRDefault="00D13C12">
          <w:pPr>
            <w:pStyle w:val="TtuloTDC"/>
          </w:pPr>
          <w:r>
            <w:t>Contenido</w:t>
          </w:r>
        </w:p>
        <w:p w:rsidR="00A3099E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6402" w:history="1">
            <w:r w:rsidR="00A3099E" w:rsidRPr="002F6855">
              <w:rPr>
                <w:rStyle w:val="Hipervnculo"/>
              </w:rPr>
              <w:t>1.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Documentos que se adjuntan a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_Toc116546402 \h </w:instrText>
            </w:r>
            <w:r w:rsidR="00A3099E">
              <w:rPr>
                <w:webHidden/>
              </w:rPr>
              <w:fldChar w:fldCharType="separate"/>
            </w:r>
            <w:r w:rsidR="00F15024">
              <w:rPr>
                <w:b w:val="0"/>
                <w:bCs/>
                <w:webHidden/>
              </w:rPr>
              <w:t>¡Error! Marcador no definido.</w:t>
            </w:r>
            <w:r w:rsidR="00A3099E">
              <w:rPr>
                <w:webHidden/>
              </w:rPr>
              <w:fldChar w:fldCharType="end"/>
            </w:r>
          </w:hyperlink>
        </w:p>
        <w:p w:rsidR="00A3099E" w:rsidRDefault="001B06D4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16546403" w:history="1">
            <w:r w:rsidR="00A3099E" w:rsidRPr="002F6855">
              <w:rPr>
                <w:rStyle w:val="Hipervnculo"/>
              </w:rPr>
              <w:t>2.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Resto de epígrafes que componen el desarrollo de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_Toc116546403 \h </w:instrText>
            </w:r>
            <w:r w:rsidR="00A3099E">
              <w:rPr>
                <w:webHidden/>
              </w:rPr>
            </w:r>
            <w:r w:rsidR="00A3099E">
              <w:rPr>
                <w:webHidden/>
              </w:rPr>
              <w:fldChar w:fldCharType="separate"/>
            </w:r>
            <w:r w:rsidR="00F15024">
              <w:rPr>
                <w:webHidden/>
              </w:rPr>
              <w:t>2</w:t>
            </w:r>
            <w:r w:rsidR="00A3099E">
              <w:rPr>
                <w:webHidden/>
              </w:rPr>
              <w:fldChar w:fldCharType="end"/>
            </w:r>
          </w:hyperlink>
        </w:p>
        <w:p w:rsidR="00D13C12" w:rsidRDefault="00D13C12">
          <w:r>
            <w:rPr>
              <w:b/>
              <w:bCs/>
            </w:rPr>
            <w:fldChar w:fldCharType="end"/>
          </w:r>
        </w:p>
      </w:sdtContent>
    </w:sdt>
    <w:p w:rsidR="00D13C12" w:rsidRDefault="00D13C12">
      <w:pPr>
        <w:spacing w:after="0" w:line="240" w:lineRule="auto"/>
        <w:rPr>
          <w:sz w:val="48"/>
          <w:szCs w:val="48"/>
        </w:rPr>
      </w:pPr>
    </w:p>
    <w:p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EA04A7" w:rsidRDefault="004C5182" w:rsidP="001B06D4">
      <w:pPr>
        <w:pStyle w:val="Ttulo1"/>
        <w:numPr>
          <w:ilvl w:val="0"/>
          <w:numId w:val="1"/>
        </w:numPr>
      </w:pPr>
      <w:r>
        <w:t>¿Qué es Git?</w:t>
      </w:r>
    </w:p>
    <w:p w:rsidR="00EA04A7" w:rsidRDefault="004C5182" w:rsidP="001B06D4">
      <w:pPr>
        <w:pStyle w:val="Texto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24"/>
        </w:rPr>
      </w:pPr>
      <w:r>
        <w:rPr>
          <w:rFonts w:ascii="Times New Roman" w:hAnsi="Times New Roman" w:cs="Times New Roman"/>
          <w:color w:val="1F497D" w:themeColor="text2"/>
          <w:sz w:val="24"/>
        </w:rPr>
        <w:t>Explica qué es Git y cuál es su propósito</w:t>
      </w:r>
    </w:p>
    <w:p w:rsidR="00B805F1" w:rsidRDefault="00B805F1" w:rsidP="001B06D4">
      <w:pPr>
        <w:pStyle w:val="Texto"/>
        <w:numPr>
          <w:ilvl w:val="1"/>
          <w:numId w:val="2"/>
        </w:numPr>
        <w:rPr>
          <w:rFonts w:ascii="Times New Roman" w:hAnsi="Times New Roman" w:cs="Times New Roman"/>
          <w:color w:val="1F497D" w:themeColor="text2"/>
          <w:sz w:val="24"/>
        </w:rPr>
      </w:pPr>
      <w:r>
        <w:rPr>
          <w:color w:val="000000" w:themeColor="text1"/>
        </w:rPr>
        <w:t>Git es un sistema de control de versiones, esto se refiere a que es un sistema en el cual se pueden subir las diferentes versiones de un programa que cuenta con muchos archivos de código fuente.</w:t>
      </w:r>
    </w:p>
    <w:p w:rsidR="004C5182" w:rsidRDefault="004C5182" w:rsidP="001B06D4">
      <w:pPr>
        <w:pStyle w:val="Texto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24"/>
        </w:rPr>
      </w:pPr>
      <w:r>
        <w:rPr>
          <w:rFonts w:ascii="Times New Roman" w:hAnsi="Times New Roman" w:cs="Times New Roman"/>
          <w:color w:val="1F497D" w:themeColor="text2"/>
          <w:sz w:val="24"/>
        </w:rPr>
        <w:t>¿Por qué es importante en el desarrollo de software?</w:t>
      </w:r>
    </w:p>
    <w:p w:rsidR="00B805F1" w:rsidRPr="004C5182" w:rsidRDefault="00B805F1" w:rsidP="001B06D4">
      <w:pPr>
        <w:pStyle w:val="Texto"/>
        <w:numPr>
          <w:ilvl w:val="1"/>
          <w:numId w:val="2"/>
        </w:numPr>
        <w:rPr>
          <w:rFonts w:ascii="Times New Roman" w:hAnsi="Times New Roman" w:cs="Times New Roman"/>
          <w:color w:val="1F497D" w:themeColor="text2"/>
          <w:sz w:val="24"/>
        </w:rPr>
      </w:pPr>
      <w:r>
        <w:rPr>
          <w:color w:val="000000" w:themeColor="text1"/>
        </w:rPr>
        <w:t>Git es súper importante debido a que nos protege nuestro código fuente que trabajamos o gestionamos, nos almacena las diferentes versiones de nuestros programas y cambios realizados.</w:t>
      </w:r>
    </w:p>
    <w:p w:rsidR="004C5182" w:rsidRDefault="004C5182" w:rsidP="001B06D4">
      <w:pPr>
        <w:pStyle w:val="Texto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24"/>
        </w:rPr>
      </w:pPr>
      <w:r>
        <w:rPr>
          <w:rFonts w:ascii="Times New Roman" w:hAnsi="Times New Roman" w:cs="Times New Roman"/>
          <w:color w:val="1F497D" w:themeColor="text2"/>
          <w:sz w:val="24"/>
        </w:rPr>
        <w:t>Diferencia entre Git y otros sistemas de control de versiones</w:t>
      </w:r>
    </w:p>
    <w:p w:rsidR="00B805F1" w:rsidRPr="004C5182" w:rsidRDefault="00B805F1" w:rsidP="001B06D4">
      <w:pPr>
        <w:pStyle w:val="Texto"/>
        <w:numPr>
          <w:ilvl w:val="1"/>
          <w:numId w:val="2"/>
        </w:numPr>
        <w:rPr>
          <w:rFonts w:ascii="Times New Roman" w:hAnsi="Times New Roman" w:cs="Times New Roman"/>
          <w:color w:val="1F497D" w:themeColor="text2"/>
          <w:sz w:val="24"/>
        </w:rPr>
      </w:pPr>
      <w:r>
        <w:rPr>
          <w:color w:val="000000" w:themeColor="text1"/>
        </w:rPr>
        <w:t>La principal diferencia entre Git y otros sistemas es que es muy eficaz, sirve como multiplicador de todas nuestras actividades y garantiza que todas las partes hagan su trabajo ordenadamente, a parte a los programadores juniors les brinda un entorno seguro en donde programar y subir sus proyectos.</w:t>
      </w:r>
    </w:p>
    <w:p w:rsidR="00E33605" w:rsidRDefault="00E33605" w:rsidP="00974332">
      <w:pPr>
        <w:pStyle w:val="Texto"/>
      </w:pPr>
    </w:p>
    <w:p w:rsidR="004C5182" w:rsidRDefault="00B8323F" w:rsidP="001B06D4">
      <w:pPr>
        <w:pStyle w:val="Ttulo1"/>
        <w:numPr>
          <w:ilvl w:val="0"/>
          <w:numId w:val="1"/>
        </w:numPr>
      </w:pPr>
      <w:bookmarkStart w:id="0" w:name="_Toc353127502"/>
      <w:r>
        <w:t xml:space="preserve"> </w:t>
      </w:r>
      <w:bookmarkStart w:id="1" w:name="_Toc116546403"/>
      <w:bookmarkEnd w:id="0"/>
      <w:r w:rsidR="004C5182">
        <w:t>¿Qué es GitHub?</w:t>
      </w:r>
    </w:p>
    <w:p w:rsidR="004C5182" w:rsidRDefault="004C5182" w:rsidP="001B06D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Describe qué es GitHub y para qué se usa</w:t>
      </w:r>
    </w:p>
    <w:p w:rsidR="00B805F1" w:rsidRDefault="00B805F1" w:rsidP="001B06D4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 xml:space="preserve">GitHub es un servicio basado en la nube de control de versiones, es como </w:t>
      </w:r>
      <w:proofErr w:type="gramStart"/>
      <w:r>
        <w:rPr>
          <w:rFonts w:ascii="Arial" w:hAnsi="Arial" w:cs="Arial"/>
          <w:color w:val="000000" w:themeColor="text1"/>
          <w:sz w:val="20"/>
        </w:rPr>
        <w:t>Git</w:t>
      </w:r>
      <w:proofErr w:type="gramEnd"/>
      <w:r>
        <w:rPr>
          <w:rFonts w:ascii="Arial" w:hAnsi="Arial" w:cs="Arial"/>
          <w:color w:val="000000" w:themeColor="text1"/>
          <w:sz w:val="20"/>
        </w:rPr>
        <w:t xml:space="preserve"> pero pudiendo subir los programas y proyectos a la nube para compartirlos con la comunidad y seguir </w:t>
      </w:r>
      <w:r w:rsidR="008A0DB0">
        <w:rPr>
          <w:rFonts w:ascii="Arial" w:hAnsi="Arial" w:cs="Arial"/>
          <w:color w:val="000000" w:themeColor="text1"/>
          <w:sz w:val="20"/>
        </w:rPr>
        <w:t>haciendo cambios mejorando los mismos y haciendo un seguimiento de los proyectos.</w:t>
      </w:r>
    </w:p>
    <w:p w:rsidR="004C5182" w:rsidRDefault="001A09A9" w:rsidP="001B06D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¿En qué se diferencia de Git?</w:t>
      </w:r>
    </w:p>
    <w:p w:rsidR="008A0DB0" w:rsidRDefault="008A0DB0" w:rsidP="001B06D4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La principal y mayor diferencia entre Git y GitHub es que uno es un programa de control de versiones ejecutado en local, mientras que GitHub es un programa de gestión de versiones alojado en la nube.</w:t>
      </w:r>
    </w:p>
    <w:p w:rsidR="001A09A9" w:rsidRDefault="001A09A9" w:rsidP="001B06D4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Menciona al menos dos alternativas a GitHub</w:t>
      </w:r>
    </w:p>
    <w:p w:rsidR="008A0DB0" w:rsidRPr="004C5182" w:rsidRDefault="008A0DB0" w:rsidP="001B06D4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Dos alternativas muy buenas a GitHub son Amazon S3, creado por AWS y Google Docs, creado por Google.</w:t>
      </w:r>
    </w:p>
    <w:p w:rsidR="001A09A9" w:rsidRDefault="004C5182" w:rsidP="001B06D4">
      <w:pPr>
        <w:pStyle w:val="Ttulo1"/>
        <w:numPr>
          <w:ilvl w:val="0"/>
          <w:numId w:val="1"/>
        </w:numPr>
      </w:pPr>
      <w:r>
        <w:t>Creación de una cuenta in GitHub</w:t>
      </w:r>
    </w:p>
    <w:p w:rsidR="008A0DB0" w:rsidRDefault="001A09A9" w:rsidP="001B06D4">
      <w:pPr>
        <w:pStyle w:val="Prrafodelista"/>
        <w:numPr>
          <w:ilvl w:val="0"/>
          <w:numId w:val="4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Explica los pasos para registrarse en GitHub</w:t>
      </w:r>
    </w:p>
    <w:p w:rsidR="008A0DB0" w:rsidRPr="008A0DB0" w:rsidRDefault="008A0DB0" w:rsidP="001B06D4">
      <w:pPr>
        <w:pStyle w:val="Prrafodelista"/>
        <w:numPr>
          <w:ilvl w:val="1"/>
          <w:numId w:val="4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Entrar a la página web de GitHub</w:t>
      </w:r>
    </w:p>
    <w:p w:rsidR="008A0DB0" w:rsidRPr="008A0DB0" w:rsidRDefault="008A0DB0" w:rsidP="001B06D4">
      <w:pPr>
        <w:pStyle w:val="Prrafodelista"/>
        <w:numPr>
          <w:ilvl w:val="1"/>
          <w:numId w:val="4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Entrar en el apartado de “Registrarse”</w:t>
      </w:r>
    </w:p>
    <w:p w:rsidR="008A0DB0" w:rsidRPr="008A0DB0" w:rsidRDefault="008A0DB0" w:rsidP="001B06D4">
      <w:pPr>
        <w:pStyle w:val="Prrafodelista"/>
        <w:numPr>
          <w:ilvl w:val="1"/>
          <w:numId w:val="4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 xml:space="preserve">Seguir los pasos indicados en la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</w:rPr>
        <w:t>pagina</w:t>
      </w:r>
      <w:proofErr w:type="spellEnd"/>
      <w:r>
        <w:rPr>
          <w:rFonts w:ascii="Arial" w:hAnsi="Arial" w:cs="Arial"/>
          <w:color w:val="000000" w:themeColor="text1"/>
          <w:sz w:val="20"/>
        </w:rPr>
        <w:t>(</w:t>
      </w:r>
      <w:proofErr w:type="gramEnd"/>
      <w:r>
        <w:rPr>
          <w:rFonts w:ascii="Arial" w:hAnsi="Arial" w:cs="Arial"/>
          <w:color w:val="000000" w:themeColor="text1"/>
          <w:sz w:val="20"/>
        </w:rPr>
        <w:t>email, nombre completo, edad, uso de GitHub, etc).</w:t>
      </w:r>
    </w:p>
    <w:p w:rsidR="008A0DB0" w:rsidRDefault="001A09A9" w:rsidP="001B06D4">
      <w:pPr>
        <w:pStyle w:val="Prrafodelista"/>
        <w:numPr>
          <w:ilvl w:val="0"/>
          <w:numId w:val="4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configuraciones básicas se pueden realizar en el perfil?</w:t>
      </w:r>
    </w:p>
    <w:p w:rsidR="008A0DB0" w:rsidRPr="008A0DB0" w:rsidRDefault="008A0DB0" w:rsidP="001B06D4">
      <w:pPr>
        <w:pStyle w:val="Prrafodelista"/>
        <w:numPr>
          <w:ilvl w:val="1"/>
          <w:numId w:val="4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Principalmente podemos hacer 3 cosas básicas en nuestro perfil, Editar nuestra foto, nuestra biografía y crear un archivo readme.md que contiene información sobre nosotros.</w:t>
      </w:r>
    </w:p>
    <w:p w:rsidR="008A0DB0" w:rsidRPr="008A0DB0" w:rsidRDefault="008A0DB0" w:rsidP="008A0DB0">
      <w:pPr>
        <w:pStyle w:val="Prrafodelista"/>
        <w:ind w:left="2010"/>
        <w:rPr>
          <w:rFonts w:ascii="Times New Roman" w:hAnsi="Times New Roman"/>
          <w:color w:val="1F497D" w:themeColor="text2"/>
          <w:sz w:val="24"/>
        </w:rPr>
      </w:pPr>
    </w:p>
    <w:p w:rsidR="004C5182" w:rsidRDefault="004C5182" w:rsidP="001B06D4">
      <w:pPr>
        <w:pStyle w:val="Ttulo1"/>
        <w:numPr>
          <w:ilvl w:val="0"/>
          <w:numId w:val="1"/>
        </w:numPr>
      </w:pPr>
      <w:r>
        <w:lastRenderedPageBreak/>
        <w:t>Creación de un repositorio en GitHub</w:t>
      </w:r>
    </w:p>
    <w:p w:rsidR="001A09A9" w:rsidRDefault="001A09A9" w:rsidP="001B06D4">
      <w:pPr>
        <w:pStyle w:val="Prrafodelista"/>
        <w:numPr>
          <w:ilvl w:val="0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es un repositorio y para qué sirve?</w:t>
      </w:r>
    </w:p>
    <w:p w:rsidR="008A0DB0" w:rsidRDefault="008A0DB0" w:rsidP="001B06D4">
      <w:pPr>
        <w:pStyle w:val="Prrafodelista"/>
        <w:numPr>
          <w:ilvl w:val="1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Un repositorio es un tipo de almacenamiento centralizado que usan los desarrolladores para realizar y administrar cambios en el código fuente de una aplicación.</w:t>
      </w:r>
    </w:p>
    <w:p w:rsidR="001A09A9" w:rsidRDefault="001A09A9" w:rsidP="001B06D4">
      <w:pPr>
        <w:pStyle w:val="Prrafodelista"/>
        <w:numPr>
          <w:ilvl w:val="0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Explica cómo se crea un repositorio nuevo en GitHub</w:t>
      </w:r>
    </w:p>
    <w:p w:rsidR="008A0DB0" w:rsidRDefault="008A0DB0" w:rsidP="001B06D4">
      <w:pPr>
        <w:pStyle w:val="Prrafodelista"/>
        <w:numPr>
          <w:ilvl w:val="1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En la esquina superior derecha de cualquier página de GitHub tendremos un apartado de “Crear Repositorio”. Escribimos un nombre, opcionalmente, una descripción y la visibilidad del mismo. Con eso ya estaría creado.</w:t>
      </w:r>
    </w:p>
    <w:p w:rsidR="001A09A9" w:rsidRDefault="001A09A9" w:rsidP="001B06D4">
      <w:pPr>
        <w:pStyle w:val="Prrafodelista"/>
        <w:numPr>
          <w:ilvl w:val="0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Diferencia entre repositorios públicos y privados</w:t>
      </w:r>
    </w:p>
    <w:p w:rsidR="008A0DB0" w:rsidRDefault="008A0DB0" w:rsidP="001B06D4">
      <w:pPr>
        <w:pStyle w:val="Prrafodelista"/>
        <w:numPr>
          <w:ilvl w:val="1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Los repositorios públicos pueden ser vistos y descargados por cualquier persona, mientras que los privados solo tenemos acceso nosotros.</w:t>
      </w:r>
    </w:p>
    <w:p w:rsidR="001A09A9" w:rsidRDefault="001A09A9" w:rsidP="001B06D4">
      <w:pPr>
        <w:pStyle w:val="Prrafodelista"/>
        <w:numPr>
          <w:ilvl w:val="0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¿Cuáles son los archivos esenciales en un repositorio y cuál es su función?</w:t>
      </w:r>
    </w:p>
    <w:p w:rsidR="008A0DB0" w:rsidRPr="001A09A9" w:rsidRDefault="00FA291A" w:rsidP="001B06D4">
      <w:pPr>
        <w:pStyle w:val="Prrafodelista"/>
        <w:numPr>
          <w:ilvl w:val="1"/>
          <w:numId w:val="5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El archivo esencial que debe tener un repositorio es tener un archivo readme.md-La función de este archivo es la de mantener todos los cambios y la información del repositorio.</w:t>
      </w:r>
    </w:p>
    <w:p w:rsidR="004C5182" w:rsidRDefault="004C5182" w:rsidP="001B06D4">
      <w:pPr>
        <w:pStyle w:val="Ttulo1"/>
        <w:numPr>
          <w:ilvl w:val="0"/>
          <w:numId w:val="1"/>
        </w:numPr>
      </w:pPr>
      <w:r>
        <w:t>Instalación y configuración de Git en el equipo</w:t>
      </w:r>
    </w:p>
    <w:p w:rsidR="001A09A9" w:rsidRDefault="001A09A9" w:rsidP="001B06D4">
      <w:pPr>
        <w:pStyle w:val="Prrafodelista"/>
        <w:numPr>
          <w:ilvl w:val="0"/>
          <w:numId w:val="6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instala Git en los diferentes sistemas operativos?</w:t>
      </w:r>
    </w:p>
    <w:p w:rsidR="00FA291A" w:rsidRDefault="00C76761" w:rsidP="001B06D4">
      <w:pPr>
        <w:pStyle w:val="Prrafodelista"/>
        <w:numPr>
          <w:ilvl w:val="1"/>
          <w:numId w:val="6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En el caso de Windows tenemos un archivo ejecutable que nos lleva la descarga paso a paso, luego en MacOS y Linux tenemos que hacerlo mediante la consola de comandos, pero normalmente en MacOS suele venir instalado ya.</w:t>
      </w:r>
    </w:p>
    <w:p w:rsidR="00C76761" w:rsidRDefault="001A09A9" w:rsidP="001B06D4">
      <w:pPr>
        <w:pStyle w:val="Prrafodelista"/>
        <w:numPr>
          <w:ilvl w:val="0"/>
          <w:numId w:val="6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comandos se utilizan para configurar Git con el nombre y el correo del usuario?</w:t>
      </w:r>
    </w:p>
    <w:p w:rsidR="00C76761" w:rsidRPr="00C76761" w:rsidRDefault="00C76761" w:rsidP="001B06D4">
      <w:pPr>
        <w:pStyle w:val="Prrafodelista"/>
        <w:numPr>
          <w:ilvl w:val="1"/>
          <w:numId w:val="6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 xml:space="preserve">Se utiliza el comando git </w:t>
      </w:r>
      <w:proofErr w:type="spellStart"/>
      <w:r>
        <w:rPr>
          <w:rFonts w:ascii="Arial" w:hAnsi="Arial" w:cs="Arial"/>
          <w:color w:val="000000" w:themeColor="text1"/>
          <w:sz w:val="20"/>
        </w:rPr>
        <w:t>config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–global </w:t>
      </w:r>
      <w:proofErr w:type="spellStart"/>
      <w:r>
        <w:rPr>
          <w:rFonts w:ascii="Arial" w:hAnsi="Arial" w:cs="Arial"/>
          <w:color w:val="000000" w:themeColor="text1"/>
          <w:sz w:val="20"/>
        </w:rPr>
        <w:t>user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y nuestro email.</w:t>
      </w:r>
    </w:p>
    <w:p w:rsidR="00C76761" w:rsidRPr="00C76761" w:rsidRDefault="00C76761" w:rsidP="001B06D4">
      <w:pPr>
        <w:pStyle w:val="Prrafodelista"/>
        <w:numPr>
          <w:ilvl w:val="1"/>
          <w:numId w:val="6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 xml:space="preserve">Para el usuario es git </w:t>
      </w:r>
      <w:proofErr w:type="spellStart"/>
      <w:r>
        <w:rPr>
          <w:rFonts w:ascii="Arial" w:hAnsi="Arial" w:cs="Arial"/>
          <w:color w:val="000000" w:themeColor="text1"/>
          <w:sz w:val="20"/>
        </w:rPr>
        <w:t>config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user.name y el nombre</w:t>
      </w:r>
    </w:p>
    <w:p w:rsidR="001A09A9" w:rsidRDefault="001A09A9" w:rsidP="001B06D4">
      <w:pPr>
        <w:pStyle w:val="Prrafodelista"/>
        <w:numPr>
          <w:ilvl w:val="0"/>
          <w:numId w:val="6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verifica que Git está correctamente instalado?</w:t>
      </w:r>
    </w:p>
    <w:p w:rsidR="00C76761" w:rsidRPr="001A09A9" w:rsidRDefault="00C76761" w:rsidP="001B06D4">
      <w:pPr>
        <w:pStyle w:val="Prrafodelista"/>
        <w:numPr>
          <w:ilvl w:val="1"/>
          <w:numId w:val="6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Poniendo en nuestra consola de comandos git –</w:t>
      </w:r>
      <w:proofErr w:type="spellStart"/>
      <w:r>
        <w:rPr>
          <w:rFonts w:ascii="Arial" w:hAnsi="Arial" w:cs="Arial"/>
          <w:color w:val="000000" w:themeColor="text1"/>
          <w:sz w:val="20"/>
        </w:rPr>
        <w:t>version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y si git nos devuelve su versión significa que está bien instalado.</w:t>
      </w:r>
    </w:p>
    <w:p w:rsidR="004C5182" w:rsidRDefault="004C5182" w:rsidP="001B06D4">
      <w:pPr>
        <w:pStyle w:val="Ttulo1"/>
        <w:numPr>
          <w:ilvl w:val="0"/>
          <w:numId w:val="1"/>
        </w:numPr>
      </w:pPr>
      <w:r>
        <w:t>Vinculación de Git con el equipo</w:t>
      </w:r>
    </w:p>
    <w:p w:rsidR="001A09A9" w:rsidRDefault="001A09A9" w:rsidP="001B06D4">
      <w:pPr>
        <w:pStyle w:val="Prrafodelista"/>
        <w:numPr>
          <w:ilvl w:val="0"/>
          <w:numId w:val="7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métodos existen para autenticar Git con GitHub?</w:t>
      </w:r>
    </w:p>
    <w:p w:rsidR="00C76761" w:rsidRDefault="00C76761" w:rsidP="001B06D4">
      <w:pPr>
        <w:pStyle w:val="Prrafodelista"/>
        <w:numPr>
          <w:ilvl w:val="1"/>
          <w:numId w:val="7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Tenemos dos maneras, mediante la página de GitHub o mediante la consola de Git con la contraseña cuando nos la pida</w:t>
      </w:r>
    </w:p>
    <w:p w:rsidR="001A09A9" w:rsidRDefault="001A09A9" w:rsidP="001B06D4">
      <w:pPr>
        <w:pStyle w:val="Prrafodelista"/>
        <w:numPr>
          <w:ilvl w:val="0"/>
          <w:numId w:val="7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Explica cómo clonar un repositorio desde GitHub a tu equipo.</w:t>
      </w:r>
    </w:p>
    <w:p w:rsidR="00C76761" w:rsidRDefault="00C76761" w:rsidP="001B06D4">
      <w:pPr>
        <w:pStyle w:val="Prrafodelista"/>
        <w:numPr>
          <w:ilvl w:val="1"/>
          <w:numId w:val="7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Utilizando la terminal, copiamos la url del repositorio a clonar y lo clonamos con el comando git clone donde queramos</w:t>
      </w:r>
    </w:p>
    <w:p w:rsidR="001A09A9" w:rsidRDefault="001A09A9" w:rsidP="001B06D4">
      <w:pPr>
        <w:pStyle w:val="Prrafodelista"/>
        <w:numPr>
          <w:ilvl w:val="0"/>
          <w:numId w:val="7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enlaza un repositorio local a GitHub?</w:t>
      </w:r>
    </w:p>
    <w:p w:rsidR="00C76761" w:rsidRPr="000F33B5" w:rsidRDefault="000F33B5" w:rsidP="001B06D4">
      <w:pPr>
        <w:pStyle w:val="Prrafodelista"/>
        <w:numPr>
          <w:ilvl w:val="1"/>
          <w:numId w:val="7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Se utiliza el comando git remote y la url del repositorio que queramos clonar.</w:t>
      </w:r>
    </w:p>
    <w:p w:rsidR="000F33B5" w:rsidRDefault="000F33B5" w:rsidP="000F33B5">
      <w:pPr>
        <w:pStyle w:val="Prrafodelista"/>
        <w:ind w:left="1290"/>
        <w:rPr>
          <w:rFonts w:ascii="Arial" w:hAnsi="Arial" w:cs="Arial"/>
          <w:color w:val="000000" w:themeColor="text1"/>
          <w:sz w:val="20"/>
        </w:rPr>
      </w:pPr>
    </w:p>
    <w:p w:rsidR="000F33B5" w:rsidRDefault="000F33B5" w:rsidP="000F33B5">
      <w:pPr>
        <w:pStyle w:val="Prrafodelista"/>
        <w:ind w:left="1290"/>
        <w:rPr>
          <w:rFonts w:ascii="Arial" w:hAnsi="Arial" w:cs="Arial"/>
          <w:color w:val="000000" w:themeColor="text1"/>
          <w:sz w:val="20"/>
        </w:rPr>
      </w:pPr>
    </w:p>
    <w:p w:rsidR="000F33B5" w:rsidRPr="001A09A9" w:rsidRDefault="000F33B5" w:rsidP="000F33B5">
      <w:pPr>
        <w:pStyle w:val="Prrafodelista"/>
        <w:ind w:left="1290"/>
        <w:rPr>
          <w:rFonts w:ascii="Times New Roman" w:hAnsi="Times New Roman"/>
          <w:color w:val="1F497D" w:themeColor="text2"/>
          <w:sz w:val="24"/>
        </w:rPr>
      </w:pPr>
    </w:p>
    <w:p w:rsidR="004C5182" w:rsidRDefault="004C5182" w:rsidP="001B06D4">
      <w:pPr>
        <w:pStyle w:val="Ttulo1"/>
        <w:numPr>
          <w:ilvl w:val="0"/>
          <w:numId w:val="1"/>
        </w:numPr>
      </w:pPr>
      <w:r>
        <w:lastRenderedPageBreak/>
        <w:t>Comandos básicos de Git</w:t>
      </w:r>
    </w:p>
    <w:p w:rsidR="001A09A9" w:rsidRDefault="000F33B5" w:rsidP="001B06D4">
      <w:pPr>
        <w:pStyle w:val="Prrafodelista"/>
        <w:numPr>
          <w:ilvl w:val="0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agregan archivos al área de preparación de Git?</w:t>
      </w:r>
    </w:p>
    <w:p w:rsidR="000F33B5" w:rsidRDefault="000F33B5" w:rsidP="001B06D4">
      <w:pPr>
        <w:pStyle w:val="Prrafodelista"/>
        <w:numPr>
          <w:ilvl w:val="1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Se agregan con el comando git add y el nombre del archivo o si no colocamos un “.” para meter todos los ficheros nuevos.</w:t>
      </w:r>
    </w:p>
    <w:p w:rsidR="000F33B5" w:rsidRDefault="00DF0EB0" w:rsidP="001B06D4">
      <w:pPr>
        <w:pStyle w:val="Prrafodelista"/>
        <w:numPr>
          <w:ilvl w:val="0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realiza un commit y qué significa el proceso?</w:t>
      </w:r>
    </w:p>
    <w:p w:rsidR="000F33B5" w:rsidRPr="000F33B5" w:rsidRDefault="000F33B5" w:rsidP="001B06D4">
      <w:pPr>
        <w:pStyle w:val="Prrafodelista"/>
        <w:numPr>
          <w:ilvl w:val="1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Realizar un commit significa que los cambios o ficheros en el área de preparación son los que se van a confirmar para después ser subidos a la nube o ser guardados hasta nuevo cambio.</w:t>
      </w:r>
    </w:p>
    <w:p w:rsidR="00DF0EB0" w:rsidRDefault="00DF0EB0" w:rsidP="001B06D4">
      <w:pPr>
        <w:pStyle w:val="Prrafodelista"/>
        <w:numPr>
          <w:ilvl w:val="0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envían los cambios de un repositorio local a GitHub?</w:t>
      </w:r>
    </w:p>
    <w:p w:rsidR="000F33B5" w:rsidRDefault="000F33B5" w:rsidP="001B06D4">
      <w:pPr>
        <w:pStyle w:val="Prrafodelista"/>
        <w:numPr>
          <w:ilvl w:val="1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Se envían los cambios con</w:t>
      </w:r>
      <w:r w:rsidR="00F15024">
        <w:rPr>
          <w:rFonts w:ascii="Arial" w:hAnsi="Arial" w:cs="Arial"/>
          <w:color w:val="000000" w:themeColor="text1"/>
          <w:sz w:val="20"/>
        </w:rPr>
        <w:t xml:space="preserve"> git </w:t>
      </w:r>
      <w:proofErr w:type="spellStart"/>
      <w:r w:rsidR="00F15024">
        <w:rPr>
          <w:rFonts w:ascii="Arial" w:hAnsi="Arial" w:cs="Arial"/>
          <w:color w:val="000000" w:themeColor="text1"/>
          <w:sz w:val="20"/>
        </w:rPr>
        <w:t>push</w:t>
      </w:r>
      <w:proofErr w:type="spellEnd"/>
      <w:r>
        <w:rPr>
          <w:rFonts w:ascii="Arial" w:hAnsi="Arial" w:cs="Arial"/>
          <w:color w:val="000000" w:themeColor="text1"/>
          <w:sz w:val="20"/>
        </w:rPr>
        <w:t>, esto envía todos los cambios.</w:t>
      </w:r>
    </w:p>
    <w:p w:rsidR="00DF0EB0" w:rsidRDefault="00DF0EB0" w:rsidP="001B06D4">
      <w:pPr>
        <w:pStyle w:val="Prrafodelista"/>
        <w:numPr>
          <w:ilvl w:val="0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descargan actualizaciones del repositorio remoto?</w:t>
      </w:r>
    </w:p>
    <w:p w:rsidR="000F33B5" w:rsidRPr="000F33B5" w:rsidRDefault="000F33B5" w:rsidP="001B06D4">
      <w:pPr>
        <w:pStyle w:val="Prrafodelista"/>
        <w:numPr>
          <w:ilvl w:val="1"/>
          <w:numId w:val="8"/>
        </w:numPr>
        <w:rPr>
          <w:rFonts w:ascii="Arial" w:hAnsi="Arial" w:cs="Arial"/>
          <w:color w:val="000000" w:themeColor="text1"/>
          <w:sz w:val="20"/>
        </w:rPr>
      </w:pPr>
      <w:r w:rsidRPr="000F33B5">
        <w:rPr>
          <w:rFonts w:ascii="Arial" w:hAnsi="Arial" w:cs="Arial"/>
          <w:color w:val="000000" w:themeColor="text1"/>
          <w:sz w:val="20"/>
        </w:rPr>
        <w:t>Para descargar las actualizaciones</w:t>
      </w:r>
      <w:r w:rsidR="00F15024">
        <w:rPr>
          <w:rFonts w:ascii="Arial" w:hAnsi="Arial" w:cs="Arial"/>
          <w:color w:val="000000" w:themeColor="text1"/>
          <w:sz w:val="20"/>
        </w:rPr>
        <w:t xml:space="preserve"> se utiliza el comando git pull</w:t>
      </w:r>
    </w:p>
    <w:p w:rsidR="00DF0EB0" w:rsidRDefault="00DF0EB0" w:rsidP="001B06D4">
      <w:pPr>
        <w:pStyle w:val="Prrafodelista"/>
        <w:numPr>
          <w:ilvl w:val="0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puede ver el historial de commits?</w:t>
      </w:r>
    </w:p>
    <w:p w:rsidR="004F14EC" w:rsidRPr="00DF0EB0" w:rsidRDefault="004F14EC" w:rsidP="001B06D4">
      <w:pPr>
        <w:pStyle w:val="Prrafodelista"/>
        <w:numPr>
          <w:ilvl w:val="1"/>
          <w:numId w:val="8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El historial de commits se ve con el comando git log</w:t>
      </w:r>
    </w:p>
    <w:p w:rsidR="004C5182" w:rsidRDefault="004C5182" w:rsidP="001B06D4">
      <w:pPr>
        <w:pStyle w:val="Ttulo1"/>
        <w:numPr>
          <w:ilvl w:val="0"/>
          <w:numId w:val="1"/>
        </w:numPr>
      </w:pPr>
      <w:r>
        <w:t>Trabajo en equipo en GitHub</w:t>
      </w:r>
    </w:p>
    <w:p w:rsidR="004F14EC" w:rsidRDefault="00DF0EB0" w:rsidP="001B06D4">
      <w:pPr>
        <w:pStyle w:val="Prrafodelista"/>
        <w:numPr>
          <w:ilvl w:val="0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es un fork y para qué se usa?</w:t>
      </w:r>
    </w:p>
    <w:p w:rsidR="004F14EC" w:rsidRPr="004F14EC" w:rsidRDefault="004F14EC" w:rsidP="001B06D4">
      <w:pPr>
        <w:pStyle w:val="Prrafodelista"/>
        <w:numPr>
          <w:ilvl w:val="1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Un fork es una copia de un repositorio donde se puede escribir y hacer públicos tus propios cambios o trabajar sobre ese repositorio como base.</w:t>
      </w:r>
    </w:p>
    <w:p w:rsidR="00DF0EB0" w:rsidRDefault="00DF0EB0" w:rsidP="001B06D4">
      <w:pPr>
        <w:pStyle w:val="Prrafodelista"/>
        <w:numPr>
          <w:ilvl w:val="0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Explica qué es un pull request y cómo se hace</w:t>
      </w:r>
    </w:p>
    <w:p w:rsidR="004F14EC" w:rsidRDefault="004F14EC" w:rsidP="001B06D4">
      <w:pPr>
        <w:pStyle w:val="Prrafodelista"/>
        <w:numPr>
          <w:ilvl w:val="1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Hacer un pull request es pedir a otro desarrollador que trabaja en el mismo repositorio que haga un incorpore su rama de proyecto a la tuya.</w:t>
      </w:r>
    </w:p>
    <w:p w:rsidR="00DF0EB0" w:rsidRDefault="00DF0EB0" w:rsidP="001B06D4">
      <w:pPr>
        <w:pStyle w:val="Prrafodelista"/>
        <w:numPr>
          <w:ilvl w:val="0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son las ramas en Git y cómo se crean?</w:t>
      </w:r>
    </w:p>
    <w:p w:rsidR="004F14EC" w:rsidRPr="004F14EC" w:rsidRDefault="004F14EC" w:rsidP="001B06D4">
      <w:pPr>
        <w:pStyle w:val="Prrafodelista"/>
        <w:numPr>
          <w:ilvl w:val="1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Las ramas en git son una serie de líneas que pueden seguir nuestros proyectos con diferentes versiones o commits realizados.</w:t>
      </w:r>
    </w:p>
    <w:p w:rsidR="004F14EC" w:rsidRDefault="004F14EC" w:rsidP="001B06D4">
      <w:pPr>
        <w:pStyle w:val="Prrafodelista"/>
        <w:numPr>
          <w:ilvl w:val="1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Las ramas se crean con git branch y el nombre de la rama</w:t>
      </w:r>
    </w:p>
    <w:p w:rsidR="00DF0EB0" w:rsidRDefault="00DF0EB0" w:rsidP="001B06D4">
      <w:pPr>
        <w:pStyle w:val="Prrafodelista"/>
        <w:numPr>
          <w:ilvl w:val="0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¿Cómo se pueden fusionar ramas en un repositorio?</w:t>
      </w:r>
    </w:p>
    <w:p w:rsidR="004F14EC" w:rsidRPr="00DF0EB0" w:rsidRDefault="004F14EC" w:rsidP="001B06D4">
      <w:pPr>
        <w:pStyle w:val="Prrafodelista"/>
        <w:numPr>
          <w:ilvl w:val="1"/>
          <w:numId w:val="9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Arial" w:hAnsi="Arial" w:cs="Arial"/>
          <w:color w:val="000000" w:themeColor="text1"/>
          <w:sz w:val="20"/>
        </w:rPr>
        <w:t>Las ramas se pueden fusionar con git merge, este comando fusiona dos ramas.</w:t>
      </w:r>
    </w:p>
    <w:bookmarkEnd w:id="1"/>
    <w:p w:rsidR="002A6575" w:rsidRDefault="004C5182" w:rsidP="001B06D4">
      <w:pPr>
        <w:pStyle w:val="Ttulo1"/>
        <w:numPr>
          <w:ilvl w:val="0"/>
          <w:numId w:val="1"/>
        </w:numPr>
      </w:pPr>
      <w:r>
        <w:t>Consejos y buenas prácticas</w:t>
      </w:r>
    </w:p>
    <w:p w:rsidR="00DF0EB0" w:rsidRDefault="00DF0EB0" w:rsidP="001B06D4">
      <w:pPr>
        <w:pStyle w:val="Prrafodelista"/>
        <w:numPr>
          <w:ilvl w:val="0"/>
          <w:numId w:val="10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características debe tener un buen mensaje en commit?</w:t>
      </w:r>
    </w:p>
    <w:p w:rsidR="00F15024" w:rsidRPr="00F15024" w:rsidRDefault="00F15024" w:rsidP="001B06D4">
      <w:pPr>
        <w:pStyle w:val="Prrafodelista"/>
        <w:numPr>
          <w:ilvl w:val="1"/>
          <w:numId w:val="10"/>
        </w:numPr>
        <w:rPr>
          <w:rFonts w:ascii="Times New Roman" w:hAnsi="Times New Roman"/>
          <w:color w:val="000000" w:themeColor="text1"/>
          <w:sz w:val="24"/>
        </w:rPr>
      </w:pPr>
      <w:r w:rsidRPr="00F15024">
        <w:rPr>
          <w:rFonts w:ascii="Arial" w:hAnsi="Arial" w:cs="Arial"/>
          <w:color w:val="000000" w:themeColor="text1"/>
          <w:sz w:val="20"/>
        </w:rPr>
        <w:t>Ser corto breve y conciso con la información sobre la que trata el commit</w:t>
      </w:r>
    </w:p>
    <w:p w:rsidR="00DF0EB0" w:rsidRDefault="00B805F1" w:rsidP="001B06D4">
      <w:pPr>
        <w:pStyle w:val="Prrafodelista"/>
        <w:numPr>
          <w:ilvl w:val="0"/>
          <w:numId w:val="10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¿Qué archivos no deberían subirse a un repositorio y cómo se pueden excluir?</w:t>
      </w:r>
    </w:p>
    <w:p w:rsidR="00F15024" w:rsidRPr="00F15024" w:rsidRDefault="00F15024" w:rsidP="001B06D4">
      <w:pPr>
        <w:pStyle w:val="Prrafodelista"/>
        <w:numPr>
          <w:ilvl w:val="1"/>
          <w:numId w:val="10"/>
        </w:numPr>
        <w:rPr>
          <w:rFonts w:ascii="Times New Roman" w:hAnsi="Times New Roman"/>
          <w:color w:val="000000" w:themeColor="text1"/>
          <w:sz w:val="24"/>
        </w:rPr>
      </w:pPr>
      <w:r w:rsidRPr="00F15024">
        <w:rPr>
          <w:rFonts w:ascii="Arial" w:hAnsi="Arial" w:cs="Arial"/>
          <w:color w:val="000000" w:themeColor="text1"/>
          <w:sz w:val="20"/>
        </w:rPr>
        <w:t xml:space="preserve">Principalmente contraseñas, datos personales, etc. Estas cosas se pueden excluir usando un archivo </w:t>
      </w:r>
      <w:bookmarkStart w:id="2" w:name="_GoBack"/>
      <w:bookmarkEnd w:id="2"/>
      <w:r w:rsidRPr="00F15024">
        <w:rPr>
          <w:rFonts w:ascii="Arial" w:hAnsi="Arial" w:cs="Arial"/>
          <w:color w:val="000000" w:themeColor="text1"/>
          <w:sz w:val="20"/>
        </w:rPr>
        <w:t>“. gitignore”.</w:t>
      </w:r>
    </w:p>
    <w:p w:rsidR="00B805F1" w:rsidRDefault="00B805F1" w:rsidP="001B06D4">
      <w:pPr>
        <w:pStyle w:val="Prrafodelista"/>
        <w:numPr>
          <w:ilvl w:val="0"/>
          <w:numId w:val="10"/>
        </w:numPr>
        <w:rPr>
          <w:rFonts w:ascii="Times New Roman" w:hAnsi="Times New Roman"/>
          <w:color w:val="1F497D" w:themeColor="text2"/>
          <w:sz w:val="24"/>
        </w:rPr>
      </w:pPr>
      <w:r>
        <w:rPr>
          <w:rFonts w:ascii="Times New Roman" w:hAnsi="Times New Roman"/>
          <w:color w:val="1F497D" w:themeColor="text2"/>
          <w:sz w:val="24"/>
        </w:rPr>
        <w:t>¿Por qué es importante mantener actualizado el repositorio y como se logra?</w:t>
      </w:r>
    </w:p>
    <w:p w:rsidR="00F15024" w:rsidRPr="00F15024" w:rsidRDefault="00F15024" w:rsidP="001B06D4">
      <w:pPr>
        <w:pStyle w:val="Prrafodelista"/>
        <w:numPr>
          <w:ilvl w:val="1"/>
          <w:numId w:val="10"/>
        </w:numPr>
        <w:rPr>
          <w:rFonts w:ascii="Arial" w:hAnsi="Arial" w:cs="Arial"/>
          <w:color w:val="000000" w:themeColor="text1"/>
          <w:sz w:val="20"/>
        </w:rPr>
      </w:pPr>
      <w:r w:rsidRPr="00F15024">
        <w:rPr>
          <w:rFonts w:ascii="Arial" w:hAnsi="Arial" w:cs="Arial"/>
          <w:color w:val="000000" w:themeColor="text1"/>
          <w:sz w:val="20"/>
        </w:rPr>
        <w:t>Debido a que así podemos conservar nuestros proyectos en un lugar seguro en caso de errores o perdidas y otro tipo de problemas más, además los códigos de un repositorio no se pueden modificar dentro del mismo a no ser que te los descargues o seas el propietario.</w:t>
      </w:r>
    </w:p>
    <w:p w:rsidR="003D2429" w:rsidRDefault="003D2429" w:rsidP="00D27929">
      <w:pPr>
        <w:pStyle w:val="Texto"/>
      </w:pPr>
    </w:p>
    <w:p w:rsidR="00DD2532" w:rsidRPr="00DD2532" w:rsidRDefault="00DD2532" w:rsidP="00DD2532"/>
    <w:sectPr w:rsidR="00DD2532" w:rsidRPr="00DD2532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6D4" w:rsidRDefault="001B06D4">
      <w:pPr>
        <w:spacing w:after="0" w:line="240" w:lineRule="auto"/>
      </w:pPr>
      <w:r>
        <w:separator/>
      </w:r>
    </w:p>
  </w:endnote>
  <w:endnote w:type="continuationSeparator" w:id="0">
    <w:p w:rsidR="001B06D4" w:rsidRDefault="001B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F15024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4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6D4" w:rsidRDefault="001B06D4">
      <w:pPr>
        <w:spacing w:after="0" w:line="240" w:lineRule="auto"/>
      </w:pPr>
      <w:r>
        <w:separator/>
      </w:r>
    </w:p>
  </w:footnote>
  <w:footnote w:type="continuationSeparator" w:id="0">
    <w:p w:rsidR="001B06D4" w:rsidRDefault="001B0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C2D"/>
    <w:multiLevelType w:val="hybridMultilevel"/>
    <w:tmpl w:val="75DE660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EE561DF"/>
    <w:multiLevelType w:val="hybridMultilevel"/>
    <w:tmpl w:val="D4FA1156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210902D5"/>
    <w:multiLevelType w:val="hybridMultilevel"/>
    <w:tmpl w:val="8FBA4376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F2C5620"/>
    <w:multiLevelType w:val="hybridMultilevel"/>
    <w:tmpl w:val="B5448C56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35095AB4"/>
    <w:multiLevelType w:val="hybridMultilevel"/>
    <w:tmpl w:val="FC9A4ED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9425608"/>
    <w:multiLevelType w:val="hybridMultilevel"/>
    <w:tmpl w:val="61325500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4E320747"/>
    <w:multiLevelType w:val="hybridMultilevel"/>
    <w:tmpl w:val="AD10F452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62FA6B9A"/>
    <w:multiLevelType w:val="hybridMultilevel"/>
    <w:tmpl w:val="C14E838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72D76205"/>
    <w:multiLevelType w:val="hybridMultilevel"/>
    <w:tmpl w:val="51E4EE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0F33B5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09A9"/>
    <w:rsid w:val="001A5923"/>
    <w:rsid w:val="001B06D4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C5182"/>
    <w:rsid w:val="004E7D46"/>
    <w:rsid w:val="004F14EC"/>
    <w:rsid w:val="00544082"/>
    <w:rsid w:val="00564DF0"/>
    <w:rsid w:val="0059467D"/>
    <w:rsid w:val="005A2FF3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4768"/>
    <w:rsid w:val="00885FB2"/>
    <w:rsid w:val="008A0DB0"/>
    <w:rsid w:val="008B7871"/>
    <w:rsid w:val="008E40D3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9794F"/>
    <w:rsid w:val="00AC00D2"/>
    <w:rsid w:val="00AD4A57"/>
    <w:rsid w:val="00AD4E89"/>
    <w:rsid w:val="00AD7814"/>
    <w:rsid w:val="00AE1E16"/>
    <w:rsid w:val="00B44431"/>
    <w:rsid w:val="00B802A8"/>
    <w:rsid w:val="00B805F1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6C98"/>
    <w:rsid w:val="00C22937"/>
    <w:rsid w:val="00C420D6"/>
    <w:rsid w:val="00C463EE"/>
    <w:rsid w:val="00C663B8"/>
    <w:rsid w:val="00C76761"/>
    <w:rsid w:val="00C77629"/>
    <w:rsid w:val="00C93354"/>
    <w:rsid w:val="00C97F9F"/>
    <w:rsid w:val="00CC09F1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7E8F"/>
    <w:rsid w:val="00DD2532"/>
    <w:rsid w:val="00DD6B04"/>
    <w:rsid w:val="00DF0EB0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024"/>
    <w:rsid w:val="00F15F01"/>
    <w:rsid w:val="00F86AE2"/>
    <w:rsid w:val="00FA291A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57987F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4C5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B41AB-8A42-4501-9677-336F8EBC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176</TotalTime>
  <Pages>1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VORPC</cp:lastModifiedBy>
  <cp:revision>10</cp:revision>
  <cp:lastPrinted>2025-02-19T20:14:00Z</cp:lastPrinted>
  <dcterms:created xsi:type="dcterms:W3CDTF">2022-10-13T07:20:00Z</dcterms:created>
  <dcterms:modified xsi:type="dcterms:W3CDTF">2025-02-19T20:15:00Z</dcterms:modified>
</cp:coreProperties>
</file>