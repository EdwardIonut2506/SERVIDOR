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AB7A73">
        <w:t>daw</w:t>
      </w:r>
    </w:p>
    <w:p w:rsidR="003D2429" w:rsidRDefault="00AB7A73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AB7A73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 01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AB7A73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AB7A73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 w:rsidSect="00AB7A73">
          <w:pgSz w:w="11920" w:h="16840"/>
          <w:pgMar w:top="720" w:right="720" w:bottom="720" w:left="720" w:header="720" w:footer="720" w:gutter="0"/>
          <w:cols w:space="720" w:equalWidth="0">
            <w:col w:w="9860"/>
          </w:cols>
          <w:noEndnote/>
          <w:docGrid w:linePitch="299"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A3099E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6402" w:history="1">
            <w:r w:rsidR="00A3099E" w:rsidRPr="002F6855">
              <w:rPr>
                <w:rStyle w:val="Hipervnculo"/>
              </w:rPr>
              <w:t>1.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Documentos que se adjuntan a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_Toc116546402 \h </w:instrText>
            </w:r>
            <w:r w:rsidR="00A3099E">
              <w:rPr>
                <w:webHidden/>
              </w:rPr>
              <w:fldChar w:fldCharType="separate"/>
            </w:r>
            <w:r w:rsidR="001112F8">
              <w:rPr>
                <w:b w:val="0"/>
                <w:bCs/>
                <w:webHidden/>
              </w:rPr>
              <w:t>¡Error! Marcador no definido.</w:t>
            </w:r>
            <w:r w:rsidR="00A3099E">
              <w:rPr>
                <w:webHidden/>
              </w:rPr>
              <w:fldChar w:fldCharType="end"/>
            </w:r>
          </w:hyperlink>
        </w:p>
        <w:p w:rsidR="00A3099E" w:rsidRDefault="00F8386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16546403" w:history="1">
            <w:r w:rsidR="00A3099E" w:rsidRPr="002F6855">
              <w:rPr>
                <w:rStyle w:val="Hipervnculo"/>
              </w:rPr>
              <w:t>2.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Resto de epígrafes que componen el desarrollo de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_Toc116546403 \h </w:instrText>
            </w:r>
            <w:r w:rsidR="00A3099E">
              <w:rPr>
                <w:webHidden/>
              </w:rPr>
            </w:r>
            <w:r w:rsidR="00A3099E">
              <w:rPr>
                <w:webHidden/>
              </w:rPr>
              <w:fldChar w:fldCharType="separate"/>
            </w:r>
            <w:r w:rsidR="001112F8">
              <w:rPr>
                <w:webHidden/>
              </w:rPr>
              <w:t>7</w:t>
            </w:r>
            <w:r w:rsidR="00A3099E"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EA04A7" w:rsidRDefault="00AB7A73" w:rsidP="00F8386D">
      <w:pPr>
        <w:pStyle w:val="Ttulo1"/>
        <w:numPr>
          <w:ilvl w:val="0"/>
          <w:numId w:val="1"/>
        </w:numPr>
      </w:pPr>
      <w:r>
        <w:t>RA01_A</w:t>
      </w:r>
    </w:p>
    <w:p w:rsidR="00AB7A73" w:rsidRDefault="00AB7A73" w:rsidP="00AB7A73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AB7A73">
        <w:rPr>
          <w:rFonts w:ascii="Times New Roman" w:hAnsi="Times New Roman"/>
          <w:color w:val="365F91" w:themeColor="accent1" w:themeShade="BF"/>
          <w:sz w:val="24"/>
        </w:rPr>
        <w:t>¿Qué diferencias clave existen entre la ejecución de código en el cliente (navegador) y en el servidor? Proporciona un ejemplo de cuándo usarías cada uno.</w:t>
      </w:r>
    </w:p>
    <w:p w:rsidR="00AB7A73" w:rsidRDefault="00AB7A73" w:rsidP="00AB7A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principal diferencia entre cliente y servidor es a la hora de donde se ejecuta el código, en el caso del cliente, se ejecuta directamente en el navegador, todos los recursos, css, html y JavaScript se ejecutan en el navegador.</w:t>
      </w:r>
      <w:r w:rsidR="002A1BA2">
        <w:rPr>
          <w:rFonts w:ascii="Arial" w:hAnsi="Arial" w:cs="Arial"/>
          <w:sz w:val="24"/>
        </w:rPr>
        <w:t xml:space="preserve"> Esto lo usaría en una página web de compras online donde estaría los productos y los formularios para rellenar con los datos</w:t>
      </w:r>
    </w:p>
    <w:p w:rsidR="00AB7A73" w:rsidRPr="00AB7A73" w:rsidRDefault="00AB7A73" w:rsidP="00AB7A73">
      <w:pPr>
        <w:rPr>
          <w:rFonts w:ascii="Arial" w:hAnsi="Arial" w:cs="Arial"/>
        </w:rPr>
      </w:pPr>
      <w:r>
        <w:rPr>
          <w:rFonts w:ascii="Arial" w:hAnsi="Arial" w:cs="Arial"/>
          <w:sz w:val="24"/>
        </w:rPr>
        <w:t>En el caso del servidor, es el que se encarga de procesar las peticiones del cliente y devolver las respuestas y de la gestión de los datos</w:t>
      </w:r>
      <w:r w:rsidR="002A1BA2">
        <w:rPr>
          <w:rFonts w:ascii="Arial" w:hAnsi="Arial" w:cs="Arial"/>
          <w:sz w:val="24"/>
        </w:rPr>
        <w:t>. El servidor sería el encargado de comprobar que los datos son válidos y se encargaría de mandar los datos para que se procese y se pague el pedido.</w:t>
      </w:r>
    </w:p>
    <w:p w:rsidR="00AB7A73" w:rsidRDefault="00AB7A73" w:rsidP="00F8386D">
      <w:pPr>
        <w:pStyle w:val="Ttulo1"/>
        <w:numPr>
          <w:ilvl w:val="0"/>
          <w:numId w:val="1"/>
        </w:numPr>
      </w:pPr>
      <w:bookmarkStart w:id="0" w:name="_Toc353127502"/>
      <w:r>
        <w:t>RA01_B</w:t>
      </w:r>
    </w:p>
    <w:p w:rsidR="002A1BA2" w:rsidRDefault="002A1BA2" w:rsidP="002A1BA2">
      <w:pPr>
        <w:ind w:left="129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Explica cómo una página web dinámica mejora la experiencia del usuario frente a una página estática. Luego, da un ejemplo práctico de una aplicación donde se beneficie de la generación dinámica de páginas.</w:t>
      </w:r>
    </w:p>
    <w:p w:rsidR="002A1BA2" w:rsidRDefault="002A1BA2" w:rsidP="002A1B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 hora de tener páginas web dinámicas tendremos las siguientes mejoras para la experiencia del usuario:</w:t>
      </w:r>
    </w:p>
    <w:p w:rsidR="002A1BA2" w:rsidRDefault="002A1BA2" w:rsidP="00F83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página web se puede mantener de forma más fácil, estando el cliente dentro y consumiendo contenido</w:t>
      </w:r>
    </w:p>
    <w:p w:rsidR="002A1BA2" w:rsidRDefault="002A1BA2" w:rsidP="00F83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 hora de actualizar contenidos se puede hacer en cualquier momento, al tener un sistema de actualización más sencillo, el administrador puede actualizarlo más frecuentemente y más rápido</w:t>
      </w:r>
    </w:p>
    <w:p w:rsidR="002A1BA2" w:rsidRDefault="002A1BA2" w:rsidP="00F83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 hora de presentar la página web en diferentes dispositivos es compatible, ya que la información se puede adaptar a cualquier resolución sin necesidad de repetir la información y adaptarla.</w:t>
      </w:r>
    </w:p>
    <w:p w:rsidR="002A1BA2" w:rsidRDefault="002A1BA2" w:rsidP="002A1B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páginas web dinámicas son las que más se utilizan hoy en día, ejemplos de ellas hay montones, como por ejemplo YouTube, páginas de Noticias, redes sociales, etc.</w:t>
      </w:r>
    </w:p>
    <w:p w:rsidR="002A1BA2" w:rsidRDefault="002A1BA2" w:rsidP="002A1BA2">
      <w:pPr>
        <w:rPr>
          <w:rFonts w:ascii="Arial" w:hAnsi="Arial" w:cs="Arial"/>
          <w:sz w:val="24"/>
        </w:rPr>
      </w:pPr>
    </w:p>
    <w:p w:rsidR="002A1BA2" w:rsidRDefault="002A1BA2" w:rsidP="002A1BA2">
      <w:pPr>
        <w:rPr>
          <w:rFonts w:ascii="Arial" w:hAnsi="Arial" w:cs="Arial"/>
          <w:sz w:val="24"/>
        </w:rPr>
      </w:pPr>
    </w:p>
    <w:p w:rsidR="002A1BA2" w:rsidRPr="002A1BA2" w:rsidRDefault="002A1BA2" w:rsidP="002A1BA2">
      <w:pPr>
        <w:rPr>
          <w:rFonts w:ascii="Arial" w:hAnsi="Arial" w:cs="Arial"/>
          <w:sz w:val="24"/>
        </w:rPr>
      </w:pPr>
    </w:p>
    <w:p w:rsidR="00AB7A73" w:rsidRPr="00AB7A73" w:rsidRDefault="00AB7A73" w:rsidP="00AB7A73">
      <w:pPr>
        <w:ind w:left="1440"/>
      </w:pPr>
    </w:p>
    <w:p w:rsidR="00AB7A73" w:rsidRDefault="00AB7A73" w:rsidP="00F8386D">
      <w:pPr>
        <w:pStyle w:val="Ttulo1"/>
        <w:numPr>
          <w:ilvl w:val="0"/>
          <w:numId w:val="1"/>
        </w:numPr>
      </w:pPr>
      <w:r>
        <w:lastRenderedPageBreak/>
        <w:t>RA01_C</w:t>
      </w:r>
    </w:p>
    <w:p w:rsidR="002A1BA2" w:rsidRPr="002A1BA2" w:rsidRDefault="002A1BA2" w:rsidP="002A1BA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Descargar de Apache Friends el servidor XAMPP y llevar a cabo su instalación.</w:t>
      </w:r>
    </w:p>
    <w:p w:rsidR="002A1BA2" w:rsidRPr="002A1BA2" w:rsidRDefault="002A1BA2" w:rsidP="002A1BA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Probar que funciona correctamente, lanzando la url localhost en el navegador.</w:t>
      </w:r>
    </w:p>
    <w:p w:rsidR="002A1BA2" w:rsidRPr="002A1BA2" w:rsidRDefault="002A1BA2" w:rsidP="002A1BA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Desarrollar una página web que incluya los siguientes elementos:</w:t>
      </w:r>
    </w:p>
    <w:p w:rsidR="002A1BA2" w:rsidRPr="002A1BA2" w:rsidRDefault="002A1BA2" w:rsidP="002A1BA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- Cabecera y pie de página.</w:t>
      </w:r>
      <w:r w:rsidRPr="002A1BA2">
        <w:rPr>
          <w:rFonts w:ascii="Times New Roman" w:hAnsi="Times New Roman"/>
          <w:color w:val="365F91" w:themeColor="accent1" w:themeShade="BF"/>
          <w:sz w:val="24"/>
        </w:rPr>
        <w:br/>
        <w:t>- Nombre y NIF del alumno</w:t>
      </w:r>
    </w:p>
    <w:p w:rsidR="002A1BA2" w:rsidRPr="002A1BA2" w:rsidRDefault="002A1BA2" w:rsidP="002A1BA2">
      <w:pPr>
        <w:ind w:left="1440"/>
      </w:pPr>
      <w:r w:rsidRPr="002A1BA2">
        <w:rPr>
          <w:rFonts w:ascii="Times New Roman" w:hAnsi="Times New Roman"/>
          <w:color w:val="365F91" w:themeColor="accent1" w:themeShade="BF"/>
          <w:sz w:val="24"/>
        </w:rPr>
        <w:t>Un script de servidor php que muestra información sobre la configuración del servidor:</w:t>
      </w:r>
      <w:r w:rsidRPr="002A1BA2">
        <w:rPr>
          <w:rFonts w:ascii="Times New Roman" w:hAnsi="Times New Roman"/>
          <w:color w:val="365F91" w:themeColor="accent1" w:themeShade="BF"/>
          <w:sz w:val="24"/>
        </w:rPr>
        <w:br/>
      </w:r>
      <w:r w:rsidRPr="002A1BA2">
        <w:rPr>
          <w:rFonts w:ascii="Times New Roman" w:hAnsi="Times New Roman"/>
          <w:b/>
          <w:color w:val="365F91" w:themeColor="accent1" w:themeShade="BF"/>
          <w:sz w:val="24"/>
        </w:rPr>
        <w:t>&lt;?php</w:t>
      </w:r>
      <w:r w:rsidRPr="002A1BA2">
        <w:rPr>
          <w:rFonts w:ascii="Times New Roman" w:hAnsi="Times New Roman"/>
          <w:b/>
          <w:color w:val="365F91" w:themeColor="accent1" w:themeShade="BF"/>
          <w:sz w:val="24"/>
        </w:rPr>
        <w:br/>
        <w:t>echo "Servidor: " . $_SERVER["SERVER_SOFTWARE"] . "&lt;br&gt;";</w:t>
      </w:r>
      <w:r w:rsidRPr="002A1BA2">
        <w:rPr>
          <w:rFonts w:ascii="Times New Roman" w:hAnsi="Times New Roman"/>
          <w:b/>
          <w:color w:val="365F91" w:themeColor="accent1" w:themeShade="BF"/>
          <w:sz w:val="24"/>
        </w:rPr>
        <w:br/>
        <w:t>echo "Raíz: " . $_SERVE</w:t>
      </w:r>
      <w:r>
        <w:rPr>
          <w:rFonts w:ascii="Times New Roman" w:hAnsi="Times New Roman"/>
          <w:b/>
          <w:color w:val="365F91" w:themeColor="accent1" w:themeShade="BF"/>
          <w:sz w:val="24"/>
        </w:rPr>
        <w:t>R["DOCUMENT_ROOT"] . "&lt;br&gt;";</w:t>
      </w:r>
      <w:r>
        <w:rPr>
          <w:rFonts w:ascii="Times New Roman" w:hAnsi="Times New Roman"/>
          <w:b/>
          <w:color w:val="365F91" w:themeColor="accent1" w:themeShade="BF"/>
          <w:sz w:val="24"/>
        </w:rPr>
        <w:br/>
        <w:t>?&gt;</w:t>
      </w:r>
    </w:p>
    <w:p w:rsidR="002A1BA2" w:rsidRPr="002A1BA2" w:rsidRDefault="002A1BA2" w:rsidP="002A1BA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2A1BA2">
        <w:rPr>
          <w:rFonts w:ascii="Times New Roman" w:hAnsi="Times New Roman"/>
          <w:color w:val="365F91" w:themeColor="accent1" w:themeShade="BF"/>
          <w:sz w:val="24"/>
        </w:rPr>
        <w:t>Lanzar la página en el servidor y comprobar su funcionamiento.</w:t>
      </w:r>
    </w:p>
    <w:p w:rsidR="002A1BA2" w:rsidRDefault="00E40DE0" w:rsidP="002A1BA2">
      <w:r>
        <w:rPr>
          <w:noProof/>
        </w:rPr>
        <w:drawing>
          <wp:inline distT="0" distB="0" distL="0" distR="0" wp14:anchorId="098423E9" wp14:editId="60AC91F1">
            <wp:extent cx="5930900" cy="3564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0" w:rsidRPr="002A1BA2" w:rsidRDefault="00E40DE0" w:rsidP="002A1BA2">
      <w:r>
        <w:rPr>
          <w:noProof/>
        </w:rPr>
        <w:lastRenderedPageBreak/>
        <w:drawing>
          <wp:inline distT="0" distB="0" distL="0" distR="0" wp14:anchorId="6DE03472" wp14:editId="2FD57C86">
            <wp:extent cx="5930900" cy="35477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0" w:rsidRDefault="00AB7A73" w:rsidP="00F8386D">
      <w:pPr>
        <w:pStyle w:val="Ttulo1"/>
        <w:numPr>
          <w:ilvl w:val="0"/>
          <w:numId w:val="1"/>
        </w:numPr>
      </w:pPr>
      <w:r>
        <w:t>RA01_D</w:t>
      </w:r>
    </w:p>
    <w:p w:rsidR="00E40DE0" w:rsidRDefault="00E40DE0" w:rsidP="00E40DE0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E40DE0">
        <w:rPr>
          <w:rFonts w:ascii="Times New Roman" w:hAnsi="Times New Roman"/>
          <w:color w:val="365F91" w:themeColor="accent1" w:themeShade="BF"/>
          <w:sz w:val="24"/>
        </w:rPr>
        <w:t>Ventajas y desventajas de usar un servidor web y un servidor de aplicaciones separados:</w:t>
      </w:r>
      <w:r w:rsidRPr="00E40DE0">
        <w:rPr>
          <w:rFonts w:ascii="Times New Roman" w:hAnsi="Times New Roman"/>
          <w:color w:val="365F91" w:themeColor="accent1" w:themeShade="BF"/>
          <w:sz w:val="24"/>
        </w:rPr>
        <w:br/>
        <w:t>- Explica por qué sería ventajoso utilizar un servidor web separado de un servidor de aplicaciones.</w:t>
      </w:r>
    </w:p>
    <w:p w:rsidR="00E40DE0" w:rsidRDefault="00E40DE0" w:rsidP="00E40D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servidor Web se encarga de servir paginas estáticas de manera muy eficiente para los clientes, puede estar optimizado para una gran demanda de páginas web. Este servidor es altamente escalable y puede manejar varios servidores de forma independiente. A parte al gestionar servidores por separado es más seguro. Se pueden reiniciar sin afectar a los otros servidores.</w:t>
      </w:r>
    </w:p>
    <w:p w:rsidR="00E40DE0" w:rsidRPr="00E40DE0" w:rsidRDefault="00E40DE0" w:rsidP="00E40D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del servidor de aplicaciones, se concentra en ejecutar código en el lado del servidor, para el manejo de datos y generación de contenido dinámico. Esta optimizado para ejecutar aplicaciones complejas utilizando tecnologías como gestión de transacciones y de escalabilidad.</w:t>
      </w:r>
    </w:p>
    <w:p w:rsidR="00E40DE0" w:rsidRDefault="00E40DE0" w:rsidP="00E40DE0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E40DE0">
        <w:rPr>
          <w:rFonts w:ascii="Times New Roman" w:hAnsi="Times New Roman"/>
          <w:color w:val="365F91" w:themeColor="accent1" w:themeShade="BF"/>
          <w:sz w:val="24"/>
        </w:rPr>
        <w:br/>
        <w:t>- ¿Cuáles podrían ser algunos desafíos técnicos al mantener ambos servidores separados?</w:t>
      </w:r>
    </w:p>
    <w:p w:rsidR="003F7A67" w:rsidRPr="003F7A67" w:rsidRDefault="003F7A67" w:rsidP="003F7A67">
      <w:pPr>
        <w:rPr>
          <w:rFonts w:ascii="Arial" w:hAnsi="Arial" w:cs="Arial"/>
        </w:rPr>
      </w:pPr>
      <w:r>
        <w:rPr>
          <w:rFonts w:ascii="Arial" w:hAnsi="Arial" w:cs="Arial"/>
          <w:sz w:val="24"/>
        </w:rPr>
        <w:t>Al tener los dos servidores por separado puede haber algunos inconvenientes, como por ejemplo que las actualizaciones tienen que ser las mismas y pueden ser incompatibles, o que los servidores tengan problemas de rendimiento al no ser configurados correctamente.</w:t>
      </w:r>
    </w:p>
    <w:p w:rsidR="00AB7A73" w:rsidRDefault="00AB7A73" w:rsidP="00F8386D">
      <w:pPr>
        <w:pStyle w:val="Ttulo1"/>
        <w:numPr>
          <w:ilvl w:val="0"/>
          <w:numId w:val="1"/>
        </w:numPr>
      </w:pPr>
      <w:r>
        <w:lastRenderedPageBreak/>
        <w:t>RA01_E</w:t>
      </w:r>
    </w:p>
    <w:p w:rsidR="00F71719" w:rsidRDefault="003F7A67" w:rsidP="003F7A6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3F7A67">
        <w:rPr>
          <w:rFonts w:ascii="Times New Roman" w:hAnsi="Times New Roman"/>
          <w:color w:val="365F91" w:themeColor="accent1" w:themeShade="BF"/>
          <w:sz w:val="24"/>
        </w:rPr>
        <w:t>Describir brevemente los componentes del paquete de aplicaciones XAMPP y sus funciones.</w:t>
      </w:r>
    </w:p>
    <w:p w:rsidR="00F71719" w:rsidRDefault="00F71719" w:rsidP="00F717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paquete de aplicaciones XAMPP tiene varias herramientas integradas que las vamos a desglosar brevemente a continuación:</w:t>
      </w:r>
    </w:p>
    <w:p w:rsidR="00F71719" w:rsidRDefault="00F71719" w:rsidP="00F83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Apache: Es un servidor de páginas Web que se encarga de procesar las solicitudes HTTP de los usuarios y enviarles la página web correspondiente</w:t>
      </w:r>
    </w:p>
    <w:p w:rsidR="00F71719" w:rsidRDefault="00F71719" w:rsidP="00F83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MySQL: Es un sistema gestor de base de datos que permite almacenar y gestionar datos e información</w:t>
      </w:r>
    </w:p>
    <w:p w:rsidR="00F71719" w:rsidRDefault="00F71719" w:rsidP="00F83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PHP: Es un lenguaje de scripts que se ejecuta en el lado del servidor para crear contenido dinámico para las painas Web</w:t>
      </w:r>
    </w:p>
    <w:p w:rsidR="00F71719" w:rsidRPr="00F71719" w:rsidRDefault="00F71719" w:rsidP="00F83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Perl: Es otro lenguaje de scripts que se utiliza para automatización y procesar datos</w:t>
      </w:r>
    </w:p>
    <w:p w:rsidR="003F7A67" w:rsidRDefault="003F7A67" w:rsidP="003F7A6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3F7A67">
        <w:rPr>
          <w:rFonts w:ascii="Times New Roman" w:hAnsi="Times New Roman"/>
          <w:color w:val="365F91" w:themeColor="accent1" w:themeShade="BF"/>
          <w:sz w:val="24"/>
        </w:rPr>
        <w:br/>
        <w:t>Indicar cinco ventajas del lenguaje de programación de servidor PHP que consideres más importantes.</w:t>
      </w:r>
    </w:p>
    <w:p w:rsidR="00F71719" w:rsidRDefault="00F71719" w:rsidP="00F717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vamos a enumerar las 5 ventajas más importantes en mi opinión:</w:t>
      </w:r>
    </w:p>
    <w:p w:rsidR="00F71719" w:rsidRDefault="00F71719" w:rsidP="00F83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de código abierto y es totalmente gratis</w:t>
      </w:r>
    </w:p>
    <w:p w:rsidR="00F71719" w:rsidRDefault="00F71719" w:rsidP="00F83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de aprendizaje bastante rápido, a comparación de otros lenguajes como JSP o ASP</w:t>
      </w:r>
    </w:p>
    <w:p w:rsidR="00F71719" w:rsidRDefault="00F71719" w:rsidP="00F83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compatible con la mayoría de los sistemas operativos</w:t>
      </w:r>
    </w:p>
    <w:p w:rsidR="00F71719" w:rsidRDefault="00F71719" w:rsidP="00F83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muy popular, lo que significa que hay una gran comunidad de desarrolladores a su espalda</w:t>
      </w:r>
    </w:p>
    <w:p w:rsidR="00F71719" w:rsidRPr="00F71719" w:rsidRDefault="00F71719" w:rsidP="00F83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flexible y adaptable, lo que da lugar a que se pueda utilizar en infinidad de proyectos.</w:t>
      </w:r>
    </w:p>
    <w:p w:rsidR="00F71719" w:rsidRDefault="00AB7A73" w:rsidP="00F8386D">
      <w:pPr>
        <w:pStyle w:val="Ttulo1"/>
        <w:numPr>
          <w:ilvl w:val="0"/>
          <w:numId w:val="1"/>
        </w:numPr>
      </w:pPr>
      <w:r>
        <w:t>RA01_F</w:t>
      </w:r>
    </w:p>
    <w:p w:rsidR="00F71719" w:rsidRDefault="00F71719" w:rsidP="00F71719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F71719">
        <w:rPr>
          <w:rFonts w:ascii="Times New Roman" w:hAnsi="Times New Roman"/>
          <w:color w:val="365F91" w:themeColor="accent1" w:themeShade="BF"/>
          <w:sz w:val="24"/>
        </w:rPr>
        <w:t>Crea un pequeño proyecto donde utilices un lenguaje de marcas (como HTML) integrado con un lenguaje de programación en servidor (como PHP) para generar contenido dinámico.: Crear una página web donde se pueda agregar y visualizar una lista de tareas almacenadas en un archivo de texto. El contenido del archivo se cargará dinámicamente en la página utilizando PHP.</w:t>
      </w:r>
    </w:p>
    <w:p w:rsidR="00F71719" w:rsidRDefault="00CD2725" w:rsidP="00F71719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B547AA9" wp14:editId="033E0E9F">
            <wp:extent cx="5930900" cy="3705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25" w:rsidRDefault="00CD2725" w:rsidP="00F7171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EB5835" wp14:editId="52DD8BFE">
            <wp:extent cx="5930900" cy="3705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25" w:rsidRDefault="00CD2725" w:rsidP="00F71719">
      <w:pPr>
        <w:rPr>
          <w:rFonts w:ascii="Times New Roman" w:hAnsi="Times New Roman"/>
        </w:rPr>
      </w:pPr>
    </w:p>
    <w:p w:rsidR="00CD2725" w:rsidRDefault="00CD2725" w:rsidP="00F71719">
      <w:pPr>
        <w:rPr>
          <w:rFonts w:ascii="Times New Roman" w:hAnsi="Times New Roman"/>
        </w:rPr>
      </w:pPr>
    </w:p>
    <w:p w:rsidR="00CD2725" w:rsidRPr="00F71719" w:rsidRDefault="00CD2725" w:rsidP="00F71719">
      <w:pPr>
        <w:rPr>
          <w:rFonts w:ascii="Times New Roman" w:hAnsi="Times New Roman"/>
        </w:rPr>
      </w:pPr>
    </w:p>
    <w:p w:rsidR="00CD2725" w:rsidRDefault="00B8323F" w:rsidP="00F8386D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1" w:name="_Toc116546403"/>
      <w:bookmarkEnd w:id="0"/>
      <w:r w:rsidR="008E40D3">
        <w:t>R</w:t>
      </w:r>
      <w:bookmarkEnd w:id="1"/>
      <w:r w:rsidR="00AB7A73">
        <w:t>A01_G</w:t>
      </w:r>
    </w:p>
    <w:p w:rsidR="00CD2725" w:rsidRPr="00CD2725" w:rsidRDefault="00CD2725" w:rsidP="00CD2725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CD2725">
        <w:rPr>
          <w:rFonts w:ascii="Times New Roman" w:hAnsi="Times New Roman"/>
          <w:color w:val="365F91" w:themeColor="accent1" w:themeShade="BF"/>
          <w:sz w:val="24"/>
        </w:rPr>
        <w:t>Hacer una breve comparativa de al menos tres entornos de desarrollo integrado (IDE) para PHP.</w:t>
      </w:r>
    </w:p>
    <w:p w:rsidR="00CD2725" w:rsidRDefault="00CD2725" w:rsidP="00CD2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Algunos de los IDEs </w:t>
      </w:r>
      <w:r w:rsidR="001112F8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</w:t>
      </w:r>
      <w:r w:rsidR="001112F8">
        <w:rPr>
          <w:rFonts w:ascii="Arial" w:hAnsi="Arial" w:cs="Arial"/>
          <w:sz w:val="24"/>
        </w:rPr>
        <w:t>populares para PHP:</w:t>
      </w:r>
    </w:p>
    <w:p w:rsidR="001112F8" w:rsidRDefault="001112F8" w:rsidP="00F83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PhpStorm: Completo y potente, especialmente diseñado para PHP, gran cantidad de funciones y soporte para frameworks populares.</w:t>
      </w:r>
    </w:p>
    <w:p w:rsidR="001112F8" w:rsidRDefault="001112F8" w:rsidP="00F83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VisualStudio Code: Editor de código muy ligero, soporta gran cantidad de lenguajes, de los más populares en los últimos años. Ofrece soporte a PHP mediante sus plugins o extensiones.</w:t>
      </w:r>
    </w:p>
    <w:p w:rsidR="001112F8" w:rsidRPr="001112F8" w:rsidRDefault="001112F8" w:rsidP="00F83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NetBeans: Un IDE gratuito y de código abierto, ofrece un muy buen soporte de PHP</w:t>
      </w:r>
    </w:p>
    <w:p w:rsidR="00CD2725" w:rsidRDefault="00CD2725" w:rsidP="00CD2725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CD2725">
        <w:rPr>
          <w:rFonts w:ascii="Times New Roman" w:hAnsi="Times New Roman"/>
          <w:color w:val="365F91" w:themeColor="accent1" w:themeShade="BF"/>
          <w:sz w:val="24"/>
        </w:rPr>
        <w:br/>
        <w:t>Elige un framework de programación en entorno servidor (como Django, Express o Laravel) y describe sus principales características y beneficios en el desarrollo de aplicaciones web.</w:t>
      </w:r>
    </w:p>
    <w:p w:rsidR="00CD2725" w:rsidRDefault="001112F8" w:rsidP="00CD2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buscar información sobre algunos frameworks, he podido encontrar que Laravel, es uno de los más fáciles gracias a su gran cantidad de características y enfoque a la seguridad, a continuación, veamos algunas de sus características más importantes:</w:t>
      </w:r>
    </w:p>
    <w:p w:rsidR="001112F8" w:rsidRDefault="001112F8" w:rsidP="00F8386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 gran comunidad: Su gran comunidad contribuye al desarrollo del framework y ofrecen gran soporte a los usuarios</w:t>
      </w:r>
    </w:p>
    <w:p w:rsidR="001112F8" w:rsidRDefault="001112F8" w:rsidP="00F8386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1112F8">
        <w:rPr>
          <w:rFonts w:ascii="Arial" w:hAnsi="Arial" w:cs="Arial"/>
          <w:sz w:val="24"/>
        </w:rPr>
        <w:t>Documentación:</w:t>
      </w:r>
      <w:r>
        <w:rPr>
          <w:rFonts w:ascii="Arial" w:hAnsi="Arial" w:cs="Arial"/>
          <w:sz w:val="24"/>
        </w:rPr>
        <w:t xml:space="preserve"> Laravel dota de una gran y muy detallada documentación gracias a sus desarrolladores y a la comunidad</w:t>
      </w:r>
    </w:p>
    <w:p w:rsidR="001112F8" w:rsidRDefault="001112F8" w:rsidP="00F8386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Seguridad: Laravel cuenta con varias medidas de seguridad integradas para proteger las aplicaciones de ataques comunes</w:t>
      </w:r>
    </w:p>
    <w:p w:rsidR="001112F8" w:rsidRPr="001112F8" w:rsidRDefault="001112F8" w:rsidP="001112F8">
      <w:pPr>
        <w:rPr>
          <w:rFonts w:ascii="Arial" w:hAnsi="Arial" w:cs="Arial"/>
          <w:sz w:val="24"/>
        </w:rPr>
      </w:pPr>
      <w:bookmarkStart w:id="2" w:name="_GoBack"/>
      <w:bookmarkEnd w:id="2"/>
    </w:p>
    <w:sectPr w:rsidR="001112F8" w:rsidRPr="001112F8" w:rsidSect="00D27929">
      <w:headerReference w:type="default" r:id="rId13"/>
      <w:footerReference w:type="default" r:id="rId14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6D" w:rsidRDefault="00F8386D">
      <w:pPr>
        <w:spacing w:after="0" w:line="240" w:lineRule="auto"/>
      </w:pPr>
      <w:r>
        <w:separator/>
      </w:r>
    </w:p>
  </w:endnote>
  <w:endnote w:type="continuationSeparator" w:id="0">
    <w:p w:rsidR="00F8386D" w:rsidRDefault="00F8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1112F8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4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6D" w:rsidRDefault="00F8386D">
      <w:pPr>
        <w:spacing w:after="0" w:line="240" w:lineRule="auto"/>
      </w:pPr>
      <w:r>
        <w:separator/>
      </w:r>
    </w:p>
  </w:footnote>
  <w:footnote w:type="continuationSeparator" w:id="0">
    <w:p w:rsidR="00F8386D" w:rsidRDefault="00F8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428"/>
    <w:multiLevelType w:val="hybridMultilevel"/>
    <w:tmpl w:val="83BE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7123"/>
    <w:multiLevelType w:val="hybridMultilevel"/>
    <w:tmpl w:val="545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5ED8"/>
    <w:multiLevelType w:val="hybridMultilevel"/>
    <w:tmpl w:val="A0AEC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76270D40"/>
    <w:multiLevelType w:val="hybridMultilevel"/>
    <w:tmpl w:val="0FF6D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11D3"/>
    <w:multiLevelType w:val="hybridMultilevel"/>
    <w:tmpl w:val="074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101F5C"/>
    <w:rsid w:val="001112F8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1BA2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3F7A67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B7A73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D2725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6B04"/>
    <w:rsid w:val="00E07439"/>
    <w:rsid w:val="00E1556B"/>
    <w:rsid w:val="00E161E5"/>
    <w:rsid w:val="00E2056B"/>
    <w:rsid w:val="00E248F8"/>
    <w:rsid w:val="00E33605"/>
    <w:rsid w:val="00E40DE0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71719"/>
    <w:rsid w:val="00F8386D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37DC8C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customStyle="1" w:styleId="textotabla">
    <w:name w:val="textotabla"/>
    <w:basedOn w:val="Normal"/>
    <w:rsid w:val="002A1BA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1BA2"/>
    <w:rPr>
      <w:b/>
      <w:bCs/>
    </w:rPr>
  </w:style>
  <w:style w:type="paragraph" w:styleId="Prrafodelista">
    <w:name w:val="List Paragraph"/>
    <w:basedOn w:val="Normal"/>
    <w:uiPriority w:val="34"/>
    <w:rsid w:val="002A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9064-CAC8-4701-B3C9-C2A91BA7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158</TotalTime>
  <Pages>9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9</cp:revision>
  <cp:lastPrinted>2024-09-30T18:18:00Z</cp:lastPrinted>
  <dcterms:created xsi:type="dcterms:W3CDTF">2022-10-13T07:20:00Z</dcterms:created>
  <dcterms:modified xsi:type="dcterms:W3CDTF">2024-09-30T18:18:00Z</dcterms:modified>
</cp:coreProperties>
</file>