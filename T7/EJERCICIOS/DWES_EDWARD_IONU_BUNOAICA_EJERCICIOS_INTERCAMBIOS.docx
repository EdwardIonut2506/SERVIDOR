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6713F" w:rsidRPr="0026713F" w:rsidRDefault="00E72733" w:rsidP="0026713F">
      <w:pPr>
        <w:widowControl w:val="0"/>
        <w:autoSpaceDE w:val="0"/>
        <w:autoSpaceDN w:val="0"/>
        <w:adjustRightInd w:val="0"/>
        <w:spacing w:before="91" w:after="0" w:line="240" w:lineRule="auto"/>
        <w:ind w:left="116" w:right="-20"/>
        <w:rPr>
          <w:rFonts w:ascii="Times New Roman" w:hAnsi="Times New Roman"/>
          <w:sz w:val="20"/>
          <w:szCs w:val="20"/>
        </w:rPr>
      </w:pPr>
      <w:r>
        <w:rPr>
          <w:noProof/>
        </w:rPr>
        <mc:AlternateContent>
          <mc:Choice Requires="wpg">
            <w:drawing>
              <wp:anchor distT="0" distB="0" distL="114300" distR="114300" simplePos="0" relativeHeight="251658240" behindDoc="1" locked="0" layoutInCell="0" allowOverlap="1">
                <wp:simplePos x="0" y="0"/>
                <wp:positionH relativeFrom="page">
                  <wp:posOffset>0</wp:posOffset>
                </wp:positionH>
                <wp:positionV relativeFrom="page">
                  <wp:posOffset>5777230</wp:posOffset>
                </wp:positionV>
                <wp:extent cx="7559675" cy="4914265"/>
                <wp:effectExtent l="0" t="0" r="22225" b="63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675" cy="4914265"/>
                          <a:chOff x="0" y="9098"/>
                          <a:chExt cx="11905" cy="7739"/>
                        </a:xfrm>
                      </wpg:grpSpPr>
                      <wpg:grpSp>
                        <wpg:cNvPr id="6" name="Group 3"/>
                        <wpg:cNvGrpSpPr>
                          <a:grpSpLocks/>
                        </wpg:cNvGrpSpPr>
                        <wpg:grpSpPr bwMode="auto">
                          <a:xfrm>
                            <a:off x="-3" y="9108"/>
                            <a:ext cx="11908" cy="7087"/>
                            <a:chOff x="-3" y="9108"/>
                            <a:chExt cx="11908" cy="7087"/>
                          </a:xfrm>
                        </wpg:grpSpPr>
                        <wps:wsp>
                          <wps:cNvPr id="7" name="Freeform 4"/>
                          <wps:cNvSpPr>
                            <a:spLocks/>
                          </wps:cNvSpPr>
                          <wps:spPr bwMode="auto">
                            <a:xfrm>
                              <a:off x="-3" y="9108"/>
                              <a:ext cx="11908" cy="7087"/>
                            </a:xfrm>
                            <a:custGeom>
                              <a:avLst/>
                              <a:gdLst>
                                <a:gd name="T0" fmla="*/ 11909 w 11908"/>
                                <a:gd name="T1" fmla="*/ 5968 h 7087"/>
                                <a:gd name="T2" fmla="*/ 11883 w 11908"/>
                                <a:gd name="T3" fmla="*/ 5983 h 7087"/>
                                <a:gd name="T4" fmla="*/ 11807 w 11908"/>
                                <a:gd name="T5" fmla="*/ 6023 h 7087"/>
                                <a:gd name="T6" fmla="*/ 11682 w 11908"/>
                                <a:gd name="T7" fmla="*/ 6084 h 7087"/>
                                <a:gd name="T8" fmla="*/ 11512 w 11908"/>
                                <a:gd name="T9" fmla="*/ 6163 h 7087"/>
                                <a:gd name="T10" fmla="*/ 11298 w 11908"/>
                                <a:gd name="T11" fmla="*/ 6253 h 7087"/>
                                <a:gd name="T12" fmla="*/ 11041 w 11908"/>
                                <a:gd name="T13" fmla="*/ 6351 h 7087"/>
                                <a:gd name="T14" fmla="*/ 10745 w 11908"/>
                                <a:gd name="T15" fmla="*/ 6451 h 7087"/>
                                <a:gd name="T16" fmla="*/ 10411 w 11908"/>
                                <a:gd name="T17" fmla="*/ 6550 h 7087"/>
                                <a:gd name="T18" fmla="*/ 10041 w 11908"/>
                                <a:gd name="T19" fmla="*/ 6643 h 7087"/>
                                <a:gd name="T20" fmla="*/ 9637 w 11908"/>
                                <a:gd name="T21" fmla="*/ 6726 h 7087"/>
                                <a:gd name="T22" fmla="*/ 9202 w 11908"/>
                                <a:gd name="T23" fmla="*/ 6793 h 7087"/>
                                <a:gd name="T24" fmla="*/ 8737 w 11908"/>
                                <a:gd name="T25" fmla="*/ 6840 h 7087"/>
                                <a:gd name="T26" fmla="*/ 8244 w 11908"/>
                                <a:gd name="T27" fmla="*/ 6862 h 7087"/>
                                <a:gd name="T28" fmla="*/ 7726 w 11908"/>
                                <a:gd name="T29" fmla="*/ 6856 h 7087"/>
                                <a:gd name="T30" fmla="*/ 7185 w 11908"/>
                                <a:gd name="T31" fmla="*/ 6816 h 7087"/>
                                <a:gd name="T32" fmla="*/ 6622 w 11908"/>
                                <a:gd name="T33" fmla="*/ 6738 h 7087"/>
                                <a:gd name="T34" fmla="*/ 6040 w 11908"/>
                                <a:gd name="T35" fmla="*/ 6617 h 7087"/>
                                <a:gd name="T36" fmla="*/ 5441 w 11908"/>
                                <a:gd name="T37" fmla="*/ 6449 h 7087"/>
                                <a:gd name="T38" fmla="*/ 4826 w 11908"/>
                                <a:gd name="T39" fmla="*/ 6229 h 7087"/>
                                <a:gd name="T40" fmla="*/ 4198 w 11908"/>
                                <a:gd name="T41" fmla="*/ 5952 h 7087"/>
                                <a:gd name="T42" fmla="*/ 3596 w 11908"/>
                                <a:gd name="T43" fmla="*/ 5661 h 7087"/>
                                <a:gd name="T44" fmla="*/ 3054 w 11908"/>
                                <a:gd name="T45" fmla="*/ 5395 h 7087"/>
                                <a:gd name="T46" fmla="*/ 2569 w 11908"/>
                                <a:gd name="T47" fmla="*/ 5152 h 7087"/>
                                <a:gd name="T48" fmla="*/ 2137 w 11908"/>
                                <a:gd name="T49" fmla="*/ 4925 h 7087"/>
                                <a:gd name="T50" fmla="*/ 1757 w 11908"/>
                                <a:gd name="T51" fmla="*/ 4711 h 7087"/>
                                <a:gd name="T52" fmla="*/ 1424 w 11908"/>
                                <a:gd name="T53" fmla="*/ 4506 h 7087"/>
                                <a:gd name="T54" fmla="*/ 1136 w 11908"/>
                                <a:gd name="T55" fmla="*/ 4304 h 7087"/>
                                <a:gd name="T56" fmla="*/ 889 w 11908"/>
                                <a:gd name="T57" fmla="*/ 4102 h 7087"/>
                                <a:gd name="T58" fmla="*/ 680 w 11908"/>
                                <a:gd name="T59" fmla="*/ 3894 h 7087"/>
                                <a:gd name="T60" fmla="*/ 506 w 11908"/>
                                <a:gd name="T61" fmla="*/ 3677 h 7087"/>
                                <a:gd name="T62" fmla="*/ 364 w 11908"/>
                                <a:gd name="T63" fmla="*/ 3446 h 7087"/>
                                <a:gd name="T64" fmla="*/ 251 w 11908"/>
                                <a:gd name="T65" fmla="*/ 3197 h 7087"/>
                                <a:gd name="T66" fmla="*/ 164 w 11908"/>
                                <a:gd name="T67" fmla="*/ 2925 h 7087"/>
                                <a:gd name="T68" fmla="*/ 98 w 11908"/>
                                <a:gd name="T69" fmla="*/ 2625 h 7087"/>
                                <a:gd name="T70" fmla="*/ 53 w 11908"/>
                                <a:gd name="T71" fmla="*/ 2293 h 7087"/>
                                <a:gd name="T72" fmla="*/ 23 w 11908"/>
                                <a:gd name="T73" fmla="*/ 1925 h 7087"/>
                                <a:gd name="T74" fmla="*/ 6 w 11908"/>
                                <a:gd name="T75" fmla="*/ 1516 h 7087"/>
                                <a:gd name="T76" fmla="*/ 3 w 11908"/>
                                <a:gd name="T77" fmla="*/ 1293 h 7087"/>
                                <a:gd name="T78" fmla="*/ 3 w 11908"/>
                                <a:gd name="T79" fmla="*/ 7086 h 7087"/>
                                <a:gd name="T80" fmla="*/ 11909 w 11908"/>
                                <a:gd name="T81" fmla="*/ 7086 h 7087"/>
                                <a:gd name="T82" fmla="*/ 11909 w 11908"/>
                                <a:gd name="T83" fmla="*/ 5968 h 70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7">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BADC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5"/>
                          <wps:cNvSpPr>
                            <a:spLocks/>
                          </wps:cNvSpPr>
                          <wps:spPr bwMode="auto">
                            <a:xfrm>
                              <a:off x="-3" y="9108"/>
                              <a:ext cx="11908" cy="7087"/>
                            </a:xfrm>
                            <a:custGeom>
                              <a:avLst/>
                              <a:gdLst>
                                <a:gd name="T0" fmla="*/ 3 w 11908"/>
                                <a:gd name="T1" fmla="*/ 0 h 7087"/>
                                <a:gd name="T2" fmla="*/ 3 w 11908"/>
                                <a:gd name="T3" fmla="*/ 0 h 7087"/>
                                <a:gd name="T4" fmla="*/ 3 w 11908"/>
                                <a:gd name="T5" fmla="*/ 1293 h 7087"/>
                                <a:gd name="T6" fmla="*/ 3 w 11908"/>
                                <a:gd name="T7" fmla="*/ 1293 h 7087"/>
                                <a:gd name="T8" fmla="*/ 3 w 11908"/>
                                <a:gd name="T9" fmla="*/ 0 h 7087"/>
                              </a:gdLst>
                              <a:ahLst/>
                              <a:cxnLst>
                                <a:cxn ang="0">
                                  <a:pos x="T0" y="T1"/>
                                </a:cxn>
                                <a:cxn ang="0">
                                  <a:pos x="T2" y="T3"/>
                                </a:cxn>
                                <a:cxn ang="0">
                                  <a:pos x="T4" y="T5"/>
                                </a:cxn>
                                <a:cxn ang="0">
                                  <a:pos x="T6" y="T7"/>
                                </a:cxn>
                                <a:cxn ang="0">
                                  <a:pos x="T8" y="T9"/>
                                </a:cxn>
                              </a:cxnLst>
                              <a:rect l="0" t="0" r="r" b="b"/>
                              <a:pathLst>
                                <a:path w="11908" h="7087">
                                  <a:moveTo>
                                    <a:pt x="3" y="0"/>
                                  </a:moveTo>
                                  <a:lnTo>
                                    <a:pt x="3" y="0"/>
                                  </a:lnTo>
                                  <a:lnTo>
                                    <a:pt x="3" y="1293"/>
                                  </a:lnTo>
                                  <a:lnTo>
                                    <a:pt x="3" y="0"/>
                                  </a:lnTo>
                                  <a:close/>
                                </a:path>
                              </a:pathLst>
                            </a:custGeom>
                            <a:solidFill>
                              <a:srgbClr val="BADC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6"/>
                        <wpg:cNvGrpSpPr>
                          <a:grpSpLocks/>
                        </wpg:cNvGrpSpPr>
                        <wpg:grpSpPr bwMode="auto">
                          <a:xfrm>
                            <a:off x="-3" y="9325"/>
                            <a:ext cx="11908" cy="7087"/>
                            <a:chOff x="-3" y="9325"/>
                            <a:chExt cx="11908" cy="7087"/>
                          </a:xfrm>
                        </wpg:grpSpPr>
                        <wps:wsp>
                          <wps:cNvPr id="10" name="Freeform 7"/>
                          <wps:cNvSpPr>
                            <a:spLocks/>
                          </wps:cNvSpPr>
                          <wps:spPr bwMode="auto">
                            <a:xfrm>
                              <a:off x="-3" y="9325"/>
                              <a:ext cx="11908" cy="7087"/>
                            </a:xfrm>
                            <a:custGeom>
                              <a:avLst/>
                              <a:gdLst>
                                <a:gd name="T0" fmla="*/ 11909 w 11908"/>
                                <a:gd name="T1" fmla="*/ 5968 h 7087"/>
                                <a:gd name="T2" fmla="*/ 11883 w 11908"/>
                                <a:gd name="T3" fmla="*/ 5983 h 7087"/>
                                <a:gd name="T4" fmla="*/ 11807 w 11908"/>
                                <a:gd name="T5" fmla="*/ 6023 h 7087"/>
                                <a:gd name="T6" fmla="*/ 11682 w 11908"/>
                                <a:gd name="T7" fmla="*/ 6084 h 7087"/>
                                <a:gd name="T8" fmla="*/ 11512 w 11908"/>
                                <a:gd name="T9" fmla="*/ 6163 h 7087"/>
                                <a:gd name="T10" fmla="*/ 11298 w 11908"/>
                                <a:gd name="T11" fmla="*/ 6253 h 7087"/>
                                <a:gd name="T12" fmla="*/ 11041 w 11908"/>
                                <a:gd name="T13" fmla="*/ 6351 h 7087"/>
                                <a:gd name="T14" fmla="*/ 10745 w 11908"/>
                                <a:gd name="T15" fmla="*/ 6451 h 7087"/>
                                <a:gd name="T16" fmla="*/ 10411 w 11908"/>
                                <a:gd name="T17" fmla="*/ 6550 h 7087"/>
                                <a:gd name="T18" fmla="*/ 10041 w 11908"/>
                                <a:gd name="T19" fmla="*/ 6643 h 7087"/>
                                <a:gd name="T20" fmla="*/ 9637 w 11908"/>
                                <a:gd name="T21" fmla="*/ 6726 h 7087"/>
                                <a:gd name="T22" fmla="*/ 9202 w 11908"/>
                                <a:gd name="T23" fmla="*/ 6793 h 7087"/>
                                <a:gd name="T24" fmla="*/ 8737 w 11908"/>
                                <a:gd name="T25" fmla="*/ 6840 h 7087"/>
                                <a:gd name="T26" fmla="*/ 8244 w 11908"/>
                                <a:gd name="T27" fmla="*/ 6862 h 7087"/>
                                <a:gd name="T28" fmla="*/ 7726 w 11908"/>
                                <a:gd name="T29" fmla="*/ 6856 h 7087"/>
                                <a:gd name="T30" fmla="*/ 7185 w 11908"/>
                                <a:gd name="T31" fmla="*/ 6816 h 7087"/>
                                <a:gd name="T32" fmla="*/ 6622 w 11908"/>
                                <a:gd name="T33" fmla="*/ 6738 h 7087"/>
                                <a:gd name="T34" fmla="*/ 6040 w 11908"/>
                                <a:gd name="T35" fmla="*/ 6617 h 7087"/>
                                <a:gd name="T36" fmla="*/ 5441 w 11908"/>
                                <a:gd name="T37" fmla="*/ 6449 h 7087"/>
                                <a:gd name="T38" fmla="*/ 4826 w 11908"/>
                                <a:gd name="T39" fmla="*/ 6229 h 7087"/>
                                <a:gd name="T40" fmla="*/ 4198 w 11908"/>
                                <a:gd name="T41" fmla="*/ 5952 h 7087"/>
                                <a:gd name="T42" fmla="*/ 3596 w 11908"/>
                                <a:gd name="T43" fmla="*/ 5661 h 7087"/>
                                <a:gd name="T44" fmla="*/ 3054 w 11908"/>
                                <a:gd name="T45" fmla="*/ 5395 h 7087"/>
                                <a:gd name="T46" fmla="*/ 2569 w 11908"/>
                                <a:gd name="T47" fmla="*/ 5152 h 7087"/>
                                <a:gd name="T48" fmla="*/ 2137 w 11908"/>
                                <a:gd name="T49" fmla="*/ 4925 h 7087"/>
                                <a:gd name="T50" fmla="*/ 1757 w 11908"/>
                                <a:gd name="T51" fmla="*/ 4711 h 7087"/>
                                <a:gd name="T52" fmla="*/ 1424 w 11908"/>
                                <a:gd name="T53" fmla="*/ 4506 h 7087"/>
                                <a:gd name="T54" fmla="*/ 1136 w 11908"/>
                                <a:gd name="T55" fmla="*/ 4304 h 7087"/>
                                <a:gd name="T56" fmla="*/ 889 w 11908"/>
                                <a:gd name="T57" fmla="*/ 4102 h 7087"/>
                                <a:gd name="T58" fmla="*/ 680 w 11908"/>
                                <a:gd name="T59" fmla="*/ 3894 h 7087"/>
                                <a:gd name="T60" fmla="*/ 506 w 11908"/>
                                <a:gd name="T61" fmla="*/ 3677 h 7087"/>
                                <a:gd name="T62" fmla="*/ 364 w 11908"/>
                                <a:gd name="T63" fmla="*/ 3446 h 7087"/>
                                <a:gd name="T64" fmla="*/ 251 w 11908"/>
                                <a:gd name="T65" fmla="*/ 3197 h 7087"/>
                                <a:gd name="T66" fmla="*/ 164 w 11908"/>
                                <a:gd name="T67" fmla="*/ 2925 h 7087"/>
                                <a:gd name="T68" fmla="*/ 98 w 11908"/>
                                <a:gd name="T69" fmla="*/ 2625 h 7087"/>
                                <a:gd name="T70" fmla="*/ 53 w 11908"/>
                                <a:gd name="T71" fmla="*/ 2293 h 7087"/>
                                <a:gd name="T72" fmla="*/ 23 w 11908"/>
                                <a:gd name="T73" fmla="*/ 1925 h 7087"/>
                                <a:gd name="T74" fmla="*/ 6 w 11908"/>
                                <a:gd name="T75" fmla="*/ 1516 h 7087"/>
                                <a:gd name="T76" fmla="*/ 3 w 11908"/>
                                <a:gd name="T77" fmla="*/ 1293 h 7087"/>
                                <a:gd name="T78" fmla="*/ 3 w 11908"/>
                                <a:gd name="T79" fmla="*/ 7086 h 7087"/>
                                <a:gd name="T80" fmla="*/ 11909 w 11908"/>
                                <a:gd name="T81" fmla="*/ 7086 h 7087"/>
                                <a:gd name="T82" fmla="*/ 11909 w 11908"/>
                                <a:gd name="T83" fmla="*/ 5968 h 70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7">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8"/>
                          <wps:cNvSpPr>
                            <a:spLocks/>
                          </wps:cNvSpPr>
                          <wps:spPr bwMode="auto">
                            <a:xfrm>
                              <a:off x="-3" y="9325"/>
                              <a:ext cx="11908" cy="7087"/>
                            </a:xfrm>
                            <a:custGeom>
                              <a:avLst/>
                              <a:gdLst>
                                <a:gd name="T0" fmla="*/ 3 w 11908"/>
                                <a:gd name="T1" fmla="*/ 0 h 7087"/>
                                <a:gd name="T2" fmla="*/ 3 w 11908"/>
                                <a:gd name="T3" fmla="*/ 0 h 7087"/>
                                <a:gd name="T4" fmla="*/ 3 w 11908"/>
                                <a:gd name="T5" fmla="*/ 1293 h 7087"/>
                                <a:gd name="T6" fmla="*/ 3 w 11908"/>
                                <a:gd name="T7" fmla="*/ 1293 h 7087"/>
                                <a:gd name="T8" fmla="*/ 3 w 11908"/>
                                <a:gd name="T9" fmla="*/ 0 h 7087"/>
                              </a:gdLst>
                              <a:ahLst/>
                              <a:cxnLst>
                                <a:cxn ang="0">
                                  <a:pos x="T0" y="T1"/>
                                </a:cxn>
                                <a:cxn ang="0">
                                  <a:pos x="T2" y="T3"/>
                                </a:cxn>
                                <a:cxn ang="0">
                                  <a:pos x="T4" y="T5"/>
                                </a:cxn>
                                <a:cxn ang="0">
                                  <a:pos x="T6" y="T7"/>
                                </a:cxn>
                                <a:cxn ang="0">
                                  <a:pos x="T8" y="T9"/>
                                </a:cxn>
                              </a:cxnLst>
                              <a:rect l="0" t="0" r="r" b="b"/>
                              <a:pathLst>
                                <a:path w="11908" h="7087">
                                  <a:moveTo>
                                    <a:pt x="3" y="0"/>
                                  </a:moveTo>
                                  <a:lnTo>
                                    <a:pt x="3" y="0"/>
                                  </a:lnTo>
                                  <a:lnTo>
                                    <a:pt x="3" y="1293"/>
                                  </a:lnTo>
                                  <a:lnTo>
                                    <a:pt x="3" y="0"/>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 name="Group 9"/>
                        <wpg:cNvGrpSpPr>
                          <a:grpSpLocks/>
                        </wpg:cNvGrpSpPr>
                        <wpg:grpSpPr bwMode="auto">
                          <a:xfrm>
                            <a:off x="-3" y="9551"/>
                            <a:ext cx="11908" cy="7086"/>
                            <a:chOff x="-3" y="9551"/>
                            <a:chExt cx="11908" cy="7086"/>
                          </a:xfrm>
                        </wpg:grpSpPr>
                        <wps:wsp>
                          <wps:cNvPr id="13" name="Freeform 10"/>
                          <wps:cNvSpPr>
                            <a:spLocks/>
                          </wps:cNvSpPr>
                          <wps:spPr bwMode="auto">
                            <a:xfrm>
                              <a:off x="-3" y="9551"/>
                              <a:ext cx="11908" cy="7086"/>
                            </a:xfrm>
                            <a:custGeom>
                              <a:avLst/>
                              <a:gdLst>
                                <a:gd name="T0" fmla="*/ 11909 w 11908"/>
                                <a:gd name="T1" fmla="*/ 5968 h 7086"/>
                                <a:gd name="T2" fmla="*/ 11883 w 11908"/>
                                <a:gd name="T3" fmla="*/ 5983 h 7086"/>
                                <a:gd name="T4" fmla="*/ 11807 w 11908"/>
                                <a:gd name="T5" fmla="*/ 6023 h 7086"/>
                                <a:gd name="T6" fmla="*/ 11682 w 11908"/>
                                <a:gd name="T7" fmla="*/ 6084 h 7086"/>
                                <a:gd name="T8" fmla="*/ 11512 w 11908"/>
                                <a:gd name="T9" fmla="*/ 6163 h 7086"/>
                                <a:gd name="T10" fmla="*/ 11298 w 11908"/>
                                <a:gd name="T11" fmla="*/ 6253 h 7086"/>
                                <a:gd name="T12" fmla="*/ 11041 w 11908"/>
                                <a:gd name="T13" fmla="*/ 6351 h 7086"/>
                                <a:gd name="T14" fmla="*/ 10745 w 11908"/>
                                <a:gd name="T15" fmla="*/ 6451 h 7086"/>
                                <a:gd name="T16" fmla="*/ 10411 w 11908"/>
                                <a:gd name="T17" fmla="*/ 6550 h 7086"/>
                                <a:gd name="T18" fmla="*/ 10041 w 11908"/>
                                <a:gd name="T19" fmla="*/ 6643 h 7086"/>
                                <a:gd name="T20" fmla="*/ 9637 w 11908"/>
                                <a:gd name="T21" fmla="*/ 6726 h 7086"/>
                                <a:gd name="T22" fmla="*/ 9202 w 11908"/>
                                <a:gd name="T23" fmla="*/ 6793 h 7086"/>
                                <a:gd name="T24" fmla="*/ 8737 w 11908"/>
                                <a:gd name="T25" fmla="*/ 6840 h 7086"/>
                                <a:gd name="T26" fmla="*/ 8244 w 11908"/>
                                <a:gd name="T27" fmla="*/ 6862 h 7086"/>
                                <a:gd name="T28" fmla="*/ 7726 w 11908"/>
                                <a:gd name="T29" fmla="*/ 6856 h 7086"/>
                                <a:gd name="T30" fmla="*/ 7185 w 11908"/>
                                <a:gd name="T31" fmla="*/ 6816 h 7086"/>
                                <a:gd name="T32" fmla="*/ 6622 w 11908"/>
                                <a:gd name="T33" fmla="*/ 6738 h 7086"/>
                                <a:gd name="T34" fmla="*/ 6040 w 11908"/>
                                <a:gd name="T35" fmla="*/ 6617 h 7086"/>
                                <a:gd name="T36" fmla="*/ 5441 w 11908"/>
                                <a:gd name="T37" fmla="*/ 6449 h 7086"/>
                                <a:gd name="T38" fmla="*/ 4826 w 11908"/>
                                <a:gd name="T39" fmla="*/ 6229 h 7086"/>
                                <a:gd name="T40" fmla="*/ 4198 w 11908"/>
                                <a:gd name="T41" fmla="*/ 5952 h 7086"/>
                                <a:gd name="T42" fmla="*/ 3596 w 11908"/>
                                <a:gd name="T43" fmla="*/ 5661 h 7086"/>
                                <a:gd name="T44" fmla="*/ 3054 w 11908"/>
                                <a:gd name="T45" fmla="*/ 5395 h 7086"/>
                                <a:gd name="T46" fmla="*/ 2569 w 11908"/>
                                <a:gd name="T47" fmla="*/ 5152 h 7086"/>
                                <a:gd name="T48" fmla="*/ 2137 w 11908"/>
                                <a:gd name="T49" fmla="*/ 4925 h 7086"/>
                                <a:gd name="T50" fmla="*/ 1757 w 11908"/>
                                <a:gd name="T51" fmla="*/ 4711 h 7086"/>
                                <a:gd name="T52" fmla="*/ 1424 w 11908"/>
                                <a:gd name="T53" fmla="*/ 4506 h 7086"/>
                                <a:gd name="T54" fmla="*/ 1136 w 11908"/>
                                <a:gd name="T55" fmla="*/ 4304 h 7086"/>
                                <a:gd name="T56" fmla="*/ 889 w 11908"/>
                                <a:gd name="T57" fmla="*/ 4102 h 7086"/>
                                <a:gd name="T58" fmla="*/ 680 w 11908"/>
                                <a:gd name="T59" fmla="*/ 3894 h 7086"/>
                                <a:gd name="T60" fmla="*/ 506 w 11908"/>
                                <a:gd name="T61" fmla="*/ 3677 h 7086"/>
                                <a:gd name="T62" fmla="*/ 364 w 11908"/>
                                <a:gd name="T63" fmla="*/ 3446 h 7086"/>
                                <a:gd name="T64" fmla="*/ 251 w 11908"/>
                                <a:gd name="T65" fmla="*/ 3197 h 7086"/>
                                <a:gd name="T66" fmla="*/ 164 w 11908"/>
                                <a:gd name="T67" fmla="*/ 2925 h 7086"/>
                                <a:gd name="T68" fmla="*/ 98 w 11908"/>
                                <a:gd name="T69" fmla="*/ 2625 h 7086"/>
                                <a:gd name="T70" fmla="*/ 53 w 11908"/>
                                <a:gd name="T71" fmla="*/ 2293 h 7086"/>
                                <a:gd name="T72" fmla="*/ 23 w 11908"/>
                                <a:gd name="T73" fmla="*/ 1925 h 7086"/>
                                <a:gd name="T74" fmla="*/ 6 w 11908"/>
                                <a:gd name="T75" fmla="*/ 1516 h 7086"/>
                                <a:gd name="T76" fmla="*/ 3 w 11908"/>
                                <a:gd name="T77" fmla="*/ 1293 h 7086"/>
                                <a:gd name="T78" fmla="*/ 3 w 11908"/>
                                <a:gd name="T79" fmla="*/ 7086 h 7086"/>
                                <a:gd name="T80" fmla="*/ 11909 w 11908"/>
                                <a:gd name="T81" fmla="*/ 7086 h 7086"/>
                                <a:gd name="T82" fmla="*/ 11909 w 11908"/>
                                <a:gd name="T83" fmla="*/ 5968 h 70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6">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1"/>
                          <wps:cNvSpPr>
                            <a:spLocks/>
                          </wps:cNvSpPr>
                          <wps:spPr bwMode="auto">
                            <a:xfrm>
                              <a:off x="-3" y="9551"/>
                              <a:ext cx="11908" cy="7086"/>
                            </a:xfrm>
                            <a:custGeom>
                              <a:avLst/>
                              <a:gdLst>
                                <a:gd name="T0" fmla="*/ 3 w 11908"/>
                                <a:gd name="T1" fmla="*/ 0 h 7086"/>
                                <a:gd name="T2" fmla="*/ 3 w 11908"/>
                                <a:gd name="T3" fmla="*/ 0 h 7086"/>
                                <a:gd name="T4" fmla="*/ 3 w 11908"/>
                                <a:gd name="T5" fmla="*/ 1293 h 7086"/>
                                <a:gd name="T6" fmla="*/ 3 w 11908"/>
                                <a:gd name="T7" fmla="*/ 1293 h 7086"/>
                                <a:gd name="T8" fmla="*/ 3 w 11908"/>
                                <a:gd name="T9" fmla="*/ 0 h 7086"/>
                              </a:gdLst>
                              <a:ahLst/>
                              <a:cxnLst>
                                <a:cxn ang="0">
                                  <a:pos x="T0" y="T1"/>
                                </a:cxn>
                                <a:cxn ang="0">
                                  <a:pos x="T2" y="T3"/>
                                </a:cxn>
                                <a:cxn ang="0">
                                  <a:pos x="T4" y="T5"/>
                                </a:cxn>
                                <a:cxn ang="0">
                                  <a:pos x="T6" y="T7"/>
                                </a:cxn>
                                <a:cxn ang="0">
                                  <a:pos x="T8" y="T9"/>
                                </a:cxn>
                              </a:cxnLst>
                              <a:rect l="0" t="0" r="r" b="b"/>
                              <a:pathLst>
                                <a:path w="11908" h="7086">
                                  <a:moveTo>
                                    <a:pt x="3" y="0"/>
                                  </a:moveTo>
                                  <a:lnTo>
                                    <a:pt x="3" y="0"/>
                                  </a:lnTo>
                                  <a:lnTo>
                                    <a:pt x="3" y="1293"/>
                                  </a:lnTo>
                                  <a:lnTo>
                                    <a:pt x="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2"/>
                        <wpg:cNvGrpSpPr>
                          <a:grpSpLocks/>
                        </wpg:cNvGrpSpPr>
                        <wpg:grpSpPr bwMode="auto">
                          <a:xfrm>
                            <a:off x="-3" y="9751"/>
                            <a:ext cx="11908" cy="7086"/>
                            <a:chOff x="-3" y="9751"/>
                            <a:chExt cx="11908" cy="7086"/>
                          </a:xfrm>
                        </wpg:grpSpPr>
                        <wps:wsp>
                          <wps:cNvPr id="16" name="Freeform 13"/>
                          <wps:cNvSpPr>
                            <a:spLocks/>
                          </wps:cNvSpPr>
                          <wps:spPr bwMode="auto">
                            <a:xfrm>
                              <a:off x="-3" y="9751"/>
                              <a:ext cx="11908" cy="7086"/>
                            </a:xfrm>
                            <a:custGeom>
                              <a:avLst/>
                              <a:gdLst>
                                <a:gd name="T0" fmla="*/ 11909 w 11908"/>
                                <a:gd name="T1" fmla="*/ 5968 h 7086"/>
                                <a:gd name="T2" fmla="*/ 11883 w 11908"/>
                                <a:gd name="T3" fmla="*/ 5983 h 7086"/>
                                <a:gd name="T4" fmla="*/ 11807 w 11908"/>
                                <a:gd name="T5" fmla="*/ 6023 h 7086"/>
                                <a:gd name="T6" fmla="*/ 11682 w 11908"/>
                                <a:gd name="T7" fmla="*/ 6084 h 7086"/>
                                <a:gd name="T8" fmla="*/ 11512 w 11908"/>
                                <a:gd name="T9" fmla="*/ 6163 h 7086"/>
                                <a:gd name="T10" fmla="*/ 11298 w 11908"/>
                                <a:gd name="T11" fmla="*/ 6253 h 7086"/>
                                <a:gd name="T12" fmla="*/ 11041 w 11908"/>
                                <a:gd name="T13" fmla="*/ 6351 h 7086"/>
                                <a:gd name="T14" fmla="*/ 10745 w 11908"/>
                                <a:gd name="T15" fmla="*/ 6451 h 7086"/>
                                <a:gd name="T16" fmla="*/ 10411 w 11908"/>
                                <a:gd name="T17" fmla="*/ 6550 h 7086"/>
                                <a:gd name="T18" fmla="*/ 10041 w 11908"/>
                                <a:gd name="T19" fmla="*/ 6643 h 7086"/>
                                <a:gd name="T20" fmla="*/ 9637 w 11908"/>
                                <a:gd name="T21" fmla="*/ 6726 h 7086"/>
                                <a:gd name="T22" fmla="*/ 9202 w 11908"/>
                                <a:gd name="T23" fmla="*/ 6793 h 7086"/>
                                <a:gd name="T24" fmla="*/ 8737 w 11908"/>
                                <a:gd name="T25" fmla="*/ 6840 h 7086"/>
                                <a:gd name="T26" fmla="*/ 8244 w 11908"/>
                                <a:gd name="T27" fmla="*/ 6862 h 7086"/>
                                <a:gd name="T28" fmla="*/ 7726 w 11908"/>
                                <a:gd name="T29" fmla="*/ 6856 h 7086"/>
                                <a:gd name="T30" fmla="*/ 7185 w 11908"/>
                                <a:gd name="T31" fmla="*/ 6816 h 7086"/>
                                <a:gd name="T32" fmla="*/ 6622 w 11908"/>
                                <a:gd name="T33" fmla="*/ 6738 h 7086"/>
                                <a:gd name="T34" fmla="*/ 6040 w 11908"/>
                                <a:gd name="T35" fmla="*/ 6617 h 7086"/>
                                <a:gd name="T36" fmla="*/ 5441 w 11908"/>
                                <a:gd name="T37" fmla="*/ 6449 h 7086"/>
                                <a:gd name="T38" fmla="*/ 4826 w 11908"/>
                                <a:gd name="T39" fmla="*/ 6229 h 7086"/>
                                <a:gd name="T40" fmla="*/ 4198 w 11908"/>
                                <a:gd name="T41" fmla="*/ 5952 h 7086"/>
                                <a:gd name="T42" fmla="*/ 3596 w 11908"/>
                                <a:gd name="T43" fmla="*/ 5661 h 7086"/>
                                <a:gd name="T44" fmla="*/ 3054 w 11908"/>
                                <a:gd name="T45" fmla="*/ 5395 h 7086"/>
                                <a:gd name="T46" fmla="*/ 2569 w 11908"/>
                                <a:gd name="T47" fmla="*/ 5152 h 7086"/>
                                <a:gd name="T48" fmla="*/ 2137 w 11908"/>
                                <a:gd name="T49" fmla="*/ 4925 h 7086"/>
                                <a:gd name="T50" fmla="*/ 1757 w 11908"/>
                                <a:gd name="T51" fmla="*/ 4711 h 7086"/>
                                <a:gd name="T52" fmla="*/ 1424 w 11908"/>
                                <a:gd name="T53" fmla="*/ 4506 h 7086"/>
                                <a:gd name="T54" fmla="*/ 1136 w 11908"/>
                                <a:gd name="T55" fmla="*/ 4304 h 7086"/>
                                <a:gd name="T56" fmla="*/ 889 w 11908"/>
                                <a:gd name="T57" fmla="*/ 4102 h 7086"/>
                                <a:gd name="T58" fmla="*/ 680 w 11908"/>
                                <a:gd name="T59" fmla="*/ 3894 h 7086"/>
                                <a:gd name="T60" fmla="*/ 506 w 11908"/>
                                <a:gd name="T61" fmla="*/ 3677 h 7086"/>
                                <a:gd name="T62" fmla="*/ 364 w 11908"/>
                                <a:gd name="T63" fmla="*/ 3446 h 7086"/>
                                <a:gd name="T64" fmla="*/ 251 w 11908"/>
                                <a:gd name="T65" fmla="*/ 3197 h 7086"/>
                                <a:gd name="T66" fmla="*/ 164 w 11908"/>
                                <a:gd name="T67" fmla="*/ 2925 h 7086"/>
                                <a:gd name="T68" fmla="*/ 98 w 11908"/>
                                <a:gd name="T69" fmla="*/ 2625 h 7086"/>
                                <a:gd name="T70" fmla="*/ 53 w 11908"/>
                                <a:gd name="T71" fmla="*/ 2293 h 7086"/>
                                <a:gd name="T72" fmla="*/ 23 w 11908"/>
                                <a:gd name="T73" fmla="*/ 1925 h 7086"/>
                                <a:gd name="T74" fmla="*/ 6 w 11908"/>
                                <a:gd name="T75" fmla="*/ 1516 h 7086"/>
                                <a:gd name="T76" fmla="*/ 3 w 11908"/>
                                <a:gd name="T77" fmla="*/ 1293 h 7086"/>
                                <a:gd name="T78" fmla="*/ 3 w 11908"/>
                                <a:gd name="T79" fmla="*/ 7086 h 7086"/>
                                <a:gd name="T80" fmla="*/ 11909 w 11908"/>
                                <a:gd name="T81" fmla="*/ 7086 h 7086"/>
                                <a:gd name="T82" fmla="*/ 11909 w 11908"/>
                                <a:gd name="T83" fmla="*/ 5968 h 70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6">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4"/>
                          <wps:cNvSpPr>
                            <a:spLocks/>
                          </wps:cNvSpPr>
                          <wps:spPr bwMode="auto">
                            <a:xfrm>
                              <a:off x="-3" y="9751"/>
                              <a:ext cx="11908" cy="7086"/>
                            </a:xfrm>
                            <a:custGeom>
                              <a:avLst/>
                              <a:gdLst>
                                <a:gd name="T0" fmla="*/ 3 w 11908"/>
                                <a:gd name="T1" fmla="*/ 0 h 7086"/>
                                <a:gd name="T2" fmla="*/ 3 w 11908"/>
                                <a:gd name="T3" fmla="*/ 0 h 7086"/>
                                <a:gd name="T4" fmla="*/ 3 w 11908"/>
                                <a:gd name="T5" fmla="*/ 1293 h 7086"/>
                                <a:gd name="T6" fmla="*/ 3 w 11908"/>
                                <a:gd name="T7" fmla="*/ 1293 h 7086"/>
                                <a:gd name="T8" fmla="*/ 3 w 11908"/>
                                <a:gd name="T9" fmla="*/ 0 h 7086"/>
                              </a:gdLst>
                              <a:ahLst/>
                              <a:cxnLst>
                                <a:cxn ang="0">
                                  <a:pos x="T0" y="T1"/>
                                </a:cxn>
                                <a:cxn ang="0">
                                  <a:pos x="T2" y="T3"/>
                                </a:cxn>
                                <a:cxn ang="0">
                                  <a:pos x="T4" y="T5"/>
                                </a:cxn>
                                <a:cxn ang="0">
                                  <a:pos x="T6" y="T7"/>
                                </a:cxn>
                                <a:cxn ang="0">
                                  <a:pos x="T8" y="T9"/>
                                </a:cxn>
                              </a:cxnLst>
                              <a:rect l="0" t="0" r="r" b="b"/>
                              <a:pathLst>
                                <a:path w="11908" h="7086">
                                  <a:moveTo>
                                    <a:pt x="3" y="0"/>
                                  </a:moveTo>
                                  <a:lnTo>
                                    <a:pt x="3" y="0"/>
                                  </a:lnTo>
                                  <a:lnTo>
                                    <a:pt x="3" y="1293"/>
                                  </a:lnTo>
                                  <a:lnTo>
                                    <a:pt x="3" y="0"/>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194482EF" id="Group 2" o:spid="_x0000_s1026" style="position:absolute;margin-left:0;margin-top:454.9pt;width:595.25pt;height:386.95pt;z-index:-251658240;mso-position-horizontal-relative:page;mso-position-vertical-relative:page" coordorigin=",9098" coordsize="11905,7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" o:allowincell="f">
                <v:group id="Group 3" o:spid="_x0000_s1027" style="position:absolute;left:-3;top:9108;width:11908;height:7087" coordorigin="-3,9108" coordsize="11908,70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4" o:spid="_x0000_s1028" style="position:absolute;left:-3;top:9108;width:11908;height:7087;visibility:visible;mso-wrap-style:square;v-text-anchor:top" coordsize="11908,7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RBMMA&#10;AADaAAAADwAAAGRycy9kb3ducmV2LnhtbESPT4vCMBTE7wt+h/AEb2vqIrtSjSK6LiKCfw8eH82z&#10;LSYvpYlav70RFjwOM/MbZjRprBE3qn3pWEGvm4AgzpwuOVdwPCw+ByB8QNZoHJOCB3mYjFsfI0y1&#10;u/OObvuQiwhhn6KCIoQqldJnBVn0XVcRR+/saoshyjqXusZ7hFsjv5LkW1osOS4UWNGsoOyyv1oF&#10;s9yY5cCtdtv1vL85rS6//b9FolSn3UyHIAI14R3+by+1gh94XYk3QI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RBMMAAADaAAAADwAAAAAAAAAAAAAAAACYAgAAZHJzL2Rv&#10;d25yZXYueG1sUEsFBgAAAAAEAAQA9QAAAIgDA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fillcolor="#badcf4"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5" o:spid="_x0000_s1029" style="position:absolute;left:-3;top:9108;width:11908;height:7087;visibility:visible;mso-wrap-style:square;v-text-anchor:top" coordsize="11908,7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FdsAA&#10;AADaAAAADwAAAGRycy9kb3ducmV2LnhtbERPy4rCMBTdD/gP4QruxlSRQappEV+IDIyvhctLc22L&#10;yU1pota/nywGZnk473neWSOe1PrasYLRMAFBXDhdc6ngct58TkH4gKzROCYFb/KQZ72POabavfhI&#10;z1MoRQxhn6KCKoQmldIXFVn0Q9cQR+7mWoshwraUusVXDLdGjpPkS1qsOTZU2NCyouJ+elgFy9KY&#10;3dTtj4fv1eTnur+vJ9tNotSg3y1mIAJ14V/8595pBXFrvBJvgM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PFdsAAAADaAAAADwAAAAAAAAAAAAAAAACYAgAAZHJzL2Rvd25y&#10;ZXYueG1sUEsFBgAAAAAEAAQA9QAAAIUDAAAAAA==&#10;" path="m3,r,l3,1293,3,xe" fillcolor="#badcf4" stroked="f">
                    <v:path arrowok="t" o:connecttype="custom" o:connectlocs="3,0;3,0;3,1293;3,1293;3,0" o:connectangles="0,0,0,0,0"/>
                  </v:shape>
                </v:group>
                <v:group id="Group 6" o:spid="_x0000_s1030" style="position:absolute;left:-3;top:9325;width:11908;height:7087" coordorigin="-3,9325" coordsize="11908,70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7" o:spid="_x0000_s1031" style="position:absolute;left:-3;top:9325;width:11908;height:7087;visibility:visible;mso-wrap-style:square;v-text-anchor:top" coordsize="11908,7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Xr9sUA&#10;AADbAAAADwAAAGRycy9kb3ducmV2LnhtbESPQWvCQBCF7wX/wzJCb3VjD7ZEN6EVKiL1oBV7HbJj&#10;Epqdjdk1pv5651DobYb35r1vFvngGtVTF2rPBqaTBBRx4W3NpYHD18fTK6gQkS02nsnALwXIs9HD&#10;AlPrr7yjfh9LJSEcUjRQxdimWoeiIodh4lti0U6+cxhl7UptO7xKuGv0c5LMtMOapaHClpYVFT/7&#10;izNQbny/e7m9r+h23C4P/tx/fm9OxjyOh7c5qEhD/Df/Xa+t4Au9/CID6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Fev2xQAAANsAAAAPAAAAAAAAAAAAAAAAAJgCAABkcnMv&#10;ZG93bnJldi54bWxQSwUGAAAAAAQABAD1AAAAigM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fillcolor="#004990"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8" o:spid="_x0000_s1032" style="position:absolute;left:-3;top:9325;width:11908;height:7087;visibility:visible;mso-wrap-style:square;v-text-anchor:top" coordsize="11908,7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lObcEA&#10;AADbAAAADwAAAGRycy9kb3ducmV2LnhtbERPTYvCMBC9C/6HMII3Td2DK9UoKriI6EFX9Do0Y1ts&#10;JrWJtfrrN4Kwt3m8z5nMGlOImiqXW1Yw6EcgiBOrc04VHH9XvREI55E1FpZJwZMczKbt1gRjbR+8&#10;p/rgUxFC2MWoIPO+jKV0SUYGXd+WxIG72MqgD7BKpa7wEcJNIb+iaCgN5hwaMixpmVFyPdyNgnRj&#10;6/33a/FDr9NuebS3enveXJTqdpr5GISnxv+LP+61DvMH8P4lHCC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ZTm3BAAAA2wAAAA8AAAAAAAAAAAAAAAAAmAIAAGRycy9kb3du&#10;cmV2LnhtbFBLBQYAAAAABAAEAPUAAACGAwAAAAA=&#10;" path="m3,r,l3,1293,3,xe" fillcolor="#004990" stroked="f">
                    <v:path arrowok="t" o:connecttype="custom" o:connectlocs="3,0;3,0;3,1293;3,1293;3,0" o:connectangles="0,0,0,0,0"/>
                  </v:shape>
                </v:group>
                <v:group id="Group 9" o:spid="_x0000_s1033" style="position:absolute;left:-3;top:9551;width:11908;height:7086" coordorigin="-3,9551" coordsize="11908,7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0" o:spid="_x0000_s1034" style="position:absolute;left:-3;top:9551;width:11908;height:7086;visibility:visible;mso-wrap-style:square;v-text-anchor:top" coordsize="11908,7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3tUMIA&#10;AADbAAAADwAAAGRycy9kb3ducmV2LnhtbERPTWsCMRC9F/wPYYTeatYWWrsaRQuCh15cpV6HzbhZ&#10;3EyWTVyz/npTKPQ2j/c5i1W0jeip87VjBdNJBoK4dLrmSsHxsH2ZgfABWWPjmBQM5GG1HD0tMNfu&#10;xnvqi1CJFMI+RwUmhDaX0peGLPqJa4kTd3adxZBgV0nd4S2F20a+Ztm7tFhzajDY0peh8lJcrYLP&#10;fn/MTodT8b39+djcoxnu1zgo9TyO6zmIQDH8i//cO53mv8HvL+k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7e1QwgAAANsAAAAPAAAAAAAAAAAAAAAAAJgCAABkcnMvZG93&#10;bnJldi54bWxQSwUGAAAAAAQABAD1AAAAhwM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11" o:spid="_x0000_s1035" style="position:absolute;left:-3;top:9551;width:11908;height:7086;visibility:visible;mso-wrap-style:square;v-text-anchor:top" coordsize="11908,7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R1JMIA&#10;AADbAAAADwAAAGRycy9kb3ducmV2LnhtbERPTWsCMRC9F/wPYYTeatZSWrsaRQuCh15cpV6HzbhZ&#10;3EyWTVyz/npTKPQ2j/c5i1W0jeip87VjBdNJBoK4dLrmSsHxsH2ZgfABWWPjmBQM5GG1HD0tMNfu&#10;xnvqi1CJFMI+RwUmhDaX0peGLPqJa4kTd3adxZBgV0nd4S2F20a+Ztm7tFhzajDY0peh8lJcrYLP&#10;fn/MTodT8b39+djcoxnu1zgo9TyO6zmIQDH8i//cO53mv8HvL+k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BHUkwgAAANsAAAAPAAAAAAAAAAAAAAAAAJgCAABkcnMvZG93&#10;bnJldi54bWxQSwUGAAAAAAQABAD1AAAAhwMAAAAA&#10;" path="m3,r,l3,1293,3,xe" stroked="f">
                    <v:path arrowok="t" o:connecttype="custom" o:connectlocs="3,0;3,0;3,1293;3,1293;3,0" o:connectangles="0,0,0,0,0"/>
                  </v:shape>
                </v:group>
                <v:group id="Group 12" o:spid="_x0000_s1036" style="position:absolute;left:-3;top:9751;width:11908;height:7086" coordorigin="-3,9751" coordsize="11908,7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3" o:spid="_x0000_s1037" style="position:absolute;left:-3;top:9751;width:11908;height:7086;visibility:visible;mso-wrap-style:square;v-text-anchor:top" coordsize="11908,7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BKe8QA&#10;AADbAAAADwAAAGRycy9kb3ducmV2LnhtbERPTWvCQBC9F/wPyxS8lGZjKFrSbIKIYvFkVajHaXaa&#10;pGZnQ3bV+O+7BaG3ebzPyYrBtOJCvWssK5hEMQji0uqGKwWH/er5FYTzyBpby6TgRg6KfPSQYart&#10;lT/osvOVCCHsUlRQe9+lUrqyJoMush1x4L5tb9AH2FdS93gN4aaVSRxPpcGGQ0ONHS1qKk+7s1FQ&#10;LY8/x9lktXx5WuyTzdenWSdbo9T4cZi/gfA0+H/x3f2uw/wp/P0SDp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wSnvEAAAA2wAAAA8AAAAAAAAAAAAAAAAAmAIAAGRycy9k&#10;b3ducmV2LnhtbFBLBQYAAAAABAAEAPUAAACJAw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fillcolor="#004990"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14" o:spid="_x0000_s1038" style="position:absolute;left:-3;top:9751;width:11908;height:7086;visibility:visible;mso-wrap-style:square;v-text-anchor:top" coordsize="11908,7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v4MIA&#10;AADbAAAADwAAAGRycy9kb3ducmV2LnhtbERPS4vCMBC+C/6HMMJeRFOL6FKNIqLs4snHgh7HZrbt&#10;2kxKk9X6740geJuP7znTeWNKcaXaFZYVDPoRCOLU6oIzBT+Hde8ThPPIGkvLpOBODuazdmuKibY3&#10;3tF17zMRQtglqCD3vkqkdGlOBl3fVsSB+7W1QR9gnUld4y2Em1LGUTSSBgsODTlWtMwpvez/jYJs&#10;dfo7jQfr1bC7PMSb89F8xVuj1EenWUxAeGr8W/xyf+swfwzPX8I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O/gwgAAANsAAAAPAAAAAAAAAAAAAAAAAJgCAABkcnMvZG93&#10;bnJldi54bWxQSwUGAAAAAAQABAD1AAAAhwMAAAAA&#10;" path="m3,r,l3,1293,3,xe" fillcolor="#004990" stroked="f">
                    <v:path arrowok="t" o:connecttype="custom" o:connectlocs="3,0;3,0;3,1293;3,1293;3,0" o:connectangles="0,0,0,0,0"/>
                  </v:shape>
                </v:group>
                <w10:wrap anchorx="page" anchory="page"/>
              </v:group>
            </w:pict>
          </mc:Fallback>
        </mc:AlternateContent>
      </w:r>
      <w:r>
        <w:rPr>
          <w:noProof/>
        </w:rPr>
        <mc:AlternateContent>
          <mc:Choice Requires="wps">
            <w:drawing>
              <wp:anchor distT="0" distB="0" distL="114300" distR="114300" simplePos="0" relativeHeight="251659264" behindDoc="1" locked="0" layoutInCell="0" allowOverlap="1">
                <wp:simplePos x="0" y="0"/>
                <wp:positionH relativeFrom="page">
                  <wp:posOffset>1511300</wp:posOffset>
                </wp:positionH>
                <wp:positionV relativeFrom="paragraph">
                  <wp:posOffset>881380</wp:posOffset>
                </wp:positionV>
                <wp:extent cx="0" cy="0"/>
                <wp:effectExtent l="6350" t="5080" r="12700" b="13970"/>
                <wp:wrapNone/>
                <wp:docPr id="2"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gd name="T0" fmla="*/ 0 60000 65536"/>
                            <a:gd name="T1" fmla="*/ 0 60000 65536"/>
                          </a:gdLst>
                          <a:ahLst/>
                          <a:cxnLst>
                            <a:cxn ang="T0">
                              <a:pos x="0" y="0"/>
                            </a:cxn>
                            <a:cxn ang="T1">
                              <a:pos x="0" y="0"/>
                            </a:cxn>
                          </a:cxnLst>
                          <a:rect l="0" t="0" r="r" b="b"/>
                          <a:pathLst>
                            <a:path>
                              <a:moveTo>
                                <a:pt x="0" y="0"/>
                              </a:moveTo>
                              <a:lnTo>
                                <a:pt x="0" y="0"/>
                              </a:lnTo>
                            </a:path>
                          </a:pathLst>
                        </a:custGeom>
                        <a:noFill/>
                        <a:ln w="127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polyline w14:anchorId="6520F286" id="Freeform 15"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9pt,69.4pt,119pt,69.4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" o:allowincell="f" filled="f" strokecolor="#231f20" strokeweight=".1pt">
                <v:path arrowok="t" o:connecttype="custom" o:connectlocs="0,0;0,0" o:connectangles="0,0"/>
                <w10:wrap anchorx="page"/>
              </v:polyline>
            </w:pict>
          </mc:Fallback>
        </mc:AlternateContent>
      </w:r>
      <w:r w:rsidR="0038789F">
        <w:rPr>
          <w:rFonts w:ascii="Times New Roman" w:hAnsi="Times New Roman"/>
          <w:noProof/>
          <w:sz w:val="24"/>
          <w:szCs w:val="24"/>
        </w:rPr>
        <w:drawing>
          <wp:inline distT="0" distB="0" distL="0" distR="0">
            <wp:extent cx="1611630" cy="1611630"/>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11630" cy="1611630"/>
                    </a:xfrm>
                    <a:prstGeom prst="rect">
                      <a:avLst/>
                    </a:prstGeom>
                    <a:noFill/>
                    <a:ln w="9525">
                      <a:noFill/>
                      <a:miter lim="800000"/>
                      <a:headEnd/>
                      <a:tailEnd/>
                    </a:ln>
                  </pic:spPr>
                </pic:pic>
              </a:graphicData>
            </a:graphic>
          </wp:inline>
        </w:drawing>
      </w:r>
    </w:p>
    <w:p w:rsidR="00D27929" w:rsidRDefault="00AD4E89" w:rsidP="003D2429">
      <w:pPr>
        <w:pStyle w:val="MDULO"/>
        <w:ind w:left="2552"/>
        <w:jc w:val="right"/>
      </w:pPr>
      <w:r>
        <w:t xml:space="preserve">ciclo: </w:t>
      </w:r>
      <w:r w:rsidR="00DD58A0">
        <w:t>DAW</w:t>
      </w:r>
    </w:p>
    <w:p w:rsidR="003D2429" w:rsidRDefault="00DD58A0" w:rsidP="003D2429">
      <w:pPr>
        <w:pStyle w:val="MDULO"/>
        <w:ind w:left="2552"/>
        <w:jc w:val="right"/>
      </w:pPr>
      <w:r>
        <w:t>MÓDULO DE DESARROLLO WEB ENTOENO SERVIDOR</w:t>
      </w:r>
    </w:p>
    <w:p w:rsidR="003D2429" w:rsidRDefault="003D2429" w:rsidP="00E805E2">
      <w:pPr>
        <w:pStyle w:val="MDULO"/>
        <w:jc w:val="right"/>
        <w:rPr>
          <w:szCs w:val="20"/>
        </w:rPr>
      </w:pPr>
    </w:p>
    <w:p w:rsidR="0026713F" w:rsidRPr="00D17F0E" w:rsidRDefault="0026713F" w:rsidP="008038BA">
      <w:pPr>
        <w:pStyle w:val="Unidad"/>
      </w:pPr>
    </w:p>
    <w:p w:rsidR="00D17F0E" w:rsidRDefault="00D17F0E" w:rsidP="0026713F">
      <w:pPr>
        <w:widowControl w:val="0"/>
        <w:autoSpaceDE w:val="0"/>
        <w:autoSpaceDN w:val="0"/>
        <w:adjustRightInd w:val="0"/>
        <w:spacing w:before="91" w:after="0" w:line="240" w:lineRule="auto"/>
        <w:ind w:right="-20"/>
        <w:rPr>
          <w:rFonts w:ascii="Times New Roman" w:hAnsi="Times New Roman"/>
          <w:sz w:val="20"/>
          <w:szCs w:val="20"/>
        </w:rPr>
      </w:pPr>
    </w:p>
    <w:p w:rsidR="0026713F" w:rsidRDefault="0026713F" w:rsidP="0026713F">
      <w:pPr>
        <w:widowControl w:val="0"/>
        <w:autoSpaceDE w:val="0"/>
        <w:autoSpaceDN w:val="0"/>
        <w:adjustRightInd w:val="0"/>
        <w:spacing w:before="91" w:after="0" w:line="240" w:lineRule="auto"/>
        <w:ind w:right="-20"/>
        <w:rPr>
          <w:rFonts w:ascii="Times New Roman" w:hAnsi="Times New Roman"/>
          <w:sz w:val="20"/>
          <w:szCs w:val="20"/>
        </w:rPr>
      </w:pPr>
    </w:p>
    <w:p w:rsidR="0026713F" w:rsidRDefault="0026713F" w:rsidP="0026713F">
      <w:pPr>
        <w:widowControl w:val="0"/>
        <w:autoSpaceDE w:val="0"/>
        <w:autoSpaceDN w:val="0"/>
        <w:adjustRightInd w:val="0"/>
        <w:spacing w:before="91" w:after="0" w:line="240" w:lineRule="auto"/>
        <w:ind w:right="-20"/>
        <w:rPr>
          <w:rFonts w:ascii="Times New Roman" w:hAnsi="Times New Roman"/>
          <w:sz w:val="20"/>
          <w:szCs w:val="20"/>
        </w:rPr>
      </w:pPr>
    </w:p>
    <w:p w:rsidR="00D27929" w:rsidRPr="00D27929" w:rsidRDefault="00DD58A0" w:rsidP="00D27929">
      <w:pPr>
        <w:pStyle w:val="UnidadPortada"/>
        <w:jc w:val="center"/>
        <w:rPr>
          <w:color w:val="000000"/>
          <w:sz w:val="80"/>
          <w:szCs w:val="80"/>
        </w:rPr>
      </w:pPr>
      <w:r>
        <w:rPr>
          <w:sz w:val="80"/>
          <w:szCs w:val="80"/>
        </w:rPr>
        <w:t>INTERCAMBIO DE DATOS</w:t>
      </w: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17F0E" w:rsidRDefault="00D17F0E" w:rsidP="00D17F0E">
      <w:pPr>
        <w:widowControl w:val="0"/>
        <w:autoSpaceDE w:val="0"/>
        <w:autoSpaceDN w:val="0"/>
        <w:adjustRightInd w:val="0"/>
        <w:spacing w:after="0" w:line="240" w:lineRule="auto"/>
        <w:rPr>
          <w:rFonts w:ascii="Arial" w:hAnsi="Arial" w:cs="Arial"/>
          <w:color w:val="000000"/>
          <w:sz w:val="16"/>
          <w:szCs w:val="16"/>
        </w:rPr>
      </w:pPr>
    </w:p>
    <w:p w:rsidR="00D17F0E" w:rsidRDefault="00D17F0E"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658A9" w:rsidRDefault="00D658A9" w:rsidP="00D17F0E">
      <w:pPr>
        <w:widowControl w:val="0"/>
        <w:autoSpaceDE w:val="0"/>
        <w:autoSpaceDN w:val="0"/>
        <w:adjustRightInd w:val="0"/>
        <w:spacing w:after="0" w:line="240" w:lineRule="auto"/>
        <w:rPr>
          <w:rFonts w:ascii="Arial" w:hAnsi="Arial" w:cs="Arial"/>
          <w:color w:val="000000"/>
          <w:sz w:val="16"/>
          <w:szCs w:val="16"/>
        </w:rPr>
      </w:pPr>
    </w:p>
    <w:p w:rsidR="00D658A9" w:rsidRDefault="00D658A9" w:rsidP="00D17F0E">
      <w:pPr>
        <w:widowControl w:val="0"/>
        <w:autoSpaceDE w:val="0"/>
        <w:autoSpaceDN w:val="0"/>
        <w:adjustRightInd w:val="0"/>
        <w:spacing w:after="0" w:line="240" w:lineRule="auto"/>
        <w:rPr>
          <w:rFonts w:ascii="Arial" w:hAnsi="Arial" w:cs="Arial"/>
          <w:color w:val="000000"/>
          <w:sz w:val="16"/>
          <w:szCs w:val="16"/>
        </w:rPr>
      </w:pPr>
    </w:p>
    <w:p w:rsidR="00D658A9" w:rsidRDefault="00D658A9" w:rsidP="00D17F0E">
      <w:pPr>
        <w:widowControl w:val="0"/>
        <w:autoSpaceDE w:val="0"/>
        <w:autoSpaceDN w:val="0"/>
        <w:adjustRightInd w:val="0"/>
        <w:spacing w:after="0" w:line="240" w:lineRule="auto"/>
        <w:rPr>
          <w:rFonts w:ascii="Arial" w:hAnsi="Arial" w:cs="Arial"/>
          <w:color w:val="000000"/>
          <w:sz w:val="16"/>
          <w:szCs w:val="16"/>
        </w:rPr>
      </w:pPr>
    </w:p>
    <w:p w:rsidR="00D27929" w:rsidRPr="00D27929" w:rsidRDefault="003D2429" w:rsidP="00D27929">
      <w:pPr>
        <w:pStyle w:val="NombreUnidadPortada"/>
        <w:jc w:val="right"/>
        <w:rPr>
          <w:sz w:val="56"/>
          <w:szCs w:val="56"/>
        </w:rPr>
      </w:pPr>
      <w:r>
        <w:rPr>
          <w:sz w:val="56"/>
          <w:szCs w:val="56"/>
        </w:rPr>
        <w:t>Alumno:</w:t>
      </w:r>
    </w:p>
    <w:p w:rsidR="00961341" w:rsidRDefault="00DD58A0" w:rsidP="00D27929">
      <w:pPr>
        <w:pStyle w:val="NombreUnidadPortada"/>
        <w:jc w:val="right"/>
        <w:rPr>
          <w:sz w:val="56"/>
          <w:szCs w:val="56"/>
        </w:rPr>
      </w:pPr>
      <w:r>
        <w:rPr>
          <w:sz w:val="56"/>
          <w:szCs w:val="56"/>
        </w:rPr>
        <w:t>Edward-Ionut, Bunoaica</w:t>
      </w:r>
    </w:p>
    <w:p w:rsidR="003D2429" w:rsidRPr="00D27929" w:rsidRDefault="00DD58A0" w:rsidP="003D2429">
      <w:pPr>
        <w:pStyle w:val="NombreUnidadPortada"/>
        <w:jc w:val="right"/>
        <w:rPr>
          <w:sz w:val="56"/>
          <w:szCs w:val="56"/>
        </w:rPr>
      </w:pPr>
      <w:r>
        <w:rPr>
          <w:sz w:val="56"/>
          <w:szCs w:val="56"/>
        </w:rPr>
        <w:t>Y1963355C</w:t>
      </w:r>
    </w:p>
    <w:p w:rsidR="003D2429" w:rsidRPr="00D27929" w:rsidRDefault="003D2429" w:rsidP="00D27929">
      <w:pPr>
        <w:pStyle w:val="NombreUnidadPortada"/>
        <w:jc w:val="right"/>
        <w:rPr>
          <w:sz w:val="56"/>
          <w:szCs w:val="56"/>
        </w:rPr>
      </w:pPr>
    </w:p>
    <w:p w:rsidR="00D17F0E" w:rsidRDefault="00D17F0E" w:rsidP="008038BA">
      <w:pPr>
        <w:pStyle w:val="Unidad"/>
      </w:pPr>
    </w:p>
    <w:p w:rsidR="00D17F0E" w:rsidRDefault="00D17F0E" w:rsidP="008038BA">
      <w:pPr>
        <w:pStyle w:val="Unidad"/>
      </w:pPr>
    </w:p>
    <w:p w:rsidR="00D17F0E" w:rsidRDefault="00D17F0E" w:rsidP="008038BA">
      <w:pPr>
        <w:pStyle w:val="Unidad"/>
      </w:pPr>
    </w:p>
    <w:p w:rsidR="00D17F0E" w:rsidRDefault="00D17F0E" w:rsidP="008038BA">
      <w:pPr>
        <w:pStyle w:val="Unidad"/>
      </w:pPr>
    </w:p>
    <w:p w:rsidR="00D17F0E" w:rsidRDefault="00D17F0E" w:rsidP="008038BA">
      <w:pPr>
        <w:pStyle w:val="NombreUnidad"/>
      </w:pPr>
    </w:p>
    <w:p w:rsidR="0026713F" w:rsidRDefault="0026713F" w:rsidP="008038BA">
      <w:pPr>
        <w:pStyle w:val="NombreUnidad"/>
      </w:pPr>
    </w:p>
    <w:p w:rsidR="00961341" w:rsidRDefault="00961341">
      <w:pPr>
        <w:widowControl w:val="0"/>
        <w:autoSpaceDE w:val="0"/>
        <w:autoSpaceDN w:val="0"/>
        <w:adjustRightInd w:val="0"/>
        <w:spacing w:before="5" w:after="0" w:line="110" w:lineRule="exact"/>
        <w:rPr>
          <w:rFonts w:ascii="Arial" w:hAnsi="Arial" w:cs="Arial"/>
          <w:color w:val="000000"/>
          <w:sz w:val="11"/>
          <w:szCs w:val="11"/>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E805E2" w:rsidRDefault="00E805E2" w:rsidP="00FB49F9">
      <w:pPr>
        <w:widowControl w:val="0"/>
        <w:tabs>
          <w:tab w:val="left" w:pos="8900"/>
        </w:tabs>
        <w:autoSpaceDE w:val="0"/>
        <w:autoSpaceDN w:val="0"/>
        <w:adjustRightInd w:val="0"/>
        <w:spacing w:before="37" w:after="0" w:line="250" w:lineRule="auto"/>
        <w:ind w:left="120" w:right="-31"/>
        <w:jc w:val="both"/>
        <w:rPr>
          <w:rFonts w:ascii="Arial" w:hAnsi="Arial" w:cs="Arial"/>
          <w:i/>
          <w:iCs/>
          <w:color w:val="231F20"/>
          <w:sz w:val="18"/>
          <w:szCs w:val="18"/>
        </w:rPr>
      </w:pPr>
    </w:p>
    <w:p w:rsidR="00E805E2" w:rsidRDefault="00E805E2" w:rsidP="00FB49F9">
      <w:pPr>
        <w:widowControl w:val="0"/>
        <w:tabs>
          <w:tab w:val="left" w:pos="8900"/>
        </w:tabs>
        <w:autoSpaceDE w:val="0"/>
        <w:autoSpaceDN w:val="0"/>
        <w:adjustRightInd w:val="0"/>
        <w:spacing w:before="37" w:after="0" w:line="250" w:lineRule="auto"/>
        <w:ind w:left="120" w:right="-31"/>
        <w:jc w:val="both"/>
        <w:rPr>
          <w:rFonts w:ascii="Arial" w:hAnsi="Arial" w:cs="Arial"/>
          <w:i/>
          <w:iCs/>
          <w:color w:val="231F20"/>
          <w:sz w:val="18"/>
          <w:szCs w:val="18"/>
        </w:rPr>
      </w:pPr>
    </w:p>
    <w:p w:rsidR="00E805E2" w:rsidRDefault="00E805E2" w:rsidP="00B84CF6">
      <w:pPr>
        <w:widowControl w:val="0"/>
        <w:tabs>
          <w:tab w:val="left" w:pos="8900"/>
        </w:tabs>
        <w:autoSpaceDE w:val="0"/>
        <w:autoSpaceDN w:val="0"/>
        <w:adjustRightInd w:val="0"/>
        <w:spacing w:before="37" w:after="0" w:line="250" w:lineRule="auto"/>
        <w:ind w:right="-31"/>
        <w:jc w:val="both"/>
        <w:rPr>
          <w:rFonts w:ascii="Arial" w:hAnsi="Arial" w:cs="Arial"/>
          <w:i/>
          <w:iCs/>
          <w:color w:val="231F20"/>
          <w:sz w:val="18"/>
          <w:szCs w:val="18"/>
        </w:rPr>
      </w:pPr>
    </w:p>
    <w:p w:rsidR="00961341" w:rsidRDefault="00961341" w:rsidP="00FB49F9">
      <w:pPr>
        <w:widowControl w:val="0"/>
        <w:tabs>
          <w:tab w:val="left" w:pos="8900"/>
        </w:tabs>
        <w:autoSpaceDE w:val="0"/>
        <w:autoSpaceDN w:val="0"/>
        <w:adjustRightInd w:val="0"/>
        <w:spacing w:before="37" w:after="0" w:line="250" w:lineRule="auto"/>
        <w:ind w:left="120" w:right="-31"/>
        <w:jc w:val="both"/>
        <w:rPr>
          <w:rFonts w:ascii="Arial" w:hAnsi="Arial" w:cs="Arial"/>
          <w:color w:val="000000"/>
          <w:sz w:val="18"/>
          <w:szCs w:val="18"/>
        </w:rPr>
      </w:pPr>
      <w:r>
        <w:rPr>
          <w:rFonts w:ascii="Arial" w:hAnsi="Arial" w:cs="Arial"/>
          <w:i/>
          <w:iCs/>
          <w:color w:val="231F20"/>
          <w:sz w:val="18"/>
          <w:szCs w:val="18"/>
        </w:rPr>
        <w:t>Los documentos, elementos gráficos,</w:t>
      </w:r>
      <w:r w:rsidR="00FB49F9">
        <w:rPr>
          <w:rFonts w:ascii="Arial" w:hAnsi="Arial" w:cs="Arial"/>
          <w:i/>
          <w:iCs/>
          <w:color w:val="231F20"/>
          <w:sz w:val="18"/>
          <w:szCs w:val="18"/>
        </w:rPr>
        <w:t xml:space="preserve"> vídeos, transparencias y otros </w:t>
      </w:r>
      <w:r>
        <w:rPr>
          <w:rFonts w:ascii="Arial" w:hAnsi="Arial" w:cs="Arial"/>
          <w:i/>
          <w:iCs/>
          <w:color w:val="231F20"/>
          <w:sz w:val="18"/>
          <w:szCs w:val="18"/>
        </w:rPr>
        <w:t>recursos didácticos incluidos en este contenido pueden contener i</w:t>
      </w:r>
      <w:r>
        <w:rPr>
          <w:rFonts w:ascii="Arial" w:hAnsi="Arial" w:cs="Arial"/>
          <w:i/>
          <w:iCs/>
          <w:color w:val="231F20"/>
          <w:spacing w:val="1"/>
          <w:sz w:val="18"/>
          <w:szCs w:val="18"/>
        </w:rPr>
        <w:t>m</w:t>
      </w:r>
      <w:r>
        <w:rPr>
          <w:rFonts w:ascii="Arial" w:hAnsi="Arial" w:cs="Arial"/>
          <w:i/>
          <w:iCs/>
          <w:color w:val="231F20"/>
          <w:sz w:val="18"/>
          <w:szCs w:val="18"/>
        </w:rPr>
        <w:t>precisiones técnicas o errores tipográficos. Periódicamente se realizan cambios en el contenido. Fomento Ocupacional FOC SL</w:t>
      </w:r>
      <w:r>
        <w:rPr>
          <w:rFonts w:ascii="Arial" w:hAnsi="Arial" w:cs="Arial"/>
          <w:i/>
          <w:iCs/>
          <w:color w:val="231F20"/>
          <w:spacing w:val="-3"/>
          <w:sz w:val="18"/>
          <w:szCs w:val="18"/>
        </w:rPr>
        <w:t xml:space="preserve"> </w:t>
      </w:r>
      <w:r>
        <w:rPr>
          <w:rFonts w:ascii="Arial" w:hAnsi="Arial" w:cs="Arial"/>
          <w:i/>
          <w:iCs/>
          <w:color w:val="231F20"/>
          <w:sz w:val="18"/>
          <w:szCs w:val="18"/>
        </w:rPr>
        <w:t>puede realizar en cualquier momento, sin previo aviso,</w:t>
      </w:r>
      <w:r w:rsidR="00FB49F9">
        <w:rPr>
          <w:rFonts w:ascii="Arial" w:hAnsi="Arial" w:cs="Arial"/>
          <w:i/>
          <w:iCs/>
          <w:color w:val="231F20"/>
          <w:sz w:val="18"/>
          <w:szCs w:val="18"/>
        </w:rPr>
        <w:t xml:space="preserve"> mejoras y/o cambios en el con</w:t>
      </w:r>
      <w:r>
        <w:rPr>
          <w:rFonts w:ascii="Arial" w:hAnsi="Arial" w:cs="Arial"/>
          <w:i/>
          <w:iCs/>
          <w:color w:val="231F20"/>
          <w:sz w:val="18"/>
          <w:szCs w:val="18"/>
        </w:rPr>
        <w:t>tenido</w:t>
      </w:r>
      <w:r w:rsidR="00AD7814">
        <w:rPr>
          <w:rFonts w:ascii="Arial" w:hAnsi="Arial" w:cs="Arial"/>
          <w:i/>
          <w:iCs/>
          <w:color w:val="231F20"/>
          <w:sz w:val="18"/>
          <w:szCs w:val="18"/>
        </w:rPr>
        <w:t xml:space="preserve">. </w:t>
      </w:r>
    </w:p>
    <w:p w:rsidR="00961341" w:rsidRDefault="00961341" w:rsidP="00FB49F9">
      <w:pPr>
        <w:widowControl w:val="0"/>
        <w:autoSpaceDE w:val="0"/>
        <w:autoSpaceDN w:val="0"/>
        <w:adjustRightInd w:val="0"/>
        <w:spacing w:before="16" w:after="0" w:line="200" w:lineRule="exact"/>
        <w:jc w:val="both"/>
        <w:rPr>
          <w:rFonts w:ascii="Arial" w:hAnsi="Arial" w:cs="Arial"/>
          <w:color w:val="000000"/>
          <w:sz w:val="20"/>
          <w:szCs w:val="20"/>
        </w:rPr>
      </w:pPr>
    </w:p>
    <w:p w:rsidR="00961341" w:rsidRDefault="00961341" w:rsidP="00FB49F9">
      <w:pPr>
        <w:widowControl w:val="0"/>
        <w:autoSpaceDE w:val="0"/>
        <w:autoSpaceDN w:val="0"/>
        <w:adjustRightInd w:val="0"/>
        <w:spacing w:after="0" w:line="250" w:lineRule="auto"/>
        <w:ind w:left="120" w:right="-31"/>
        <w:jc w:val="both"/>
        <w:rPr>
          <w:rFonts w:ascii="Arial" w:hAnsi="Arial" w:cs="Arial"/>
          <w:color w:val="000000"/>
          <w:sz w:val="18"/>
          <w:szCs w:val="18"/>
        </w:rPr>
      </w:pPr>
      <w:r>
        <w:rPr>
          <w:rFonts w:ascii="Arial" w:hAnsi="Arial" w:cs="Arial"/>
          <w:i/>
          <w:iCs/>
          <w:color w:val="231F20"/>
          <w:sz w:val="18"/>
          <w:szCs w:val="18"/>
        </w:rPr>
        <w:t>Es responsabilidad del usuario el cumplimiento de todas las leyes de derechos de autor aplicables. Ningún elemento de este contenido (d</w:t>
      </w:r>
      <w:r>
        <w:rPr>
          <w:rFonts w:ascii="Arial" w:hAnsi="Arial" w:cs="Arial"/>
          <w:i/>
          <w:iCs/>
          <w:color w:val="231F20"/>
          <w:spacing w:val="1"/>
          <w:sz w:val="18"/>
          <w:szCs w:val="18"/>
        </w:rPr>
        <w:t>o</w:t>
      </w:r>
      <w:r>
        <w:rPr>
          <w:rFonts w:ascii="Arial" w:hAnsi="Arial" w:cs="Arial"/>
          <w:i/>
          <w:iCs/>
          <w:color w:val="231F20"/>
          <w:sz w:val="18"/>
          <w:szCs w:val="18"/>
        </w:rPr>
        <w:t>cumentos, elementos gráficos, vídeos, transparencias y otros recursos didácticos asociados), ni parte de este contenido puede ser reproducida, almacenada o introducida en un sistema</w:t>
      </w:r>
      <w:r w:rsidR="00FB49F9">
        <w:rPr>
          <w:rFonts w:ascii="Arial" w:hAnsi="Arial" w:cs="Arial"/>
          <w:i/>
          <w:iCs/>
          <w:color w:val="231F20"/>
          <w:sz w:val="18"/>
          <w:szCs w:val="18"/>
        </w:rPr>
        <w:t xml:space="preserve"> de recuperación, ni transmiti</w:t>
      </w:r>
      <w:r>
        <w:rPr>
          <w:rFonts w:ascii="Arial" w:hAnsi="Arial" w:cs="Arial"/>
          <w:i/>
          <w:iCs/>
          <w:color w:val="231F20"/>
          <w:sz w:val="18"/>
          <w:szCs w:val="18"/>
        </w:rPr>
        <w:t>da de ninguna forma ni por ningún medio (ya sea electrónico, mecánico, por fotocopia, grabación o de otra manera), ni con ningún propósito, sin la previa autorización por escrito de Fomento Ocupacional FOC SL.</w:t>
      </w:r>
    </w:p>
    <w:p w:rsidR="00961341" w:rsidRDefault="00961341" w:rsidP="00FB49F9">
      <w:pPr>
        <w:widowControl w:val="0"/>
        <w:autoSpaceDE w:val="0"/>
        <w:autoSpaceDN w:val="0"/>
        <w:adjustRightInd w:val="0"/>
        <w:spacing w:before="16" w:after="0" w:line="200" w:lineRule="exact"/>
        <w:ind w:right="-31"/>
        <w:jc w:val="both"/>
        <w:rPr>
          <w:rFonts w:ascii="Arial" w:hAnsi="Arial" w:cs="Arial"/>
          <w:color w:val="000000"/>
          <w:sz w:val="20"/>
          <w:szCs w:val="20"/>
        </w:rPr>
      </w:pPr>
    </w:p>
    <w:p w:rsidR="00961341" w:rsidRDefault="00961341" w:rsidP="00FB49F9">
      <w:pPr>
        <w:widowControl w:val="0"/>
        <w:autoSpaceDE w:val="0"/>
        <w:autoSpaceDN w:val="0"/>
        <w:adjustRightInd w:val="0"/>
        <w:spacing w:after="0" w:line="240" w:lineRule="auto"/>
        <w:ind w:left="120" w:right="-20"/>
        <w:jc w:val="both"/>
        <w:rPr>
          <w:rFonts w:ascii="Arial" w:hAnsi="Arial" w:cs="Arial"/>
          <w:color w:val="000000"/>
          <w:sz w:val="18"/>
          <w:szCs w:val="18"/>
        </w:rPr>
      </w:pPr>
      <w:r>
        <w:rPr>
          <w:rFonts w:ascii="Arial" w:hAnsi="Arial" w:cs="Arial"/>
          <w:i/>
          <w:iCs/>
          <w:color w:val="231F20"/>
          <w:sz w:val="18"/>
          <w:szCs w:val="18"/>
        </w:rPr>
        <w:t>Este contenido está protegido por la ley de propiedad intelectual e indu</w:t>
      </w:r>
      <w:r>
        <w:rPr>
          <w:rFonts w:ascii="Arial" w:hAnsi="Arial" w:cs="Arial"/>
          <w:i/>
          <w:iCs/>
          <w:color w:val="231F20"/>
          <w:spacing w:val="1"/>
          <w:sz w:val="18"/>
          <w:szCs w:val="18"/>
        </w:rPr>
        <w:t>s</w:t>
      </w:r>
      <w:r>
        <w:rPr>
          <w:rFonts w:ascii="Arial" w:hAnsi="Arial" w:cs="Arial"/>
          <w:i/>
          <w:iCs/>
          <w:color w:val="231F20"/>
          <w:sz w:val="18"/>
          <w:szCs w:val="18"/>
        </w:rPr>
        <w:t>trial. Pertenecen a Fomento Ocupacional FOC SL</w:t>
      </w:r>
      <w:r>
        <w:rPr>
          <w:rFonts w:ascii="Arial" w:hAnsi="Arial" w:cs="Arial"/>
          <w:i/>
          <w:iCs/>
          <w:color w:val="231F20"/>
          <w:spacing w:val="-3"/>
          <w:sz w:val="18"/>
          <w:szCs w:val="18"/>
        </w:rPr>
        <w:t xml:space="preserve"> </w:t>
      </w:r>
      <w:r>
        <w:rPr>
          <w:rFonts w:ascii="Arial" w:hAnsi="Arial" w:cs="Arial"/>
          <w:i/>
          <w:iCs/>
          <w:color w:val="231F20"/>
          <w:sz w:val="18"/>
          <w:szCs w:val="18"/>
        </w:rPr>
        <w:t>los derechos de autor y los demás derechos de propiedad intelectual e industrial sobre este contenido.</w:t>
      </w:r>
    </w:p>
    <w:p w:rsidR="00961341" w:rsidRDefault="00961341" w:rsidP="00FB49F9">
      <w:pPr>
        <w:widowControl w:val="0"/>
        <w:autoSpaceDE w:val="0"/>
        <w:autoSpaceDN w:val="0"/>
        <w:adjustRightInd w:val="0"/>
        <w:spacing w:before="16" w:after="0" w:line="200" w:lineRule="exact"/>
        <w:jc w:val="both"/>
        <w:rPr>
          <w:rFonts w:ascii="Arial" w:hAnsi="Arial" w:cs="Arial"/>
          <w:color w:val="000000"/>
          <w:sz w:val="20"/>
          <w:szCs w:val="20"/>
        </w:rPr>
      </w:pPr>
    </w:p>
    <w:p w:rsidR="00961341" w:rsidRPr="00FB49F9" w:rsidRDefault="00961341" w:rsidP="00FB49F9">
      <w:pPr>
        <w:widowControl w:val="0"/>
        <w:autoSpaceDE w:val="0"/>
        <w:autoSpaceDN w:val="0"/>
        <w:adjustRightInd w:val="0"/>
        <w:spacing w:after="0" w:line="240" w:lineRule="auto"/>
        <w:ind w:left="120" w:right="-20"/>
        <w:jc w:val="both"/>
        <w:rPr>
          <w:rFonts w:ascii="Arial" w:hAnsi="Arial" w:cs="Arial"/>
          <w:i/>
          <w:iCs/>
          <w:color w:val="231F20"/>
          <w:sz w:val="18"/>
          <w:szCs w:val="18"/>
        </w:rPr>
      </w:pPr>
      <w:r>
        <w:rPr>
          <w:rFonts w:ascii="Arial" w:hAnsi="Arial" w:cs="Arial"/>
          <w:i/>
          <w:iCs/>
          <w:color w:val="231F20"/>
          <w:sz w:val="18"/>
          <w:szCs w:val="18"/>
        </w:rPr>
        <w:t>Sin perjuicio de los casos en que la ley aplicable prohíbe la exclusión</w:t>
      </w:r>
      <w:r w:rsidR="00FB49F9">
        <w:rPr>
          <w:rFonts w:ascii="Arial" w:hAnsi="Arial" w:cs="Arial"/>
          <w:i/>
          <w:iCs/>
          <w:color w:val="231F20"/>
          <w:sz w:val="18"/>
          <w:szCs w:val="18"/>
        </w:rPr>
        <w:t xml:space="preserve"> </w:t>
      </w:r>
      <w:r>
        <w:rPr>
          <w:rFonts w:ascii="Arial" w:hAnsi="Arial" w:cs="Arial"/>
          <w:i/>
          <w:iCs/>
          <w:color w:val="231F20"/>
          <w:sz w:val="18"/>
          <w:szCs w:val="18"/>
        </w:rPr>
        <w:t>de la responsa</w:t>
      </w:r>
      <w:r w:rsidR="00FB49F9">
        <w:rPr>
          <w:rFonts w:ascii="Arial" w:hAnsi="Arial" w:cs="Arial"/>
          <w:i/>
          <w:iCs/>
          <w:color w:val="231F20"/>
          <w:sz w:val="18"/>
          <w:szCs w:val="18"/>
        </w:rPr>
        <w:t>bilidad por daños, Fomento Ocu</w:t>
      </w:r>
      <w:r>
        <w:rPr>
          <w:rFonts w:ascii="Arial" w:hAnsi="Arial" w:cs="Arial"/>
          <w:i/>
          <w:iCs/>
          <w:color w:val="231F20"/>
          <w:sz w:val="18"/>
          <w:szCs w:val="18"/>
        </w:rPr>
        <w:t>pacional FOC SL</w:t>
      </w:r>
      <w:r>
        <w:rPr>
          <w:rFonts w:ascii="Arial" w:hAnsi="Arial" w:cs="Arial"/>
          <w:i/>
          <w:iCs/>
          <w:color w:val="231F20"/>
          <w:spacing w:val="-3"/>
          <w:sz w:val="18"/>
          <w:szCs w:val="18"/>
        </w:rPr>
        <w:t xml:space="preserve"> </w:t>
      </w:r>
      <w:r>
        <w:rPr>
          <w:rFonts w:ascii="Arial" w:hAnsi="Arial" w:cs="Arial"/>
          <w:i/>
          <w:iCs/>
          <w:color w:val="231F20"/>
          <w:sz w:val="18"/>
          <w:szCs w:val="18"/>
        </w:rPr>
        <w:t>no se responsabiliza en ningún caso de daños indirectos, sean cuales fueren</w:t>
      </w:r>
      <w:r w:rsidR="00FB49F9">
        <w:rPr>
          <w:rFonts w:ascii="Arial" w:hAnsi="Arial" w:cs="Arial"/>
          <w:color w:val="000000"/>
          <w:sz w:val="18"/>
          <w:szCs w:val="18"/>
        </w:rPr>
        <w:t xml:space="preserve"> </w:t>
      </w:r>
      <w:r>
        <w:rPr>
          <w:rFonts w:ascii="Arial" w:hAnsi="Arial" w:cs="Arial"/>
          <w:i/>
          <w:iCs/>
          <w:color w:val="231F20"/>
          <w:sz w:val="18"/>
          <w:szCs w:val="18"/>
        </w:rPr>
        <w:t>su naturaleza u origen, que se deriven o de otro modo estén relacionados con el uso de este contenido.</w:t>
      </w:r>
    </w:p>
    <w:p w:rsidR="00961341" w:rsidRDefault="00961341" w:rsidP="00FB49F9">
      <w:pPr>
        <w:widowControl w:val="0"/>
        <w:autoSpaceDE w:val="0"/>
        <w:autoSpaceDN w:val="0"/>
        <w:adjustRightInd w:val="0"/>
        <w:spacing w:before="16" w:after="0" w:line="200" w:lineRule="exact"/>
        <w:jc w:val="both"/>
        <w:rPr>
          <w:rFonts w:ascii="Arial" w:hAnsi="Arial" w:cs="Arial"/>
          <w:color w:val="000000"/>
          <w:sz w:val="20"/>
          <w:szCs w:val="20"/>
        </w:rPr>
      </w:pPr>
    </w:p>
    <w:p w:rsidR="00961341" w:rsidRDefault="00D2370B" w:rsidP="00FB49F9">
      <w:pPr>
        <w:widowControl w:val="0"/>
        <w:autoSpaceDE w:val="0"/>
        <w:autoSpaceDN w:val="0"/>
        <w:adjustRightInd w:val="0"/>
        <w:spacing w:after="0" w:line="240" w:lineRule="auto"/>
        <w:ind w:left="120" w:right="-20"/>
        <w:jc w:val="both"/>
        <w:rPr>
          <w:rFonts w:ascii="Arial" w:hAnsi="Arial" w:cs="Arial"/>
          <w:color w:val="000000"/>
          <w:sz w:val="18"/>
          <w:szCs w:val="18"/>
        </w:rPr>
      </w:pPr>
      <w:r>
        <w:rPr>
          <w:rFonts w:ascii="Arial" w:hAnsi="Arial" w:cs="Arial"/>
          <w:i/>
          <w:iCs/>
          <w:color w:val="231F20"/>
          <w:sz w:val="18"/>
          <w:szCs w:val="18"/>
        </w:rPr>
        <w:t>© 202</w:t>
      </w:r>
      <w:r w:rsidR="00DD2532">
        <w:rPr>
          <w:rFonts w:ascii="Arial" w:hAnsi="Arial" w:cs="Arial"/>
          <w:i/>
          <w:iCs/>
          <w:color w:val="231F20"/>
          <w:sz w:val="18"/>
          <w:szCs w:val="18"/>
        </w:rPr>
        <w:t>2</w:t>
      </w:r>
      <w:r w:rsidR="00E805E2">
        <w:rPr>
          <w:rFonts w:ascii="Arial" w:hAnsi="Arial" w:cs="Arial"/>
          <w:i/>
          <w:iCs/>
          <w:color w:val="231F20"/>
          <w:sz w:val="18"/>
          <w:szCs w:val="18"/>
        </w:rPr>
        <w:t xml:space="preserve"> </w:t>
      </w:r>
      <w:r w:rsidR="00961341">
        <w:rPr>
          <w:rFonts w:ascii="Arial" w:hAnsi="Arial" w:cs="Arial"/>
          <w:i/>
          <w:iCs/>
          <w:color w:val="231F20"/>
          <w:sz w:val="18"/>
          <w:szCs w:val="18"/>
        </w:rPr>
        <w:t>Fomento Ocupacional FOC SL</w:t>
      </w:r>
      <w:r w:rsidR="00961341">
        <w:rPr>
          <w:rFonts w:ascii="Arial" w:hAnsi="Arial" w:cs="Arial"/>
          <w:i/>
          <w:iCs/>
          <w:color w:val="231F20"/>
          <w:spacing w:val="-3"/>
          <w:sz w:val="18"/>
          <w:szCs w:val="18"/>
        </w:rPr>
        <w:t xml:space="preserve"> </w:t>
      </w:r>
      <w:r w:rsidR="00961341">
        <w:rPr>
          <w:rFonts w:ascii="Arial" w:hAnsi="Arial" w:cs="Arial"/>
          <w:i/>
          <w:iCs/>
          <w:color w:val="231F20"/>
          <w:sz w:val="18"/>
          <w:szCs w:val="18"/>
        </w:rPr>
        <w:t>todos los derechos reservados.</w:t>
      </w:r>
    </w:p>
    <w:p w:rsidR="00961341" w:rsidRDefault="00961341">
      <w:pPr>
        <w:widowControl w:val="0"/>
        <w:autoSpaceDE w:val="0"/>
        <w:autoSpaceDN w:val="0"/>
        <w:adjustRightInd w:val="0"/>
        <w:spacing w:after="0" w:line="240" w:lineRule="auto"/>
        <w:ind w:left="120" w:right="-20"/>
        <w:rPr>
          <w:rFonts w:ascii="Arial" w:hAnsi="Arial" w:cs="Arial"/>
          <w:color w:val="000000"/>
          <w:sz w:val="18"/>
          <w:szCs w:val="18"/>
        </w:rPr>
        <w:sectPr w:rsidR="00961341">
          <w:pgSz w:w="11920" w:h="16840"/>
          <w:pgMar w:top="1560" w:right="1680" w:bottom="280" w:left="1340" w:header="720" w:footer="720" w:gutter="0"/>
          <w:cols w:space="720" w:equalWidth="0">
            <w:col w:w="8900"/>
          </w:cols>
          <w:noEndnote/>
        </w:sectPr>
      </w:pPr>
    </w:p>
    <w:p w:rsidR="00D13C12" w:rsidRDefault="00D13C12">
      <w:pPr>
        <w:spacing w:after="0" w:line="240" w:lineRule="auto"/>
        <w:rPr>
          <w:sz w:val="48"/>
          <w:szCs w:val="48"/>
        </w:rPr>
      </w:pPr>
    </w:p>
    <w:sdt>
      <w:sdtPr>
        <w:rPr>
          <w:rFonts w:ascii="Calibri" w:hAnsi="Calibri"/>
          <w:b w:val="0"/>
          <w:bCs w:val="0"/>
          <w:color w:val="auto"/>
          <w:sz w:val="22"/>
          <w:szCs w:val="22"/>
          <w:lang w:eastAsia="es-ES"/>
        </w:rPr>
        <w:id w:val="-1520688930"/>
        <w:docPartObj>
          <w:docPartGallery w:val="Table of Contents"/>
          <w:docPartUnique/>
        </w:docPartObj>
      </w:sdtPr>
      <w:sdtEndPr/>
      <w:sdtContent>
        <w:p w:rsidR="00D13C12" w:rsidRDefault="00D13C12">
          <w:pPr>
            <w:pStyle w:val="TtuloTDC"/>
          </w:pPr>
          <w:r>
            <w:t>Contenido</w:t>
          </w:r>
        </w:p>
        <w:p w:rsidR="004A3630" w:rsidRDefault="00D13C12">
          <w:pPr>
            <w:pStyle w:val="TDC1"/>
            <w:rPr>
              <w:rFonts w:asciiTheme="minorHAnsi" w:eastAsiaTheme="minorEastAsia" w:hAnsiTheme="minorHAnsi" w:cstheme="minorBidi"/>
              <w:b w:val="0"/>
              <w:color w:val="auto"/>
              <w:lang w:eastAsia="es-ES"/>
            </w:rPr>
          </w:pPr>
          <w:r>
            <w:fldChar w:fldCharType="begin"/>
          </w:r>
          <w:r>
            <w:instrText xml:space="preserve"> TOC \o "1-3" \h \z \u </w:instrText>
          </w:r>
          <w:r>
            <w:fldChar w:fldCharType="separate"/>
          </w:r>
          <w:hyperlink w:anchor="_Toc190970941" w:history="1">
            <w:r w:rsidR="004A3630" w:rsidRPr="00A40343">
              <w:rPr>
                <w:rStyle w:val="Hipervnculo"/>
              </w:rPr>
              <w:t>1.</w:t>
            </w:r>
            <w:r w:rsidR="004A3630">
              <w:rPr>
                <w:rFonts w:asciiTheme="minorHAnsi" w:eastAsiaTheme="minorEastAsia" w:hAnsiTheme="minorHAnsi" w:cstheme="minorBidi"/>
                <w:b w:val="0"/>
                <w:color w:val="auto"/>
                <w:lang w:eastAsia="es-ES"/>
              </w:rPr>
              <w:tab/>
            </w:r>
            <w:r w:rsidR="004A3630" w:rsidRPr="00A40343">
              <w:rPr>
                <w:rStyle w:val="Hipervnculo"/>
              </w:rPr>
              <w:t>EJERCICIOS XML</w:t>
            </w:r>
            <w:r w:rsidR="004A3630">
              <w:rPr>
                <w:webHidden/>
              </w:rPr>
              <w:tab/>
            </w:r>
            <w:r w:rsidR="004A3630">
              <w:rPr>
                <w:webHidden/>
              </w:rPr>
              <w:fldChar w:fldCharType="begin"/>
            </w:r>
            <w:r w:rsidR="004A3630">
              <w:rPr>
                <w:webHidden/>
              </w:rPr>
              <w:instrText xml:space="preserve"> PAGEREF _Toc190970941 \h </w:instrText>
            </w:r>
            <w:r w:rsidR="004A3630">
              <w:rPr>
                <w:webHidden/>
              </w:rPr>
            </w:r>
            <w:r w:rsidR="004A3630">
              <w:rPr>
                <w:webHidden/>
              </w:rPr>
              <w:fldChar w:fldCharType="separate"/>
            </w:r>
            <w:r w:rsidR="00825138">
              <w:rPr>
                <w:webHidden/>
              </w:rPr>
              <w:t>2</w:t>
            </w:r>
            <w:r w:rsidR="004A3630">
              <w:rPr>
                <w:webHidden/>
              </w:rPr>
              <w:fldChar w:fldCharType="end"/>
            </w:r>
          </w:hyperlink>
        </w:p>
        <w:p w:rsidR="004A3630" w:rsidRDefault="009D6074">
          <w:pPr>
            <w:pStyle w:val="TDC1"/>
            <w:rPr>
              <w:rFonts w:asciiTheme="minorHAnsi" w:eastAsiaTheme="minorEastAsia" w:hAnsiTheme="minorHAnsi" w:cstheme="minorBidi"/>
              <w:b w:val="0"/>
              <w:color w:val="auto"/>
              <w:lang w:eastAsia="es-ES"/>
            </w:rPr>
          </w:pPr>
          <w:hyperlink w:anchor="_Toc190970942" w:history="1">
            <w:r w:rsidR="004A3630" w:rsidRPr="00A40343">
              <w:rPr>
                <w:rStyle w:val="Hipervnculo"/>
              </w:rPr>
              <w:t>2.</w:t>
            </w:r>
            <w:r w:rsidR="004A3630">
              <w:rPr>
                <w:rFonts w:asciiTheme="minorHAnsi" w:eastAsiaTheme="minorEastAsia" w:hAnsiTheme="minorHAnsi" w:cstheme="minorBidi"/>
                <w:b w:val="0"/>
                <w:color w:val="auto"/>
                <w:lang w:eastAsia="es-ES"/>
              </w:rPr>
              <w:tab/>
            </w:r>
            <w:r w:rsidR="004A3630" w:rsidRPr="00A40343">
              <w:rPr>
                <w:rStyle w:val="Hipervnculo"/>
              </w:rPr>
              <w:t>JSON</w:t>
            </w:r>
            <w:r w:rsidR="004A3630">
              <w:rPr>
                <w:webHidden/>
              </w:rPr>
              <w:tab/>
            </w:r>
            <w:r w:rsidR="004A3630">
              <w:rPr>
                <w:webHidden/>
              </w:rPr>
              <w:fldChar w:fldCharType="begin"/>
            </w:r>
            <w:r w:rsidR="004A3630">
              <w:rPr>
                <w:webHidden/>
              </w:rPr>
              <w:instrText xml:space="preserve"> PAGEREF _Toc190970942 \h </w:instrText>
            </w:r>
            <w:r w:rsidR="004A3630">
              <w:rPr>
                <w:webHidden/>
              </w:rPr>
            </w:r>
            <w:r w:rsidR="004A3630">
              <w:rPr>
                <w:webHidden/>
              </w:rPr>
              <w:fldChar w:fldCharType="separate"/>
            </w:r>
            <w:r w:rsidR="00825138">
              <w:rPr>
                <w:webHidden/>
              </w:rPr>
              <w:t>2</w:t>
            </w:r>
            <w:r w:rsidR="004A3630">
              <w:rPr>
                <w:webHidden/>
              </w:rPr>
              <w:fldChar w:fldCharType="end"/>
            </w:r>
          </w:hyperlink>
        </w:p>
        <w:p w:rsidR="004A3630" w:rsidRDefault="009D6074">
          <w:pPr>
            <w:pStyle w:val="TDC1"/>
            <w:rPr>
              <w:rFonts w:asciiTheme="minorHAnsi" w:eastAsiaTheme="minorEastAsia" w:hAnsiTheme="minorHAnsi" w:cstheme="minorBidi"/>
              <w:b w:val="0"/>
              <w:color w:val="auto"/>
              <w:lang w:eastAsia="es-ES"/>
            </w:rPr>
          </w:pPr>
          <w:hyperlink w:anchor="_Toc190970943" w:history="1">
            <w:r w:rsidR="004A3630" w:rsidRPr="00A40343">
              <w:rPr>
                <w:rStyle w:val="Hipervnculo"/>
              </w:rPr>
              <w:t>3.</w:t>
            </w:r>
            <w:r w:rsidR="004A3630">
              <w:rPr>
                <w:rFonts w:asciiTheme="minorHAnsi" w:eastAsiaTheme="minorEastAsia" w:hAnsiTheme="minorHAnsi" w:cstheme="minorBidi"/>
                <w:b w:val="0"/>
                <w:color w:val="auto"/>
                <w:lang w:eastAsia="es-ES"/>
              </w:rPr>
              <w:tab/>
            </w:r>
            <w:r w:rsidR="004A3630" w:rsidRPr="00A40343">
              <w:rPr>
                <w:rStyle w:val="Hipervnculo"/>
              </w:rPr>
              <w:t>HTTP</w:t>
            </w:r>
            <w:r w:rsidR="004A3630">
              <w:rPr>
                <w:webHidden/>
              </w:rPr>
              <w:tab/>
            </w:r>
            <w:r w:rsidR="004A3630">
              <w:rPr>
                <w:webHidden/>
              </w:rPr>
              <w:fldChar w:fldCharType="begin"/>
            </w:r>
            <w:r w:rsidR="004A3630">
              <w:rPr>
                <w:webHidden/>
              </w:rPr>
              <w:instrText xml:space="preserve"> PAGEREF _Toc190970943 \h </w:instrText>
            </w:r>
            <w:r w:rsidR="004A3630">
              <w:rPr>
                <w:webHidden/>
              </w:rPr>
            </w:r>
            <w:r w:rsidR="004A3630">
              <w:rPr>
                <w:webHidden/>
              </w:rPr>
              <w:fldChar w:fldCharType="separate"/>
            </w:r>
            <w:r w:rsidR="00825138">
              <w:rPr>
                <w:webHidden/>
              </w:rPr>
              <w:t>3</w:t>
            </w:r>
            <w:r w:rsidR="004A3630">
              <w:rPr>
                <w:webHidden/>
              </w:rPr>
              <w:fldChar w:fldCharType="end"/>
            </w:r>
          </w:hyperlink>
        </w:p>
        <w:p w:rsidR="004A3630" w:rsidRDefault="009D6074">
          <w:pPr>
            <w:pStyle w:val="TDC1"/>
            <w:rPr>
              <w:rFonts w:asciiTheme="minorHAnsi" w:eastAsiaTheme="minorEastAsia" w:hAnsiTheme="minorHAnsi" w:cstheme="minorBidi"/>
              <w:b w:val="0"/>
              <w:color w:val="auto"/>
              <w:lang w:eastAsia="es-ES"/>
            </w:rPr>
          </w:pPr>
          <w:hyperlink w:anchor="_Toc190970944" w:history="1">
            <w:r w:rsidR="004A3630" w:rsidRPr="00A40343">
              <w:rPr>
                <w:rStyle w:val="Hipervnculo"/>
              </w:rPr>
              <w:t>4.</w:t>
            </w:r>
            <w:r w:rsidR="004A3630">
              <w:rPr>
                <w:rFonts w:asciiTheme="minorHAnsi" w:eastAsiaTheme="minorEastAsia" w:hAnsiTheme="minorHAnsi" w:cstheme="minorBidi"/>
                <w:b w:val="0"/>
                <w:color w:val="auto"/>
                <w:lang w:eastAsia="es-ES"/>
              </w:rPr>
              <w:tab/>
            </w:r>
            <w:r w:rsidR="004A3630" w:rsidRPr="00A40343">
              <w:rPr>
                <w:rStyle w:val="Hipervnculo"/>
              </w:rPr>
              <w:t>SOAP</w:t>
            </w:r>
            <w:r w:rsidR="004A3630">
              <w:rPr>
                <w:webHidden/>
              </w:rPr>
              <w:tab/>
            </w:r>
            <w:r w:rsidR="004A3630">
              <w:rPr>
                <w:webHidden/>
              </w:rPr>
              <w:fldChar w:fldCharType="begin"/>
            </w:r>
            <w:r w:rsidR="004A3630">
              <w:rPr>
                <w:webHidden/>
              </w:rPr>
              <w:instrText xml:space="preserve"> PAGEREF _Toc190970944 \h </w:instrText>
            </w:r>
            <w:r w:rsidR="004A3630">
              <w:rPr>
                <w:webHidden/>
              </w:rPr>
            </w:r>
            <w:r w:rsidR="004A3630">
              <w:rPr>
                <w:webHidden/>
              </w:rPr>
              <w:fldChar w:fldCharType="separate"/>
            </w:r>
            <w:r w:rsidR="00825138">
              <w:rPr>
                <w:webHidden/>
              </w:rPr>
              <w:t>4</w:t>
            </w:r>
            <w:r w:rsidR="004A3630">
              <w:rPr>
                <w:webHidden/>
              </w:rPr>
              <w:fldChar w:fldCharType="end"/>
            </w:r>
          </w:hyperlink>
        </w:p>
        <w:p w:rsidR="004A3630" w:rsidRDefault="009D6074">
          <w:pPr>
            <w:pStyle w:val="TDC1"/>
            <w:rPr>
              <w:rFonts w:asciiTheme="minorHAnsi" w:eastAsiaTheme="minorEastAsia" w:hAnsiTheme="minorHAnsi" w:cstheme="minorBidi"/>
              <w:b w:val="0"/>
              <w:color w:val="auto"/>
              <w:lang w:eastAsia="es-ES"/>
            </w:rPr>
          </w:pPr>
          <w:hyperlink w:anchor="_Toc190970945" w:history="1">
            <w:r w:rsidR="004A3630" w:rsidRPr="00A40343">
              <w:rPr>
                <w:rStyle w:val="Hipervnculo"/>
              </w:rPr>
              <w:t>5.</w:t>
            </w:r>
            <w:r w:rsidR="004A3630">
              <w:rPr>
                <w:rFonts w:asciiTheme="minorHAnsi" w:eastAsiaTheme="minorEastAsia" w:hAnsiTheme="minorHAnsi" w:cstheme="minorBidi"/>
                <w:b w:val="0"/>
                <w:color w:val="auto"/>
                <w:lang w:eastAsia="es-ES"/>
              </w:rPr>
              <w:tab/>
            </w:r>
            <w:r w:rsidR="004A3630" w:rsidRPr="00A40343">
              <w:rPr>
                <w:rStyle w:val="Hipervnculo"/>
              </w:rPr>
              <w:t>REST</w:t>
            </w:r>
            <w:r w:rsidR="004A3630">
              <w:rPr>
                <w:webHidden/>
              </w:rPr>
              <w:tab/>
            </w:r>
            <w:r w:rsidR="004A3630">
              <w:rPr>
                <w:webHidden/>
              </w:rPr>
              <w:fldChar w:fldCharType="begin"/>
            </w:r>
            <w:r w:rsidR="004A3630">
              <w:rPr>
                <w:webHidden/>
              </w:rPr>
              <w:instrText xml:space="preserve"> PAGEREF _Toc190970945 \h </w:instrText>
            </w:r>
            <w:r w:rsidR="004A3630">
              <w:rPr>
                <w:webHidden/>
              </w:rPr>
            </w:r>
            <w:r w:rsidR="004A3630">
              <w:rPr>
                <w:webHidden/>
              </w:rPr>
              <w:fldChar w:fldCharType="separate"/>
            </w:r>
            <w:r w:rsidR="00825138">
              <w:rPr>
                <w:webHidden/>
              </w:rPr>
              <w:t>5</w:t>
            </w:r>
            <w:r w:rsidR="004A3630">
              <w:rPr>
                <w:webHidden/>
              </w:rPr>
              <w:fldChar w:fldCharType="end"/>
            </w:r>
          </w:hyperlink>
        </w:p>
        <w:p w:rsidR="00D13C12" w:rsidRDefault="00D13C12">
          <w:r>
            <w:rPr>
              <w:b/>
              <w:bCs/>
            </w:rPr>
            <w:fldChar w:fldCharType="end"/>
          </w:r>
        </w:p>
      </w:sdtContent>
    </w:sdt>
    <w:p w:rsidR="00D13C12" w:rsidRDefault="00D13C12">
      <w:pPr>
        <w:spacing w:after="0" w:line="240" w:lineRule="auto"/>
        <w:rPr>
          <w:sz w:val="48"/>
          <w:szCs w:val="48"/>
        </w:rPr>
      </w:pPr>
    </w:p>
    <w:p w:rsidR="00D13C12" w:rsidRPr="00A16292" w:rsidRDefault="00D13C12" w:rsidP="00D13C12">
      <w:pPr>
        <w:spacing w:after="0" w:line="240" w:lineRule="auto"/>
        <w:jc w:val="both"/>
        <w:rPr>
          <w:rFonts w:ascii="Arial" w:hAnsi="Arial" w:cs="Arial"/>
          <w:b/>
          <w:bCs/>
          <w:color w:val="FF0000"/>
          <w:position w:val="-1"/>
          <w:sz w:val="24"/>
          <w:szCs w:val="48"/>
        </w:rPr>
      </w:pPr>
      <w:r w:rsidRPr="00A16292">
        <w:rPr>
          <w:color w:val="FF0000"/>
          <w:sz w:val="24"/>
          <w:szCs w:val="48"/>
        </w:rPr>
        <w:t xml:space="preserve">(Una vez </w:t>
      </w:r>
      <w:r w:rsidR="00623E17">
        <w:rPr>
          <w:color w:val="FF0000"/>
          <w:sz w:val="24"/>
          <w:szCs w:val="48"/>
        </w:rPr>
        <w:t>realizado</w:t>
      </w:r>
      <w:r w:rsidRPr="00A16292">
        <w:rPr>
          <w:color w:val="FF0000"/>
          <w:sz w:val="24"/>
          <w:szCs w:val="48"/>
        </w:rPr>
        <w:t xml:space="preserve"> el informe, no olvidar actualizar </w:t>
      </w:r>
      <w:r w:rsidR="00623E17">
        <w:rPr>
          <w:color w:val="FF0000"/>
          <w:sz w:val="24"/>
          <w:szCs w:val="48"/>
        </w:rPr>
        <w:t>esta</w:t>
      </w:r>
      <w:r w:rsidRPr="00A16292">
        <w:rPr>
          <w:color w:val="FF0000"/>
          <w:sz w:val="24"/>
          <w:szCs w:val="48"/>
        </w:rPr>
        <w:t xml:space="preserve"> tabla del índice </w:t>
      </w:r>
      <w:r w:rsidRPr="00A16292">
        <w:rPr>
          <w:b/>
          <w:color w:val="FF0000"/>
          <w:sz w:val="24"/>
          <w:szCs w:val="48"/>
          <w:u w:val="single"/>
        </w:rPr>
        <w:t>(F9 + Actualizar toda la tabla)</w:t>
      </w:r>
      <w:r w:rsidRPr="00A16292">
        <w:rPr>
          <w:color w:val="FF0000"/>
          <w:sz w:val="24"/>
          <w:szCs w:val="48"/>
        </w:rPr>
        <w:t>, con el fin de que se actualicen todos los epígrafes y números de página)</w:t>
      </w:r>
    </w:p>
    <w:p w:rsidR="008117E4" w:rsidRDefault="008117E4" w:rsidP="008117E4">
      <w:pPr>
        <w:pStyle w:val="Nivel1"/>
        <w:rPr>
          <w:sz w:val="48"/>
          <w:szCs w:val="48"/>
        </w:rPr>
      </w:pPr>
    </w:p>
    <w:p w:rsidR="00D13C12" w:rsidRDefault="00D13C12">
      <w:pPr>
        <w:spacing w:after="0" w:line="240" w:lineRule="auto"/>
        <w:rPr>
          <w:rFonts w:ascii="Arial" w:hAnsi="Arial" w:cs="Arial"/>
          <w:color w:val="000000"/>
        </w:rPr>
      </w:pPr>
      <w:r>
        <w:rPr>
          <w:rFonts w:ascii="Arial" w:hAnsi="Arial" w:cs="Arial"/>
          <w:color w:val="000000"/>
        </w:rPr>
        <w:br w:type="page"/>
      </w:r>
    </w:p>
    <w:p w:rsidR="00961341" w:rsidRDefault="00961341">
      <w:pPr>
        <w:widowControl w:val="0"/>
        <w:autoSpaceDE w:val="0"/>
        <w:autoSpaceDN w:val="0"/>
        <w:adjustRightInd w:val="0"/>
        <w:spacing w:before="20" w:after="0" w:line="220" w:lineRule="exact"/>
        <w:rPr>
          <w:rFonts w:ascii="Arial" w:hAnsi="Arial" w:cs="Arial"/>
          <w:color w:val="000000"/>
        </w:rPr>
      </w:pPr>
    </w:p>
    <w:p w:rsidR="00EA04A7" w:rsidRDefault="00DD58A0" w:rsidP="00203001">
      <w:pPr>
        <w:pStyle w:val="Ttulo1"/>
        <w:numPr>
          <w:ilvl w:val="0"/>
          <w:numId w:val="1"/>
        </w:numPr>
      </w:pPr>
      <w:bookmarkStart w:id="0" w:name="_Toc190970941"/>
      <w:r>
        <w:t>EJERCICIOS XML</w:t>
      </w:r>
      <w:bookmarkEnd w:id="0"/>
    </w:p>
    <w:p w:rsidR="00DD58A0" w:rsidRDefault="00DD58A0" w:rsidP="00203001">
      <w:pPr>
        <w:pStyle w:val="Prrafodelista"/>
        <w:numPr>
          <w:ilvl w:val="0"/>
          <w:numId w:val="2"/>
        </w:numPr>
        <w:rPr>
          <w:rFonts w:ascii="Times New Roman" w:hAnsi="Times New Roman"/>
          <w:color w:val="1F497D" w:themeColor="text2"/>
          <w:sz w:val="24"/>
        </w:rPr>
      </w:pPr>
      <w:r>
        <w:rPr>
          <w:rFonts w:ascii="Times New Roman" w:hAnsi="Times New Roman"/>
          <w:color w:val="1F497D" w:themeColor="text2"/>
          <w:sz w:val="24"/>
        </w:rPr>
        <w:t>Explica qué es XML y cuál es su función en intercambio de datos entre servicios</w:t>
      </w:r>
    </w:p>
    <w:p w:rsidR="007365A4" w:rsidRDefault="007365A4" w:rsidP="00203001">
      <w:pPr>
        <w:pStyle w:val="Prrafodelista"/>
        <w:numPr>
          <w:ilvl w:val="1"/>
          <w:numId w:val="2"/>
        </w:numPr>
        <w:rPr>
          <w:rFonts w:ascii="Times New Roman" w:hAnsi="Times New Roman"/>
          <w:color w:val="1F497D" w:themeColor="text2"/>
          <w:sz w:val="24"/>
        </w:rPr>
      </w:pPr>
      <w:r>
        <w:rPr>
          <w:rFonts w:asciiTheme="minorHAnsi" w:hAnsiTheme="minorHAnsi" w:cstheme="minorHAnsi"/>
          <w:color w:val="000000" w:themeColor="text1"/>
          <w:sz w:val="20"/>
        </w:rPr>
        <w:t>En resumidas cuentas, XML es un formato simple basado en texto que sirve para representar la información de manera estructurada</w:t>
      </w:r>
    </w:p>
    <w:p w:rsidR="00DD58A0" w:rsidRDefault="00DD58A0" w:rsidP="00203001">
      <w:pPr>
        <w:pStyle w:val="Prrafodelista"/>
        <w:numPr>
          <w:ilvl w:val="0"/>
          <w:numId w:val="2"/>
        </w:numPr>
        <w:rPr>
          <w:rFonts w:ascii="Times New Roman" w:hAnsi="Times New Roman"/>
          <w:color w:val="1F497D" w:themeColor="text2"/>
          <w:sz w:val="24"/>
        </w:rPr>
      </w:pPr>
      <w:r>
        <w:rPr>
          <w:rFonts w:ascii="Times New Roman" w:hAnsi="Times New Roman"/>
          <w:color w:val="1F497D" w:themeColor="text2"/>
          <w:sz w:val="24"/>
        </w:rPr>
        <w:t>Cuáles son las principales ventajas y desventajas de XML frente a otros formatos de intercambios de datos</w:t>
      </w:r>
    </w:p>
    <w:p w:rsidR="007365A4" w:rsidRPr="007365A4" w:rsidRDefault="007365A4" w:rsidP="00203001">
      <w:pPr>
        <w:pStyle w:val="Prrafodelista"/>
        <w:numPr>
          <w:ilvl w:val="1"/>
          <w:numId w:val="2"/>
        </w:numPr>
        <w:rPr>
          <w:rFonts w:ascii="Times New Roman" w:hAnsi="Times New Roman"/>
          <w:color w:val="1F497D" w:themeColor="text2"/>
          <w:sz w:val="24"/>
        </w:rPr>
      </w:pPr>
      <w:r>
        <w:rPr>
          <w:rFonts w:asciiTheme="minorHAnsi" w:hAnsiTheme="minorHAnsi" w:cstheme="minorHAnsi"/>
          <w:color w:val="000000" w:themeColor="text1"/>
          <w:sz w:val="20"/>
        </w:rPr>
        <w:t>Ventajas: Es fácil de procesar por los humanos, separa la información y el contenido de manera estructurada, diseñado para ser usado en cualquier lenguaje y alfabeto, tiene una estructura jerárquica</w:t>
      </w:r>
    </w:p>
    <w:p w:rsidR="007365A4" w:rsidRDefault="007365A4" w:rsidP="00203001">
      <w:pPr>
        <w:pStyle w:val="Prrafodelista"/>
        <w:numPr>
          <w:ilvl w:val="1"/>
          <w:numId w:val="2"/>
        </w:numPr>
        <w:rPr>
          <w:rFonts w:ascii="Times New Roman" w:hAnsi="Times New Roman"/>
          <w:color w:val="1F497D" w:themeColor="text2"/>
          <w:sz w:val="24"/>
        </w:rPr>
      </w:pPr>
      <w:r>
        <w:rPr>
          <w:rFonts w:asciiTheme="minorHAnsi" w:hAnsiTheme="minorHAnsi" w:cstheme="minorHAnsi"/>
          <w:color w:val="000000" w:themeColor="text1"/>
          <w:sz w:val="20"/>
        </w:rPr>
        <w:t>Desventajas: Se puede dar el caso de que la versión que usemos de XML esté desactualizada. Esto puede conllevas problemas, XML se enfoca en diversificarlo en todos los lenguajes posibles en vez de hacer algo universal, al manejar gran cantidad de datos puede ser bastante complicado de procesar.</w:t>
      </w:r>
    </w:p>
    <w:p w:rsidR="00DD58A0" w:rsidRDefault="00DD58A0" w:rsidP="00203001">
      <w:pPr>
        <w:pStyle w:val="Prrafodelista"/>
        <w:numPr>
          <w:ilvl w:val="0"/>
          <w:numId w:val="2"/>
        </w:numPr>
        <w:rPr>
          <w:rFonts w:ascii="Times New Roman" w:hAnsi="Times New Roman"/>
          <w:color w:val="1F497D" w:themeColor="text2"/>
          <w:sz w:val="24"/>
        </w:rPr>
      </w:pPr>
      <w:r>
        <w:rPr>
          <w:rFonts w:ascii="Times New Roman" w:hAnsi="Times New Roman"/>
          <w:color w:val="1F497D" w:themeColor="text2"/>
          <w:sz w:val="24"/>
        </w:rPr>
        <w:t>Escribe un ejemplo simple de documentos de XML que represente información de un producto</w:t>
      </w:r>
    </w:p>
    <w:p w:rsidR="007365A4" w:rsidRPr="007365A4" w:rsidRDefault="007365A4" w:rsidP="007365A4">
      <w:pPr>
        <w:rPr>
          <w:rFonts w:ascii="Times New Roman" w:hAnsi="Times New Roman"/>
          <w:color w:val="1F497D" w:themeColor="text2"/>
          <w:sz w:val="24"/>
        </w:rPr>
      </w:pPr>
      <w:r>
        <w:rPr>
          <w:noProof/>
        </w:rPr>
        <w:drawing>
          <wp:inline distT="0" distB="0" distL="0" distR="0" wp14:anchorId="22302810" wp14:editId="2C7DBD2A">
            <wp:extent cx="5928551" cy="1709530"/>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9945" cy="1733001"/>
                    </a:xfrm>
                    <a:prstGeom prst="rect">
                      <a:avLst/>
                    </a:prstGeom>
                  </pic:spPr>
                </pic:pic>
              </a:graphicData>
            </a:graphic>
          </wp:inline>
        </w:drawing>
      </w:r>
      <w:bookmarkStart w:id="1" w:name="_Toc353127502"/>
      <w:r w:rsidR="00B8323F">
        <w:t xml:space="preserve"> </w:t>
      </w:r>
      <w:bookmarkEnd w:id="1"/>
    </w:p>
    <w:p w:rsidR="007365A4" w:rsidRDefault="007365A4" w:rsidP="00203001">
      <w:pPr>
        <w:pStyle w:val="Ttulo1"/>
        <w:numPr>
          <w:ilvl w:val="0"/>
          <w:numId w:val="1"/>
        </w:numPr>
      </w:pPr>
      <w:bookmarkStart w:id="2" w:name="_Toc190970942"/>
      <w:r>
        <w:t>JSON</w:t>
      </w:r>
      <w:bookmarkEnd w:id="2"/>
    </w:p>
    <w:p w:rsidR="00EC5F1F" w:rsidRDefault="007365A4" w:rsidP="00203001">
      <w:pPr>
        <w:pStyle w:val="Prrafodelista"/>
        <w:numPr>
          <w:ilvl w:val="0"/>
          <w:numId w:val="3"/>
        </w:numPr>
        <w:rPr>
          <w:rFonts w:ascii="Times New Roman" w:hAnsi="Times New Roman"/>
          <w:color w:val="1F497D" w:themeColor="text2"/>
          <w:sz w:val="24"/>
        </w:rPr>
      </w:pPr>
      <w:r>
        <w:rPr>
          <w:rFonts w:ascii="Times New Roman" w:hAnsi="Times New Roman"/>
          <w:color w:val="1F497D" w:themeColor="text2"/>
          <w:sz w:val="24"/>
        </w:rPr>
        <w:t>¿Qué es JSON y por qué es ampliamente utilizado en intercambios de datos entre servicios web?</w:t>
      </w:r>
    </w:p>
    <w:p w:rsidR="00EC5F1F" w:rsidRPr="00EC5F1F" w:rsidRDefault="00EC5F1F" w:rsidP="00203001">
      <w:pPr>
        <w:pStyle w:val="Prrafodelista"/>
        <w:numPr>
          <w:ilvl w:val="1"/>
          <w:numId w:val="3"/>
        </w:numPr>
        <w:rPr>
          <w:rFonts w:ascii="Times New Roman" w:hAnsi="Times New Roman"/>
          <w:color w:val="1F497D" w:themeColor="text2"/>
          <w:sz w:val="24"/>
        </w:rPr>
      </w:pPr>
      <w:r>
        <w:rPr>
          <w:rFonts w:asciiTheme="minorHAnsi" w:hAnsiTheme="minorHAnsi" w:cstheme="minorHAnsi"/>
          <w:color w:val="000000" w:themeColor="text1"/>
          <w:sz w:val="20"/>
        </w:rPr>
        <w:t>JSON es un tipo de formato basado en texto igual que XML solo que este formato es legible tanto por humanos como por maquinas. JSON se usa mucho en servicios web porque los datos que maneja son muy ligeros y muy rápidos de procesar</w:t>
      </w:r>
    </w:p>
    <w:p w:rsidR="007365A4" w:rsidRDefault="007365A4" w:rsidP="00203001">
      <w:pPr>
        <w:pStyle w:val="Prrafodelista"/>
        <w:numPr>
          <w:ilvl w:val="0"/>
          <w:numId w:val="3"/>
        </w:numPr>
        <w:rPr>
          <w:rFonts w:ascii="Times New Roman" w:hAnsi="Times New Roman"/>
          <w:color w:val="1F497D" w:themeColor="text2"/>
          <w:sz w:val="24"/>
        </w:rPr>
      </w:pPr>
      <w:r>
        <w:rPr>
          <w:rFonts w:ascii="Times New Roman" w:hAnsi="Times New Roman"/>
          <w:color w:val="1F497D" w:themeColor="text2"/>
          <w:sz w:val="24"/>
        </w:rPr>
        <w:t>Compara JSON con XML en términos de legibilidad, eficiencia y compatibilidad</w:t>
      </w:r>
    </w:p>
    <w:p w:rsidR="00EC5F1F" w:rsidRPr="00EC5F1F" w:rsidRDefault="00EC5F1F" w:rsidP="00203001">
      <w:pPr>
        <w:pStyle w:val="Prrafodelista"/>
        <w:numPr>
          <w:ilvl w:val="1"/>
          <w:numId w:val="3"/>
        </w:numPr>
        <w:rPr>
          <w:rFonts w:ascii="Times New Roman" w:hAnsi="Times New Roman"/>
          <w:color w:val="1F497D" w:themeColor="text2"/>
          <w:sz w:val="24"/>
        </w:rPr>
      </w:pPr>
      <w:r>
        <w:rPr>
          <w:rFonts w:asciiTheme="minorHAnsi" w:hAnsiTheme="minorHAnsi" w:cstheme="minorHAnsi"/>
          <w:color w:val="000000" w:themeColor="text1"/>
          <w:sz w:val="20"/>
        </w:rPr>
        <w:t>En términos de legibilidad XML representa la información en estructura de árbol, mientras que JSON lo recrea como pares clave-valor y lo representa como una especie de mapa</w:t>
      </w:r>
    </w:p>
    <w:p w:rsidR="00EC5F1F" w:rsidRPr="00EC5F1F" w:rsidRDefault="00EC5F1F" w:rsidP="00203001">
      <w:pPr>
        <w:pStyle w:val="Prrafodelista"/>
        <w:numPr>
          <w:ilvl w:val="1"/>
          <w:numId w:val="3"/>
        </w:numPr>
        <w:rPr>
          <w:rFonts w:ascii="Times New Roman" w:hAnsi="Times New Roman"/>
          <w:color w:val="1F497D" w:themeColor="text2"/>
          <w:sz w:val="24"/>
        </w:rPr>
      </w:pPr>
      <w:r>
        <w:rPr>
          <w:rFonts w:asciiTheme="minorHAnsi" w:hAnsiTheme="minorHAnsi" w:cstheme="minorHAnsi"/>
          <w:color w:val="000000" w:themeColor="text1"/>
          <w:sz w:val="20"/>
        </w:rPr>
        <w:t>En términos de eficiencia podríamos decir que XML es mucho más flexible ya que admite datos de tipo complejo como los datos binarios y de tiempo, en caso de tiene un rango más limitado como por ejemplo cadenas, números y objetos.</w:t>
      </w:r>
    </w:p>
    <w:p w:rsidR="0093041D" w:rsidRPr="0093041D" w:rsidRDefault="00EC5F1F" w:rsidP="00203001">
      <w:pPr>
        <w:pStyle w:val="Prrafodelista"/>
        <w:numPr>
          <w:ilvl w:val="1"/>
          <w:numId w:val="3"/>
        </w:numPr>
        <w:rPr>
          <w:rFonts w:ascii="Times New Roman" w:hAnsi="Times New Roman"/>
          <w:color w:val="1F497D" w:themeColor="text2"/>
          <w:sz w:val="24"/>
        </w:rPr>
      </w:pPr>
      <w:r>
        <w:rPr>
          <w:rFonts w:asciiTheme="minorHAnsi" w:hAnsiTheme="minorHAnsi" w:cstheme="minorHAnsi"/>
          <w:color w:val="000000" w:themeColor="text1"/>
          <w:sz w:val="20"/>
        </w:rPr>
        <w:t>En el caso de compatibilidad los dos están muy iguales, ya que tanto XML y JSON son los dos ampliamente compatibles con la mayoría de lenguajes de programación usados hoy en día</w:t>
      </w:r>
    </w:p>
    <w:p w:rsidR="0093041D" w:rsidRPr="0093041D" w:rsidRDefault="0093041D" w:rsidP="0093041D">
      <w:pPr>
        <w:pStyle w:val="Prrafodelista"/>
        <w:ind w:left="2010"/>
        <w:rPr>
          <w:rFonts w:ascii="Times New Roman" w:hAnsi="Times New Roman"/>
          <w:color w:val="1F497D" w:themeColor="text2"/>
          <w:sz w:val="24"/>
        </w:rPr>
      </w:pPr>
    </w:p>
    <w:p w:rsidR="007365A4" w:rsidRDefault="007365A4" w:rsidP="00203001">
      <w:pPr>
        <w:pStyle w:val="Prrafodelista"/>
        <w:numPr>
          <w:ilvl w:val="0"/>
          <w:numId w:val="3"/>
        </w:numPr>
        <w:rPr>
          <w:rFonts w:ascii="Times New Roman" w:hAnsi="Times New Roman"/>
          <w:color w:val="1F497D" w:themeColor="text2"/>
          <w:sz w:val="24"/>
        </w:rPr>
      </w:pPr>
      <w:r>
        <w:rPr>
          <w:rFonts w:ascii="Times New Roman" w:hAnsi="Times New Roman"/>
          <w:color w:val="1F497D" w:themeColor="text2"/>
          <w:sz w:val="24"/>
        </w:rPr>
        <w:lastRenderedPageBreak/>
        <w:t>Convierte el fragmento de XML en JSON</w:t>
      </w:r>
    </w:p>
    <w:p w:rsidR="0093041D" w:rsidRPr="0093041D" w:rsidRDefault="0093041D" w:rsidP="0093041D">
      <w:pPr>
        <w:rPr>
          <w:rFonts w:ascii="Times New Roman" w:hAnsi="Times New Roman"/>
          <w:color w:val="1F497D" w:themeColor="text2"/>
          <w:sz w:val="24"/>
        </w:rPr>
      </w:pPr>
      <w:r>
        <w:rPr>
          <w:noProof/>
        </w:rPr>
        <w:drawing>
          <wp:inline distT="0" distB="0" distL="0" distR="0" wp14:anchorId="6ECEB571" wp14:editId="0B13B14E">
            <wp:extent cx="5930900" cy="13925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0900" cy="1392555"/>
                    </a:xfrm>
                    <a:prstGeom prst="rect">
                      <a:avLst/>
                    </a:prstGeom>
                  </pic:spPr>
                </pic:pic>
              </a:graphicData>
            </a:graphic>
          </wp:inline>
        </w:drawing>
      </w:r>
    </w:p>
    <w:p w:rsidR="007365A4" w:rsidRDefault="0093041D" w:rsidP="00203001">
      <w:pPr>
        <w:pStyle w:val="Ttulo1"/>
        <w:numPr>
          <w:ilvl w:val="0"/>
          <w:numId w:val="1"/>
        </w:numPr>
      </w:pPr>
      <w:bookmarkStart w:id="3" w:name="_Toc190970943"/>
      <w:r>
        <w:t>HTTP</w:t>
      </w:r>
      <w:bookmarkEnd w:id="3"/>
    </w:p>
    <w:p w:rsidR="0093041D" w:rsidRDefault="0093041D" w:rsidP="00203001">
      <w:pPr>
        <w:pStyle w:val="Prrafodelista"/>
        <w:numPr>
          <w:ilvl w:val="0"/>
          <w:numId w:val="4"/>
        </w:numPr>
        <w:rPr>
          <w:rFonts w:ascii="Times New Roman" w:hAnsi="Times New Roman"/>
          <w:color w:val="1F497D" w:themeColor="text2"/>
          <w:sz w:val="24"/>
        </w:rPr>
      </w:pPr>
      <w:r>
        <w:rPr>
          <w:rFonts w:ascii="Times New Roman" w:hAnsi="Times New Roman"/>
          <w:color w:val="1F497D" w:themeColor="text2"/>
          <w:sz w:val="24"/>
        </w:rPr>
        <w:t>Explica el funcionamiento del protocolo HTTP y su papel en la comunicación entre servicios web</w:t>
      </w:r>
    </w:p>
    <w:p w:rsidR="0093041D" w:rsidRDefault="0093041D" w:rsidP="00203001">
      <w:pPr>
        <w:pStyle w:val="Prrafodelista"/>
        <w:numPr>
          <w:ilvl w:val="1"/>
          <w:numId w:val="4"/>
        </w:numPr>
        <w:rPr>
          <w:rFonts w:ascii="Times New Roman" w:hAnsi="Times New Roman"/>
          <w:color w:val="1F497D" w:themeColor="text2"/>
          <w:sz w:val="24"/>
        </w:rPr>
      </w:pPr>
      <w:r>
        <w:rPr>
          <w:rFonts w:asciiTheme="minorHAnsi" w:hAnsiTheme="minorHAnsi" w:cstheme="minorHAnsi"/>
          <w:color w:val="000000" w:themeColor="text1"/>
          <w:sz w:val="20"/>
        </w:rPr>
        <w:t>El protocolo HTTP es un conjunto de reglas de comunicación para el proceso tipo cliente-servidor, el papel del protocolo HTTP es la de notificar la petición del servidor para que responda con otra petición HTTP para desplegar la página web deseada</w:t>
      </w:r>
    </w:p>
    <w:p w:rsidR="0093041D" w:rsidRDefault="0093041D" w:rsidP="00203001">
      <w:pPr>
        <w:pStyle w:val="Prrafodelista"/>
        <w:numPr>
          <w:ilvl w:val="0"/>
          <w:numId w:val="4"/>
        </w:numPr>
        <w:rPr>
          <w:rFonts w:ascii="Times New Roman" w:hAnsi="Times New Roman"/>
          <w:color w:val="1F497D" w:themeColor="text2"/>
          <w:sz w:val="24"/>
        </w:rPr>
      </w:pPr>
      <w:r>
        <w:rPr>
          <w:rFonts w:ascii="Times New Roman" w:hAnsi="Times New Roman"/>
          <w:color w:val="1F497D" w:themeColor="text2"/>
          <w:sz w:val="24"/>
        </w:rPr>
        <w:t>¿Cuáles son los métodos HTTP más comunes y cuál es su propósito en el contexto de la API REST?</w:t>
      </w:r>
    </w:p>
    <w:p w:rsidR="0093041D" w:rsidRPr="0093041D" w:rsidRDefault="0093041D" w:rsidP="00203001">
      <w:pPr>
        <w:pStyle w:val="Prrafodelista"/>
        <w:numPr>
          <w:ilvl w:val="1"/>
          <w:numId w:val="4"/>
        </w:numPr>
        <w:rPr>
          <w:rFonts w:ascii="Times New Roman" w:hAnsi="Times New Roman"/>
          <w:color w:val="1F497D" w:themeColor="text2"/>
          <w:sz w:val="24"/>
        </w:rPr>
      </w:pPr>
      <w:r>
        <w:rPr>
          <w:rFonts w:asciiTheme="minorHAnsi" w:hAnsiTheme="minorHAnsi" w:cstheme="minorHAnsi"/>
          <w:color w:val="000000" w:themeColor="text1"/>
          <w:sz w:val="20"/>
        </w:rPr>
        <w:t>Los métodos más comunes de HTTP son POST, GET, PUT y DELETE.</w:t>
      </w:r>
      <w:r w:rsidR="006E49CF">
        <w:rPr>
          <w:rFonts w:asciiTheme="minorHAnsi" w:hAnsiTheme="minorHAnsi" w:cstheme="minorHAnsi"/>
          <w:color w:val="000000" w:themeColor="text1"/>
          <w:sz w:val="20"/>
        </w:rPr>
        <w:t xml:space="preserve"> La API REST se refiere a un conjunto de atributos que comparte con HTTP para integrar aplicaciones y conexiones en arquitecturas de micro servicios. HTTP es un protocolo que usa un sistema “RESTful”. </w:t>
      </w:r>
    </w:p>
    <w:p w:rsidR="0093041D" w:rsidRDefault="0093041D" w:rsidP="00203001">
      <w:pPr>
        <w:pStyle w:val="Prrafodelista"/>
        <w:numPr>
          <w:ilvl w:val="0"/>
          <w:numId w:val="4"/>
        </w:numPr>
        <w:rPr>
          <w:rFonts w:ascii="Times New Roman" w:hAnsi="Times New Roman"/>
          <w:color w:val="1F497D" w:themeColor="text2"/>
          <w:sz w:val="24"/>
        </w:rPr>
      </w:pPr>
      <w:r>
        <w:rPr>
          <w:rFonts w:ascii="Times New Roman" w:hAnsi="Times New Roman"/>
          <w:color w:val="1F497D" w:themeColor="text2"/>
          <w:sz w:val="24"/>
        </w:rPr>
        <w:t xml:space="preserve">¿Qué diferencia hay entre una petición HTTP GET y una POST? Proporciona un ejemplo de cada una </w:t>
      </w:r>
    </w:p>
    <w:p w:rsidR="006E49CF" w:rsidRPr="006E49CF" w:rsidRDefault="006E49CF" w:rsidP="00203001">
      <w:pPr>
        <w:pStyle w:val="Prrafodelista"/>
        <w:numPr>
          <w:ilvl w:val="1"/>
          <w:numId w:val="4"/>
        </w:numPr>
        <w:rPr>
          <w:rFonts w:ascii="Times New Roman" w:hAnsi="Times New Roman"/>
          <w:color w:val="1F497D" w:themeColor="text2"/>
          <w:sz w:val="24"/>
        </w:rPr>
      </w:pPr>
      <w:r>
        <w:rPr>
          <w:rFonts w:asciiTheme="minorHAnsi" w:hAnsiTheme="minorHAnsi" w:cstheme="minorHAnsi"/>
          <w:color w:val="000000" w:themeColor="text1"/>
          <w:sz w:val="20"/>
        </w:rPr>
        <w:t>Una solicitud GET es un método HTTP que sirve para obtener información sobre una API.</w:t>
      </w:r>
    </w:p>
    <w:p w:rsidR="006E49CF" w:rsidRDefault="006E49CF" w:rsidP="006E49CF">
      <w:pPr>
        <w:rPr>
          <w:rFonts w:ascii="Times New Roman" w:hAnsi="Times New Roman"/>
          <w:color w:val="1F497D" w:themeColor="text2"/>
          <w:sz w:val="24"/>
        </w:rPr>
      </w:pPr>
      <w:r>
        <w:rPr>
          <w:noProof/>
        </w:rPr>
        <w:drawing>
          <wp:inline distT="0" distB="0" distL="0" distR="0" wp14:anchorId="0D85BD8E" wp14:editId="5EC5973F">
            <wp:extent cx="4076700" cy="21431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700" cy="2143125"/>
                    </a:xfrm>
                    <a:prstGeom prst="rect">
                      <a:avLst/>
                    </a:prstGeom>
                  </pic:spPr>
                </pic:pic>
              </a:graphicData>
            </a:graphic>
          </wp:inline>
        </w:drawing>
      </w:r>
    </w:p>
    <w:p w:rsidR="006E49CF" w:rsidRDefault="006E49CF" w:rsidP="006E49CF">
      <w:pPr>
        <w:rPr>
          <w:rFonts w:ascii="Times New Roman" w:hAnsi="Times New Roman"/>
          <w:color w:val="1F497D" w:themeColor="text2"/>
          <w:sz w:val="24"/>
        </w:rPr>
      </w:pPr>
    </w:p>
    <w:p w:rsidR="006E49CF" w:rsidRDefault="006E49CF" w:rsidP="006E49CF">
      <w:pPr>
        <w:rPr>
          <w:rFonts w:ascii="Times New Roman" w:hAnsi="Times New Roman"/>
          <w:color w:val="1F497D" w:themeColor="text2"/>
          <w:sz w:val="24"/>
        </w:rPr>
      </w:pPr>
    </w:p>
    <w:p w:rsidR="006E49CF" w:rsidRPr="006E49CF" w:rsidRDefault="006E49CF" w:rsidP="006E49CF">
      <w:pPr>
        <w:rPr>
          <w:rFonts w:ascii="Times New Roman" w:hAnsi="Times New Roman"/>
          <w:color w:val="1F497D" w:themeColor="text2"/>
          <w:sz w:val="24"/>
        </w:rPr>
      </w:pPr>
    </w:p>
    <w:p w:rsidR="006E49CF" w:rsidRPr="006E49CF" w:rsidRDefault="006E49CF" w:rsidP="00203001">
      <w:pPr>
        <w:pStyle w:val="Prrafodelista"/>
        <w:numPr>
          <w:ilvl w:val="1"/>
          <w:numId w:val="4"/>
        </w:numPr>
        <w:rPr>
          <w:rFonts w:ascii="Times New Roman" w:hAnsi="Times New Roman"/>
          <w:color w:val="1F497D" w:themeColor="text2"/>
          <w:sz w:val="24"/>
        </w:rPr>
      </w:pPr>
      <w:r>
        <w:rPr>
          <w:rFonts w:asciiTheme="minorHAnsi" w:hAnsiTheme="minorHAnsi" w:cstheme="minorHAnsi"/>
          <w:color w:val="000000" w:themeColor="text1"/>
          <w:sz w:val="20"/>
        </w:rPr>
        <w:lastRenderedPageBreak/>
        <w:t>En el caso de una solicitud POST sirve para mandar una solicitud al servidor. En el caso de POST la información no se envía en la url como en la petición GET, es más discreto.</w:t>
      </w:r>
    </w:p>
    <w:p w:rsidR="006E49CF" w:rsidRPr="006E49CF" w:rsidRDefault="006E49CF" w:rsidP="006E49CF">
      <w:pPr>
        <w:rPr>
          <w:rFonts w:ascii="Times New Roman" w:hAnsi="Times New Roman"/>
          <w:color w:val="1F497D" w:themeColor="text2"/>
          <w:sz w:val="24"/>
        </w:rPr>
      </w:pPr>
      <w:r>
        <w:rPr>
          <w:noProof/>
        </w:rPr>
        <w:drawing>
          <wp:inline distT="0" distB="0" distL="0" distR="0" wp14:anchorId="5D484199" wp14:editId="38097222">
            <wp:extent cx="5930900" cy="388683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0900" cy="3886835"/>
                    </a:xfrm>
                    <a:prstGeom prst="rect">
                      <a:avLst/>
                    </a:prstGeom>
                  </pic:spPr>
                </pic:pic>
              </a:graphicData>
            </a:graphic>
          </wp:inline>
        </w:drawing>
      </w:r>
    </w:p>
    <w:p w:rsidR="00911610" w:rsidRDefault="00911610" w:rsidP="00203001">
      <w:pPr>
        <w:pStyle w:val="Ttulo1"/>
        <w:numPr>
          <w:ilvl w:val="0"/>
          <w:numId w:val="1"/>
        </w:numPr>
      </w:pPr>
      <w:bookmarkStart w:id="4" w:name="_Toc190970944"/>
      <w:r>
        <w:t>SOAP</w:t>
      </w:r>
      <w:bookmarkEnd w:id="4"/>
    </w:p>
    <w:p w:rsidR="005A0100" w:rsidRDefault="00E0663B" w:rsidP="005A0100">
      <w:pPr>
        <w:pStyle w:val="Prrafodelista"/>
        <w:numPr>
          <w:ilvl w:val="0"/>
          <w:numId w:val="5"/>
        </w:numPr>
        <w:rPr>
          <w:rFonts w:ascii="Times New Roman" w:hAnsi="Times New Roman"/>
          <w:color w:val="1F497D" w:themeColor="text2"/>
          <w:sz w:val="24"/>
        </w:rPr>
      </w:pPr>
      <w:r>
        <w:rPr>
          <w:rFonts w:ascii="Times New Roman" w:hAnsi="Times New Roman"/>
          <w:color w:val="1F497D" w:themeColor="text2"/>
          <w:sz w:val="24"/>
        </w:rPr>
        <w:t>¿Qué es SOAP y en qué se diferencia de REST en términos de arquitectura y funcionalidad?</w:t>
      </w:r>
    </w:p>
    <w:p w:rsidR="005A0100" w:rsidRPr="005A0100" w:rsidRDefault="005A0100" w:rsidP="005A0100">
      <w:pPr>
        <w:pStyle w:val="Prrafodelista"/>
        <w:numPr>
          <w:ilvl w:val="1"/>
          <w:numId w:val="5"/>
        </w:numPr>
        <w:rPr>
          <w:rFonts w:ascii="Times New Roman" w:hAnsi="Times New Roman"/>
          <w:color w:val="1F497D" w:themeColor="text2"/>
          <w:sz w:val="24"/>
        </w:rPr>
      </w:pPr>
      <w:r>
        <w:rPr>
          <w:rFonts w:ascii="Arial" w:hAnsi="Arial" w:cs="Arial"/>
          <w:color w:val="000000" w:themeColor="text1"/>
          <w:sz w:val="20"/>
        </w:rPr>
        <w:t xml:space="preserve">Principalmente la diferencia más notable </w:t>
      </w:r>
      <w:r w:rsidR="006B64CC">
        <w:rPr>
          <w:rFonts w:ascii="Arial" w:hAnsi="Arial" w:cs="Arial"/>
          <w:color w:val="000000" w:themeColor="text1"/>
          <w:sz w:val="20"/>
        </w:rPr>
        <w:t>es que SOAP solo admite el intercambio de datos XML, mientras que REST admite XML, JSON, texto plano y HTML. SOAP tiene un problema y es que al manejar solo los XML pueden ser muy grande y esto puede ralentizar las tareas, a REST no le pasa lo mismo ya que admite varios tipos de lenguajes.</w:t>
      </w:r>
    </w:p>
    <w:p w:rsidR="00E0663B" w:rsidRDefault="00E0663B" w:rsidP="00203001">
      <w:pPr>
        <w:pStyle w:val="Prrafodelista"/>
        <w:numPr>
          <w:ilvl w:val="0"/>
          <w:numId w:val="5"/>
        </w:numPr>
        <w:rPr>
          <w:rFonts w:ascii="Times New Roman" w:hAnsi="Times New Roman"/>
          <w:color w:val="1F497D" w:themeColor="text2"/>
          <w:sz w:val="24"/>
        </w:rPr>
      </w:pPr>
      <w:r>
        <w:rPr>
          <w:rFonts w:ascii="Times New Roman" w:hAnsi="Times New Roman"/>
          <w:color w:val="1F497D" w:themeColor="text2"/>
          <w:sz w:val="24"/>
        </w:rPr>
        <w:t xml:space="preserve"> Explica el papel del protocolo de SOAP en los servicios WEB y menciona dos casos donde sería más adecuado que REST</w:t>
      </w:r>
    </w:p>
    <w:p w:rsidR="0055486F" w:rsidRPr="0055486F" w:rsidRDefault="0055486F" w:rsidP="0055486F">
      <w:pPr>
        <w:pStyle w:val="Prrafodelista"/>
        <w:numPr>
          <w:ilvl w:val="1"/>
          <w:numId w:val="5"/>
        </w:numPr>
        <w:rPr>
          <w:rFonts w:ascii="Times New Roman" w:hAnsi="Times New Roman"/>
          <w:color w:val="1F497D" w:themeColor="text2"/>
          <w:sz w:val="24"/>
        </w:rPr>
      </w:pPr>
      <w:r>
        <w:rPr>
          <w:rFonts w:ascii="Arial" w:hAnsi="Arial" w:cs="Arial"/>
          <w:color w:val="000000" w:themeColor="text1"/>
          <w:sz w:val="20"/>
        </w:rPr>
        <w:t>El papel de SOAP en los servicios web es el de manejar datos muy delicados, realizar transacciones y compatibilidades con servicios empresariales.</w:t>
      </w:r>
    </w:p>
    <w:p w:rsidR="0055486F" w:rsidRPr="0055486F" w:rsidRDefault="0055486F" w:rsidP="0055486F">
      <w:pPr>
        <w:pStyle w:val="Prrafodelista"/>
        <w:numPr>
          <w:ilvl w:val="1"/>
          <w:numId w:val="5"/>
        </w:numPr>
        <w:rPr>
          <w:rFonts w:ascii="Times New Roman" w:hAnsi="Times New Roman"/>
          <w:color w:val="1F497D" w:themeColor="text2"/>
          <w:sz w:val="24"/>
        </w:rPr>
      </w:pPr>
      <w:r>
        <w:rPr>
          <w:rFonts w:ascii="Arial" w:hAnsi="Arial" w:cs="Arial"/>
          <w:color w:val="000000" w:themeColor="text1"/>
          <w:sz w:val="20"/>
        </w:rPr>
        <w:t>En este caso SOAP es más necesario en los sistemas bancarios y en los sistemas de transacción de mensajes seguros.</w:t>
      </w:r>
    </w:p>
    <w:p w:rsidR="0055486F" w:rsidRDefault="0055486F" w:rsidP="0055486F">
      <w:pPr>
        <w:rPr>
          <w:rFonts w:ascii="Times New Roman" w:hAnsi="Times New Roman"/>
          <w:color w:val="1F497D" w:themeColor="text2"/>
          <w:sz w:val="24"/>
        </w:rPr>
      </w:pPr>
    </w:p>
    <w:p w:rsidR="0055486F" w:rsidRDefault="0055486F" w:rsidP="0055486F">
      <w:pPr>
        <w:rPr>
          <w:rFonts w:ascii="Times New Roman" w:hAnsi="Times New Roman"/>
          <w:color w:val="1F497D" w:themeColor="text2"/>
          <w:sz w:val="24"/>
        </w:rPr>
      </w:pPr>
    </w:p>
    <w:p w:rsidR="0055486F" w:rsidRPr="0055486F" w:rsidRDefault="0055486F" w:rsidP="0055486F">
      <w:pPr>
        <w:rPr>
          <w:rFonts w:ascii="Times New Roman" w:hAnsi="Times New Roman"/>
          <w:color w:val="1F497D" w:themeColor="text2"/>
          <w:sz w:val="24"/>
        </w:rPr>
      </w:pPr>
    </w:p>
    <w:p w:rsidR="00E0663B" w:rsidRDefault="00E0663B" w:rsidP="00203001">
      <w:pPr>
        <w:pStyle w:val="Prrafodelista"/>
        <w:numPr>
          <w:ilvl w:val="0"/>
          <w:numId w:val="5"/>
        </w:numPr>
        <w:rPr>
          <w:rFonts w:ascii="Times New Roman" w:hAnsi="Times New Roman"/>
          <w:color w:val="1F497D" w:themeColor="text2"/>
          <w:sz w:val="24"/>
        </w:rPr>
      </w:pPr>
      <w:r>
        <w:rPr>
          <w:rFonts w:ascii="Times New Roman" w:hAnsi="Times New Roman"/>
          <w:color w:val="1F497D" w:themeColor="text2"/>
          <w:sz w:val="24"/>
        </w:rPr>
        <w:lastRenderedPageBreak/>
        <w:t>Escribe un ejemplo básico de un mensaje SOAP para solicitar información sobre un cliente</w:t>
      </w:r>
    </w:p>
    <w:p w:rsidR="0055486F" w:rsidRPr="0055486F" w:rsidRDefault="0055486F" w:rsidP="0055486F">
      <w:pPr>
        <w:pStyle w:val="Prrafodelista"/>
        <w:numPr>
          <w:ilvl w:val="1"/>
          <w:numId w:val="5"/>
        </w:numPr>
        <w:rPr>
          <w:rFonts w:ascii="Times New Roman" w:hAnsi="Times New Roman"/>
          <w:color w:val="1F497D" w:themeColor="text2"/>
          <w:sz w:val="24"/>
        </w:rPr>
      </w:pPr>
      <w:proofErr w:type="gramStart"/>
      <w:r w:rsidRPr="0055486F">
        <w:rPr>
          <w:rFonts w:ascii="Times New Roman" w:hAnsi="Times New Roman"/>
          <w:color w:val="1F497D" w:themeColor="text2"/>
          <w:sz w:val="24"/>
        </w:rPr>
        <w:t>&lt;?</w:t>
      </w:r>
      <w:proofErr w:type="spellStart"/>
      <w:r w:rsidRPr="0055486F">
        <w:rPr>
          <w:rFonts w:ascii="Times New Roman" w:hAnsi="Times New Roman"/>
          <w:color w:val="1F497D" w:themeColor="text2"/>
          <w:sz w:val="24"/>
        </w:rPr>
        <w:t>xml</w:t>
      </w:r>
      <w:proofErr w:type="spellEnd"/>
      <w:proofErr w:type="gramEnd"/>
      <w:r w:rsidRPr="0055486F">
        <w:rPr>
          <w:rFonts w:ascii="Times New Roman" w:hAnsi="Times New Roman"/>
          <w:color w:val="1F497D" w:themeColor="text2"/>
          <w:sz w:val="24"/>
        </w:rPr>
        <w:t xml:space="preserve"> </w:t>
      </w:r>
      <w:proofErr w:type="spellStart"/>
      <w:r w:rsidRPr="0055486F">
        <w:rPr>
          <w:rFonts w:ascii="Times New Roman" w:hAnsi="Times New Roman"/>
          <w:color w:val="1F497D" w:themeColor="text2"/>
          <w:sz w:val="24"/>
        </w:rPr>
        <w:t>version</w:t>
      </w:r>
      <w:proofErr w:type="spellEnd"/>
      <w:r w:rsidRPr="0055486F">
        <w:rPr>
          <w:rFonts w:ascii="Times New Roman" w:hAnsi="Times New Roman"/>
          <w:color w:val="1F497D" w:themeColor="text2"/>
          <w:sz w:val="24"/>
        </w:rPr>
        <w:t xml:space="preserve">="1.0" </w:t>
      </w:r>
      <w:proofErr w:type="spellStart"/>
      <w:r w:rsidRPr="0055486F">
        <w:rPr>
          <w:rFonts w:ascii="Times New Roman" w:hAnsi="Times New Roman"/>
          <w:color w:val="1F497D" w:themeColor="text2"/>
          <w:sz w:val="24"/>
        </w:rPr>
        <w:t>encoding</w:t>
      </w:r>
      <w:proofErr w:type="spellEnd"/>
      <w:r w:rsidRPr="0055486F">
        <w:rPr>
          <w:rFonts w:ascii="Times New Roman" w:hAnsi="Times New Roman"/>
          <w:color w:val="1F497D" w:themeColor="text2"/>
          <w:sz w:val="24"/>
        </w:rPr>
        <w:t>="UTF-8"?&gt;</w:t>
      </w:r>
    </w:p>
    <w:p w:rsidR="0055486F" w:rsidRPr="0055486F" w:rsidRDefault="0055486F" w:rsidP="0055486F">
      <w:pPr>
        <w:pStyle w:val="Prrafodelista"/>
        <w:numPr>
          <w:ilvl w:val="1"/>
          <w:numId w:val="5"/>
        </w:numPr>
        <w:rPr>
          <w:rFonts w:ascii="Times New Roman" w:hAnsi="Times New Roman"/>
          <w:color w:val="1F497D" w:themeColor="text2"/>
          <w:sz w:val="24"/>
          <w:lang w:val="en-GB"/>
        </w:rPr>
      </w:pPr>
      <w:r w:rsidRPr="0055486F">
        <w:rPr>
          <w:rFonts w:ascii="Times New Roman" w:hAnsi="Times New Roman"/>
          <w:color w:val="1F497D" w:themeColor="text2"/>
          <w:sz w:val="24"/>
          <w:lang w:val="en-GB"/>
        </w:rPr>
        <w:t>&lt;</w:t>
      </w:r>
      <w:proofErr w:type="spellStart"/>
      <w:proofErr w:type="gramStart"/>
      <w:r w:rsidRPr="0055486F">
        <w:rPr>
          <w:rFonts w:ascii="Times New Roman" w:hAnsi="Times New Roman"/>
          <w:color w:val="1F497D" w:themeColor="text2"/>
          <w:sz w:val="24"/>
          <w:lang w:val="en-GB"/>
        </w:rPr>
        <w:t>soapenv:Envelope</w:t>
      </w:r>
      <w:proofErr w:type="spellEnd"/>
      <w:proofErr w:type="gramEnd"/>
      <w:r w:rsidRPr="0055486F">
        <w:rPr>
          <w:rFonts w:ascii="Times New Roman" w:hAnsi="Times New Roman"/>
          <w:color w:val="1F497D" w:themeColor="text2"/>
          <w:sz w:val="24"/>
          <w:lang w:val="en-GB"/>
        </w:rPr>
        <w:t xml:space="preserve"> </w:t>
      </w:r>
      <w:proofErr w:type="spellStart"/>
      <w:r w:rsidRPr="0055486F">
        <w:rPr>
          <w:rFonts w:ascii="Times New Roman" w:hAnsi="Times New Roman"/>
          <w:color w:val="1F497D" w:themeColor="text2"/>
          <w:sz w:val="24"/>
          <w:lang w:val="en-GB"/>
        </w:rPr>
        <w:t>xmlns:soapenv</w:t>
      </w:r>
      <w:proofErr w:type="spellEnd"/>
      <w:r w:rsidRPr="0055486F">
        <w:rPr>
          <w:rFonts w:ascii="Times New Roman" w:hAnsi="Times New Roman"/>
          <w:color w:val="1F497D" w:themeColor="text2"/>
          <w:sz w:val="24"/>
          <w:lang w:val="en-GB"/>
        </w:rPr>
        <w:t>="http://schemas.xmlsoap.org/soap/envelope/"</w:t>
      </w:r>
    </w:p>
    <w:p w:rsidR="0055486F" w:rsidRPr="0055486F" w:rsidRDefault="0055486F" w:rsidP="0055486F">
      <w:pPr>
        <w:pStyle w:val="Prrafodelista"/>
        <w:numPr>
          <w:ilvl w:val="1"/>
          <w:numId w:val="5"/>
        </w:numPr>
        <w:rPr>
          <w:rFonts w:ascii="Times New Roman" w:hAnsi="Times New Roman"/>
          <w:color w:val="1F497D" w:themeColor="text2"/>
          <w:sz w:val="24"/>
          <w:lang w:val="en-GB"/>
        </w:rPr>
      </w:pPr>
      <w:r w:rsidRPr="0055486F">
        <w:rPr>
          <w:rFonts w:ascii="Times New Roman" w:hAnsi="Times New Roman"/>
          <w:color w:val="1F497D" w:themeColor="text2"/>
          <w:sz w:val="24"/>
          <w:lang w:val="en-GB"/>
        </w:rPr>
        <w:t xml:space="preserve">                  </w:t>
      </w:r>
      <w:proofErr w:type="spellStart"/>
      <w:r w:rsidRPr="0055486F">
        <w:rPr>
          <w:rFonts w:ascii="Times New Roman" w:hAnsi="Times New Roman"/>
          <w:color w:val="1F497D" w:themeColor="text2"/>
          <w:sz w:val="24"/>
          <w:lang w:val="en-GB"/>
        </w:rPr>
        <w:t>xmlns:web</w:t>
      </w:r>
      <w:proofErr w:type="spellEnd"/>
      <w:r w:rsidRPr="0055486F">
        <w:rPr>
          <w:rFonts w:ascii="Times New Roman" w:hAnsi="Times New Roman"/>
          <w:color w:val="1F497D" w:themeColor="text2"/>
          <w:sz w:val="24"/>
          <w:lang w:val="en-GB"/>
        </w:rPr>
        <w:t>="http://www.example.com/webservice"&gt;</w:t>
      </w:r>
    </w:p>
    <w:p w:rsidR="0055486F" w:rsidRPr="0055486F" w:rsidRDefault="0055486F" w:rsidP="0055486F">
      <w:pPr>
        <w:pStyle w:val="Prrafodelista"/>
        <w:numPr>
          <w:ilvl w:val="1"/>
          <w:numId w:val="5"/>
        </w:numPr>
        <w:rPr>
          <w:rFonts w:ascii="Times New Roman" w:hAnsi="Times New Roman"/>
          <w:color w:val="1F497D" w:themeColor="text2"/>
          <w:sz w:val="24"/>
        </w:rPr>
      </w:pPr>
      <w:r w:rsidRPr="0055486F">
        <w:rPr>
          <w:rFonts w:ascii="Times New Roman" w:hAnsi="Times New Roman"/>
          <w:color w:val="1F497D" w:themeColor="text2"/>
          <w:sz w:val="24"/>
          <w:lang w:val="en-GB"/>
        </w:rPr>
        <w:t xml:space="preserve">   </w:t>
      </w:r>
      <w:r w:rsidRPr="0055486F">
        <w:rPr>
          <w:rFonts w:ascii="Times New Roman" w:hAnsi="Times New Roman"/>
          <w:color w:val="1F497D" w:themeColor="text2"/>
          <w:sz w:val="24"/>
        </w:rPr>
        <w:t>&lt;</w:t>
      </w:r>
      <w:proofErr w:type="spellStart"/>
      <w:proofErr w:type="gramStart"/>
      <w:r w:rsidRPr="0055486F">
        <w:rPr>
          <w:rFonts w:ascii="Times New Roman" w:hAnsi="Times New Roman"/>
          <w:color w:val="1F497D" w:themeColor="text2"/>
          <w:sz w:val="24"/>
        </w:rPr>
        <w:t>soapenv:Header</w:t>
      </w:r>
      <w:proofErr w:type="spellEnd"/>
      <w:proofErr w:type="gramEnd"/>
      <w:r w:rsidRPr="0055486F">
        <w:rPr>
          <w:rFonts w:ascii="Times New Roman" w:hAnsi="Times New Roman"/>
          <w:color w:val="1F497D" w:themeColor="text2"/>
          <w:sz w:val="24"/>
        </w:rPr>
        <w:t>/&gt;</w:t>
      </w:r>
    </w:p>
    <w:p w:rsidR="0055486F" w:rsidRPr="0055486F" w:rsidRDefault="0055486F" w:rsidP="0055486F">
      <w:pPr>
        <w:pStyle w:val="Prrafodelista"/>
        <w:numPr>
          <w:ilvl w:val="1"/>
          <w:numId w:val="5"/>
        </w:numPr>
        <w:rPr>
          <w:rFonts w:ascii="Times New Roman" w:hAnsi="Times New Roman"/>
          <w:color w:val="1F497D" w:themeColor="text2"/>
          <w:sz w:val="24"/>
        </w:rPr>
      </w:pPr>
      <w:r w:rsidRPr="0055486F">
        <w:rPr>
          <w:rFonts w:ascii="Times New Roman" w:hAnsi="Times New Roman"/>
          <w:color w:val="1F497D" w:themeColor="text2"/>
          <w:sz w:val="24"/>
        </w:rPr>
        <w:t xml:space="preserve">   &lt;</w:t>
      </w:r>
      <w:proofErr w:type="spellStart"/>
      <w:proofErr w:type="gramStart"/>
      <w:r w:rsidRPr="0055486F">
        <w:rPr>
          <w:rFonts w:ascii="Times New Roman" w:hAnsi="Times New Roman"/>
          <w:color w:val="1F497D" w:themeColor="text2"/>
          <w:sz w:val="24"/>
        </w:rPr>
        <w:t>soapenv:Body</w:t>
      </w:r>
      <w:proofErr w:type="spellEnd"/>
      <w:proofErr w:type="gramEnd"/>
      <w:r w:rsidRPr="0055486F">
        <w:rPr>
          <w:rFonts w:ascii="Times New Roman" w:hAnsi="Times New Roman"/>
          <w:color w:val="1F497D" w:themeColor="text2"/>
          <w:sz w:val="24"/>
        </w:rPr>
        <w:t>&gt;</w:t>
      </w:r>
    </w:p>
    <w:p w:rsidR="0055486F" w:rsidRPr="0055486F" w:rsidRDefault="0055486F" w:rsidP="0055486F">
      <w:pPr>
        <w:pStyle w:val="Prrafodelista"/>
        <w:numPr>
          <w:ilvl w:val="1"/>
          <w:numId w:val="5"/>
        </w:numPr>
        <w:rPr>
          <w:rFonts w:ascii="Times New Roman" w:hAnsi="Times New Roman"/>
          <w:color w:val="1F497D" w:themeColor="text2"/>
          <w:sz w:val="24"/>
        </w:rPr>
      </w:pPr>
      <w:r w:rsidRPr="0055486F">
        <w:rPr>
          <w:rFonts w:ascii="Times New Roman" w:hAnsi="Times New Roman"/>
          <w:color w:val="1F497D" w:themeColor="text2"/>
          <w:sz w:val="24"/>
        </w:rPr>
        <w:t xml:space="preserve">      &lt;</w:t>
      </w:r>
      <w:proofErr w:type="spellStart"/>
      <w:proofErr w:type="gramStart"/>
      <w:r w:rsidRPr="0055486F">
        <w:rPr>
          <w:rFonts w:ascii="Times New Roman" w:hAnsi="Times New Roman"/>
          <w:color w:val="1F497D" w:themeColor="text2"/>
          <w:sz w:val="24"/>
        </w:rPr>
        <w:t>web:GetCustomerInfo</w:t>
      </w:r>
      <w:proofErr w:type="spellEnd"/>
      <w:proofErr w:type="gramEnd"/>
      <w:r w:rsidRPr="0055486F">
        <w:rPr>
          <w:rFonts w:ascii="Times New Roman" w:hAnsi="Times New Roman"/>
          <w:color w:val="1F497D" w:themeColor="text2"/>
          <w:sz w:val="24"/>
        </w:rPr>
        <w:t>&gt;</w:t>
      </w:r>
    </w:p>
    <w:p w:rsidR="0055486F" w:rsidRPr="0055486F" w:rsidRDefault="0055486F" w:rsidP="0055486F">
      <w:pPr>
        <w:pStyle w:val="Prrafodelista"/>
        <w:numPr>
          <w:ilvl w:val="1"/>
          <w:numId w:val="5"/>
        </w:numPr>
        <w:rPr>
          <w:rFonts w:ascii="Times New Roman" w:hAnsi="Times New Roman"/>
          <w:color w:val="1F497D" w:themeColor="text2"/>
          <w:sz w:val="24"/>
        </w:rPr>
      </w:pPr>
      <w:r w:rsidRPr="0055486F">
        <w:rPr>
          <w:rFonts w:ascii="Times New Roman" w:hAnsi="Times New Roman"/>
          <w:color w:val="1F497D" w:themeColor="text2"/>
          <w:sz w:val="24"/>
        </w:rPr>
        <w:t xml:space="preserve">         &lt;</w:t>
      </w:r>
      <w:proofErr w:type="spellStart"/>
      <w:proofErr w:type="gramStart"/>
      <w:r w:rsidRPr="0055486F">
        <w:rPr>
          <w:rFonts w:ascii="Times New Roman" w:hAnsi="Times New Roman"/>
          <w:color w:val="1F497D" w:themeColor="text2"/>
          <w:sz w:val="24"/>
        </w:rPr>
        <w:t>web:CustomerID</w:t>
      </w:r>
      <w:proofErr w:type="spellEnd"/>
      <w:proofErr w:type="gramEnd"/>
      <w:r w:rsidRPr="0055486F">
        <w:rPr>
          <w:rFonts w:ascii="Times New Roman" w:hAnsi="Times New Roman"/>
          <w:color w:val="1F497D" w:themeColor="text2"/>
          <w:sz w:val="24"/>
        </w:rPr>
        <w:t>&gt;12345&lt;/</w:t>
      </w:r>
      <w:proofErr w:type="spellStart"/>
      <w:r w:rsidRPr="0055486F">
        <w:rPr>
          <w:rFonts w:ascii="Times New Roman" w:hAnsi="Times New Roman"/>
          <w:color w:val="1F497D" w:themeColor="text2"/>
          <w:sz w:val="24"/>
        </w:rPr>
        <w:t>web:CustomerID</w:t>
      </w:r>
      <w:proofErr w:type="spellEnd"/>
      <w:r w:rsidRPr="0055486F">
        <w:rPr>
          <w:rFonts w:ascii="Times New Roman" w:hAnsi="Times New Roman"/>
          <w:color w:val="1F497D" w:themeColor="text2"/>
          <w:sz w:val="24"/>
        </w:rPr>
        <w:t>&gt;</w:t>
      </w:r>
    </w:p>
    <w:p w:rsidR="0055486F" w:rsidRPr="0055486F" w:rsidRDefault="0055486F" w:rsidP="0055486F">
      <w:pPr>
        <w:pStyle w:val="Prrafodelista"/>
        <w:numPr>
          <w:ilvl w:val="1"/>
          <w:numId w:val="5"/>
        </w:numPr>
        <w:rPr>
          <w:rFonts w:ascii="Times New Roman" w:hAnsi="Times New Roman"/>
          <w:color w:val="1F497D" w:themeColor="text2"/>
          <w:sz w:val="24"/>
        </w:rPr>
      </w:pPr>
      <w:r w:rsidRPr="0055486F">
        <w:rPr>
          <w:rFonts w:ascii="Times New Roman" w:hAnsi="Times New Roman"/>
          <w:color w:val="1F497D" w:themeColor="text2"/>
          <w:sz w:val="24"/>
        </w:rPr>
        <w:t xml:space="preserve">      &lt;/</w:t>
      </w:r>
      <w:proofErr w:type="spellStart"/>
      <w:proofErr w:type="gramStart"/>
      <w:r w:rsidRPr="0055486F">
        <w:rPr>
          <w:rFonts w:ascii="Times New Roman" w:hAnsi="Times New Roman"/>
          <w:color w:val="1F497D" w:themeColor="text2"/>
          <w:sz w:val="24"/>
        </w:rPr>
        <w:t>web:GetCustomerInfo</w:t>
      </w:r>
      <w:proofErr w:type="spellEnd"/>
      <w:proofErr w:type="gramEnd"/>
      <w:r w:rsidRPr="0055486F">
        <w:rPr>
          <w:rFonts w:ascii="Times New Roman" w:hAnsi="Times New Roman"/>
          <w:color w:val="1F497D" w:themeColor="text2"/>
          <w:sz w:val="24"/>
        </w:rPr>
        <w:t>&gt;</w:t>
      </w:r>
    </w:p>
    <w:p w:rsidR="0055486F" w:rsidRPr="0055486F" w:rsidRDefault="0055486F" w:rsidP="0055486F">
      <w:pPr>
        <w:pStyle w:val="Prrafodelista"/>
        <w:numPr>
          <w:ilvl w:val="1"/>
          <w:numId w:val="5"/>
        </w:numPr>
        <w:rPr>
          <w:rFonts w:ascii="Times New Roman" w:hAnsi="Times New Roman"/>
          <w:color w:val="1F497D" w:themeColor="text2"/>
          <w:sz w:val="24"/>
        </w:rPr>
      </w:pPr>
      <w:r w:rsidRPr="0055486F">
        <w:rPr>
          <w:rFonts w:ascii="Times New Roman" w:hAnsi="Times New Roman"/>
          <w:color w:val="1F497D" w:themeColor="text2"/>
          <w:sz w:val="24"/>
        </w:rPr>
        <w:t xml:space="preserve">   &lt;/</w:t>
      </w:r>
      <w:proofErr w:type="spellStart"/>
      <w:proofErr w:type="gramStart"/>
      <w:r w:rsidRPr="0055486F">
        <w:rPr>
          <w:rFonts w:ascii="Times New Roman" w:hAnsi="Times New Roman"/>
          <w:color w:val="1F497D" w:themeColor="text2"/>
          <w:sz w:val="24"/>
        </w:rPr>
        <w:t>soapenv:Body</w:t>
      </w:r>
      <w:proofErr w:type="spellEnd"/>
      <w:proofErr w:type="gramEnd"/>
      <w:r w:rsidRPr="0055486F">
        <w:rPr>
          <w:rFonts w:ascii="Times New Roman" w:hAnsi="Times New Roman"/>
          <w:color w:val="1F497D" w:themeColor="text2"/>
          <w:sz w:val="24"/>
        </w:rPr>
        <w:t>&gt;</w:t>
      </w:r>
    </w:p>
    <w:p w:rsidR="00E0663B" w:rsidRPr="0055486F" w:rsidRDefault="0055486F" w:rsidP="00E0663B">
      <w:pPr>
        <w:pStyle w:val="Prrafodelista"/>
        <w:numPr>
          <w:ilvl w:val="1"/>
          <w:numId w:val="5"/>
        </w:numPr>
        <w:rPr>
          <w:rFonts w:ascii="Times New Roman" w:hAnsi="Times New Roman"/>
          <w:color w:val="1F497D" w:themeColor="text2"/>
          <w:sz w:val="24"/>
        </w:rPr>
      </w:pPr>
      <w:r w:rsidRPr="0055486F">
        <w:rPr>
          <w:rFonts w:ascii="Times New Roman" w:hAnsi="Times New Roman"/>
          <w:color w:val="1F497D" w:themeColor="text2"/>
          <w:sz w:val="24"/>
        </w:rPr>
        <w:t>&lt;/</w:t>
      </w:r>
      <w:proofErr w:type="spellStart"/>
      <w:proofErr w:type="gramStart"/>
      <w:r w:rsidRPr="0055486F">
        <w:rPr>
          <w:rFonts w:ascii="Times New Roman" w:hAnsi="Times New Roman"/>
          <w:color w:val="1F497D" w:themeColor="text2"/>
          <w:sz w:val="24"/>
        </w:rPr>
        <w:t>soapenv:Envelope</w:t>
      </w:r>
      <w:proofErr w:type="spellEnd"/>
      <w:proofErr w:type="gramEnd"/>
      <w:r w:rsidRPr="0055486F">
        <w:rPr>
          <w:rFonts w:ascii="Times New Roman" w:hAnsi="Times New Roman"/>
          <w:color w:val="1F497D" w:themeColor="text2"/>
          <w:sz w:val="24"/>
        </w:rPr>
        <w:t>&gt;</w:t>
      </w:r>
    </w:p>
    <w:p w:rsidR="00C002A2" w:rsidRDefault="00C002A2" w:rsidP="00C002A2">
      <w:pPr>
        <w:pStyle w:val="Ttulo1"/>
        <w:numPr>
          <w:ilvl w:val="0"/>
          <w:numId w:val="1"/>
        </w:numPr>
      </w:pPr>
      <w:bookmarkStart w:id="5" w:name="_Toc190970945"/>
      <w:r>
        <w:t>REST</w:t>
      </w:r>
    </w:p>
    <w:p w:rsidR="00C002A2" w:rsidRDefault="00C002A2" w:rsidP="00C002A2">
      <w:pPr>
        <w:pStyle w:val="Prrafodelista"/>
        <w:numPr>
          <w:ilvl w:val="0"/>
          <w:numId w:val="5"/>
        </w:numPr>
        <w:rPr>
          <w:rFonts w:ascii="Times New Roman" w:hAnsi="Times New Roman"/>
          <w:color w:val="1F497D" w:themeColor="text2"/>
          <w:sz w:val="24"/>
        </w:rPr>
      </w:pPr>
      <w:r>
        <w:rPr>
          <w:rFonts w:ascii="Times New Roman" w:hAnsi="Times New Roman"/>
          <w:color w:val="1F497D" w:themeColor="text2"/>
          <w:sz w:val="24"/>
        </w:rPr>
        <w:t>¿Cuáles son los principios fundamentales de una API RESTful? Explica cada uno brevemente</w:t>
      </w:r>
    </w:p>
    <w:p w:rsidR="00C002A2" w:rsidRPr="00911610" w:rsidRDefault="00C002A2" w:rsidP="00C002A2">
      <w:pPr>
        <w:pStyle w:val="Prrafodelista"/>
        <w:numPr>
          <w:ilvl w:val="1"/>
          <w:numId w:val="5"/>
        </w:numPr>
        <w:rPr>
          <w:rFonts w:ascii="Times New Roman" w:hAnsi="Times New Roman"/>
          <w:color w:val="1F497D" w:themeColor="text2"/>
          <w:sz w:val="24"/>
        </w:rPr>
      </w:pPr>
      <w:r>
        <w:rPr>
          <w:rFonts w:asciiTheme="minorHAnsi" w:hAnsiTheme="minorHAnsi" w:cstheme="minorHAnsi"/>
          <w:color w:val="000000" w:themeColor="text1"/>
          <w:sz w:val="20"/>
        </w:rPr>
        <w:t>En las API RESTful tenemos principalmente 5 principios a seguir.</w:t>
      </w:r>
    </w:p>
    <w:p w:rsidR="00C002A2" w:rsidRPr="00911610" w:rsidRDefault="00C002A2" w:rsidP="00C002A2">
      <w:pPr>
        <w:pStyle w:val="Prrafodelista"/>
        <w:numPr>
          <w:ilvl w:val="1"/>
          <w:numId w:val="5"/>
        </w:numPr>
        <w:rPr>
          <w:rFonts w:ascii="Times New Roman" w:hAnsi="Times New Roman"/>
          <w:color w:val="1F497D" w:themeColor="text2"/>
          <w:sz w:val="24"/>
        </w:rPr>
      </w:pPr>
      <w:r>
        <w:rPr>
          <w:rFonts w:asciiTheme="minorHAnsi" w:hAnsiTheme="minorHAnsi" w:cstheme="minorHAnsi"/>
          <w:color w:val="000000" w:themeColor="text1"/>
          <w:sz w:val="20"/>
        </w:rPr>
        <w:t>INTERFAZ UNIFORME: esto es fundamental para cualquier API y se trata de interactuar con un servidor de forma totalmente uniforme y estándar.</w:t>
      </w:r>
    </w:p>
    <w:p w:rsidR="00C002A2" w:rsidRPr="00911610" w:rsidRDefault="00C002A2" w:rsidP="00C002A2">
      <w:pPr>
        <w:pStyle w:val="Prrafodelista"/>
        <w:numPr>
          <w:ilvl w:val="1"/>
          <w:numId w:val="5"/>
        </w:numPr>
        <w:rPr>
          <w:rFonts w:ascii="Times New Roman" w:hAnsi="Times New Roman"/>
          <w:color w:val="1F497D" w:themeColor="text2"/>
          <w:sz w:val="24"/>
        </w:rPr>
      </w:pPr>
      <w:r>
        <w:rPr>
          <w:rFonts w:asciiTheme="minorHAnsi" w:hAnsiTheme="minorHAnsi" w:cstheme="minorHAnsi"/>
          <w:color w:val="000000" w:themeColor="text1"/>
          <w:sz w:val="20"/>
        </w:rPr>
        <w:t>API DE DESCANSO SIN ESTADO: esto significa que el servidor nunca almacene nada relacionado con cualquier tipo de sesión del cliente.</w:t>
      </w:r>
    </w:p>
    <w:p w:rsidR="00C002A2" w:rsidRPr="00911610" w:rsidRDefault="00C002A2" w:rsidP="00C002A2">
      <w:pPr>
        <w:pStyle w:val="Prrafodelista"/>
        <w:numPr>
          <w:ilvl w:val="1"/>
          <w:numId w:val="5"/>
        </w:numPr>
        <w:rPr>
          <w:rFonts w:ascii="Times New Roman" w:hAnsi="Times New Roman"/>
          <w:color w:val="1F497D" w:themeColor="text2"/>
          <w:sz w:val="24"/>
        </w:rPr>
      </w:pPr>
      <w:r>
        <w:rPr>
          <w:rFonts w:asciiTheme="minorHAnsi" w:hAnsiTheme="minorHAnsi" w:cstheme="minorHAnsi"/>
          <w:color w:val="000000" w:themeColor="text1"/>
          <w:sz w:val="20"/>
        </w:rPr>
        <w:t>ALMACENABLE EN CACHÉ: cada respuesta enviada del servidor debe contener su propia información sobre la capacidad de almacenamiento en caché</w:t>
      </w:r>
    </w:p>
    <w:p w:rsidR="00C002A2" w:rsidRPr="00911610" w:rsidRDefault="00C002A2" w:rsidP="00C002A2">
      <w:pPr>
        <w:pStyle w:val="Prrafodelista"/>
        <w:numPr>
          <w:ilvl w:val="1"/>
          <w:numId w:val="5"/>
        </w:numPr>
        <w:rPr>
          <w:rFonts w:ascii="Times New Roman" w:hAnsi="Times New Roman"/>
          <w:color w:val="1F497D" w:themeColor="text2"/>
          <w:sz w:val="24"/>
        </w:rPr>
      </w:pPr>
      <w:r>
        <w:rPr>
          <w:rFonts w:asciiTheme="minorHAnsi" w:hAnsiTheme="minorHAnsi" w:cstheme="minorHAnsi"/>
          <w:color w:val="000000" w:themeColor="text1"/>
          <w:sz w:val="20"/>
        </w:rPr>
        <w:t>PATRÓN CLIENTE-SERVIDOR: las API RESTful imponen el patrón cliente-servidor, esto refuerza la separación de intereses y que el cliente y servidor funcionen de forma independiente</w:t>
      </w:r>
    </w:p>
    <w:p w:rsidR="00C002A2" w:rsidRPr="00B62914" w:rsidRDefault="00C002A2" w:rsidP="00C002A2">
      <w:pPr>
        <w:pStyle w:val="Prrafodelista"/>
        <w:numPr>
          <w:ilvl w:val="1"/>
          <w:numId w:val="5"/>
        </w:numPr>
        <w:rPr>
          <w:rFonts w:ascii="Times New Roman" w:hAnsi="Times New Roman"/>
          <w:color w:val="1F497D" w:themeColor="text2"/>
          <w:sz w:val="24"/>
        </w:rPr>
      </w:pPr>
      <w:r>
        <w:rPr>
          <w:rFonts w:asciiTheme="minorHAnsi" w:hAnsiTheme="minorHAnsi" w:cstheme="minorHAnsi"/>
          <w:color w:val="000000" w:themeColor="text1"/>
          <w:sz w:val="20"/>
        </w:rPr>
        <w:t xml:space="preserve">SISTEMA EN CAPAS: las API RESTful quieren que la arquitectura que se utilice sea siempre una por capas jerárquicas, esto hace que cada capa solo tenga información sobre </w:t>
      </w:r>
      <w:proofErr w:type="spellStart"/>
      <w:r>
        <w:rPr>
          <w:rFonts w:asciiTheme="minorHAnsi" w:hAnsiTheme="minorHAnsi" w:cstheme="minorHAnsi"/>
          <w:color w:val="000000" w:themeColor="text1"/>
          <w:sz w:val="20"/>
        </w:rPr>
        <w:t>si</w:t>
      </w:r>
      <w:proofErr w:type="spellEnd"/>
      <w:r>
        <w:rPr>
          <w:rFonts w:asciiTheme="minorHAnsi" w:hAnsiTheme="minorHAnsi" w:cstheme="minorHAnsi"/>
          <w:color w:val="000000" w:themeColor="text1"/>
          <w:sz w:val="20"/>
        </w:rPr>
        <w:t xml:space="preserve"> misma y nada más</w:t>
      </w:r>
      <w:proofErr w:type="gramStart"/>
      <w:r>
        <w:rPr>
          <w:rFonts w:asciiTheme="minorHAnsi" w:hAnsiTheme="minorHAnsi" w:cstheme="minorHAnsi"/>
          <w:color w:val="000000" w:themeColor="text1"/>
          <w:sz w:val="20"/>
        </w:rPr>
        <w:t>.¡</w:t>
      </w:r>
      <w:proofErr w:type="gramEnd"/>
    </w:p>
    <w:p w:rsidR="00C002A2" w:rsidRDefault="00C002A2" w:rsidP="00C002A2">
      <w:pPr>
        <w:pStyle w:val="Prrafodelista"/>
        <w:numPr>
          <w:ilvl w:val="0"/>
          <w:numId w:val="5"/>
        </w:numPr>
        <w:rPr>
          <w:rFonts w:ascii="Times New Roman" w:hAnsi="Times New Roman"/>
          <w:color w:val="1F497D" w:themeColor="text2"/>
          <w:sz w:val="24"/>
        </w:rPr>
      </w:pPr>
      <w:r>
        <w:rPr>
          <w:rFonts w:ascii="Times New Roman" w:hAnsi="Times New Roman"/>
          <w:color w:val="1F497D" w:themeColor="text2"/>
          <w:sz w:val="24"/>
        </w:rPr>
        <w:t>¿Qué significa que una API RESTful sea stateless? ¿Cuáles son sus beneficios?</w:t>
      </w:r>
    </w:p>
    <w:p w:rsidR="00C002A2" w:rsidRDefault="00C002A2" w:rsidP="00C002A2">
      <w:pPr>
        <w:pStyle w:val="Prrafodelista"/>
        <w:numPr>
          <w:ilvl w:val="1"/>
          <w:numId w:val="5"/>
        </w:numPr>
        <w:rPr>
          <w:rFonts w:ascii="Times New Roman" w:hAnsi="Times New Roman"/>
          <w:color w:val="1F497D" w:themeColor="text2"/>
          <w:sz w:val="24"/>
        </w:rPr>
      </w:pPr>
      <w:r>
        <w:rPr>
          <w:rFonts w:ascii="Arial" w:hAnsi="Arial" w:cs="Arial"/>
          <w:color w:val="000000" w:themeColor="text1"/>
          <w:sz w:val="20"/>
        </w:rPr>
        <w:t>El significado de que sea stateless es que cada solicitud es completamente autónoma. Esto hace que sea más escalable, fiable y sea más simple.</w:t>
      </w:r>
    </w:p>
    <w:p w:rsidR="00C002A2" w:rsidRDefault="00C002A2" w:rsidP="00C002A2">
      <w:pPr>
        <w:pStyle w:val="Prrafodelista"/>
        <w:numPr>
          <w:ilvl w:val="0"/>
          <w:numId w:val="5"/>
        </w:numPr>
        <w:rPr>
          <w:rFonts w:ascii="Times New Roman" w:hAnsi="Times New Roman"/>
          <w:color w:val="1F497D" w:themeColor="text2"/>
          <w:sz w:val="24"/>
        </w:rPr>
      </w:pPr>
      <w:r>
        <w:rPr>
          <w:rFonts w:ascii="Times New Roman" w:hAnsi="Times New Roman"/>
          <w:color w:val="1F497D" w:themeColor="text2"/>
          <w:sz w:val="24"/>
        </w:rPr>
        <w:t>Proporciona un ejemplo de una URL de API RESTful bien diseñada para obtener información sobre un usuario por su ID</w:t>
      </w:r>
    </w:p>
    <w:p w:rsidR="00C002A2" w:rsidRPr="00C002A2" w:rsidRDefault="00C002A2" w:rsidP="00C002A2">
      <w:pPr>
        <w:pStyle w:val="Prrafodelista"/>
        <w:numPr>
          <w:ilvl w:val="1"/>
          <w:numId w:val="5"/>
        </w:numPr>
        <w:rPr>
          <w:rFonts w:ascii="Times New Roman" w:hAnsi="Times New Roman"/>
          <w:color w:val="1F497D" w:themeColor="text2"/>
          <w:sz w:val="24"/>
        </w:rPr>
      </w:pPr>
      <w:r>
        <w:rPr>
          <w:rFonts w:ascii="Arial" w:hAnsi="Arial" w:cs="Arial"/>
          <w:color w:val="000000" w:themeColor="text1"/>
          <w:sz w:val="20"/>
        </w:rPr>
        <w:t>Un muy buen ejemplo de esto es un servicio meteorológico en línea llamado OpenWatherMap, este servicio usa una API RESTful, este servicio recibe solicitudes con parámetros de ubicación y devuelve los datos meteorológicos de la zona.</w:t>
      </w:r>
    </w:p>
    <w:p w:rsidR="00C002A2" w:rsidRDefault="00C002A2" w:rsidP="00C002A2">
      <w:pPr>
        <w:pStyle w:val="Prrafodelista"/>
        <w:ind w:left="2160"/>
        <w:rPr>
          <w:rFonts w:ascii="Arial" w:hAnsi="Arial" w:cs="Arial"/>
          <w:color w:val="000000" w:themeColor="text1"/>
          <w:sz w:val="20"/>
        </w:rPr>
      </w:pPr>
    </w:p>
    <w:p w:rsidR="00C002A2" w:rsidRDefault="00C002A2" w:rsidP="00C002A2">
      <w:pPr>
        <w:rPr>
          <w:rFonts w:ascii="Times New Roman" w:hAnsi="Times New Roman"/>
          <w:color w:val="1F497D" w:themeColor="text2"/>
          <w:sz w:val="24"/>
        </w:rPr>
      </w:pPr>
    </w:p>
    <w:p w:rsidR="00C002A2" w:rsidRPr="00C002A2" w:rsidRDefault="00C002A2" w:rsidP="00C002A2">
      <w:pPr>
        <w:rPr>
          <w:rFonts w:ascii="Times New Roman" w:hAnsi="Times New Roman"/>
          <w:color w:val="1F497D" w:themeColor="text2"/>
          <w:sz w:val="24"/>
        </w:rPr>
      </w:pPr>
    </w:p>
    <w:p w:rsidR="00C002A2" w:rsidRDefault="00C002A2" w:rsidP="00203001">
      <w:pPr>
        <w:pStyle w:val="Ttulo1"/>
        <w:numPr>
          <w:ilvl w:val="0"/>
          <w:numId w:val="1"/>
        </w:numPr>
      </w:pPr>
      <w:r>
        <w:lastRenderedPageBreak/>
        <w:t>Lenguaje de definición de servicios: El estándar WSDL</w:t>
      </w:r>
    </w:p>
    <w:p w:rsidR="002430C0" w:rsidRDefault="002430C0" w:rsidP="002430C0">
      <w:pPr>
        <w:pStyle w:val="Prrafodelista"/>
        <w:numPr>
          <w:ilvl w:val="0"/>
          <w:numId w:val="6"/>
        </w:numPr>
        <w:rPr>
          <w:rFonts w:ascii="Times New Roman" w:hAnsi="Times New Roman"/>
          <w:color w:val="1F497D" w:themeColor="text2"/>
          <w:sz w:val="24"/>
        </w:rPr>
      </w:pPr>
      <w:r>
        <w:rPr>
          <w:rFonts w:ascii="Times New Roman" w:hAnsi="Times New Roman"/>
          <w:color w:val="1F497D" w:themeColor="text2"/>
          <w:sz w:val="24"/>
        </w:rPr>
        <w:t>Explica que es WSDL y para qué se utiliza en los servicios web basados en SOAP</w:t>
      </w:r>
    </w:p>
    <w:p w:rsidR="002430C0" w:rsidRPr="00C002A2" w:rsidRDefault="002430C0" w:rsidP="002430C0">
      <w:pPr>
        <w:pStyle w:val="Prrafodelista"/>
        <w:numPr>
          <w:ilvl w:val="1"/>
          <w:numId w:val="6"/>
        </w:numPr>
        <w:rPr>
          <w:rFonts w:ascii="Times New Roman" w:hAnsi="Times New Roman"/>
          <w:color w:val="1F497D" w:themeColor="text2"/>
          <w:sz w:val="24"/>
        </w:rPr>
      </w:pPr>
      <w:r>
        <w:rPr>
          <w:rFonts w:ascii="Arial" w:hAnsi="Arial" w:cs="Arial"/>
          <w:color w:val="000000" w:themeColor="text1"/>
          <w:sz w:val="20"/>
        </w:rPr>
        <w:t>WSDL es un lenguaje basado en XML utilizado para describir los servicios web en la arquitectura SOAP. WSDL es fundamental porque describe como se invoca el servicio, como opera en el interior y define las reglas de comunicación principalmente.</w:t>
      </w:r>
    </w:p>
    <w:p w:rsidR="002430C0" w:rsidRDefault="002430C0" w:rsidP="00C002A2">
      <w:pPr>
        <w:pStyle w:val="Prrafodelista"/>
        <w:numPr>
          <w:ilvl w:val="0"/>
          <w:numId w:val="6"/>
        </w:numPr>
        <w:rPr>
          <w:rFonts w:ascii="Times New Roman" w:hAnsi="Times New Roman"/>
          <w:color w:val="1F497D" w:themeColor="text2"/>
          <w:sz w:val="24"/>
        </w:rPr>
      </w:pPr>
      <w:r>
        <w:rPr>
          <w:rFonts w:ascii="Times New Roman" w:hAnsi="Times New Roman"/>
          <w:color w:val="1F497D" w:themeColor="text2"/>
          <w:sz w:val="24"/>
        </w:rPr>
        <w:t>¿Cuáles son las principales secciones de un WSDL y qué información contienen?</w:t>
      </w:r>
    </w:p>
    <w:p w:rsidR="002430C0" w:rsidRDefault="002430C0" w:rsidP="002430C0">
      <w:pPr>
        <w:pStyle w:val="Prrafodelista"/>
        <w:numPr>
          <w:ilvl w:val="1"/>
          <w:numId w:val="6"/>
        </w:numPr>
        <w:rPr>
          <w:rFonts w:ascii="Times New Roman" w:hAnsi="Times New Roman"/>
          <w:color w:val="1F497D" w:themeColor="text2"/>
          <w:sz w:val="24"/>
        </w:rPr>
      </w:pPr>
      <w:r>
        <w:rPr>
          <w:rFonts w:ascii="Arial" w:hAnsi="Arial" w:cs="Arial"/>
          <w:color w:val="000000" w:themeColor="text1"/>
          <w:sz w:val="20"/>
        </w:rPr>
        <w:t xml:space="preserve">Las principales secciones de un archivo WSDL son &lt;types&gt;define los datos complejos, &lt;message&gt;define los mensajes, &lt;portType&gt;describe las operaciones </w:t>
      </w:r>
      <w:r w:rsidR="00825138">
        <w:rPr>
          <w:rFonts w:ascii="Arial" w:hAnsi="Arial" w:cs="Arial"/>
          <w:color w:val="000000" w:themeColor="text1"/>
          <w:sz w:val="20"/>
        </w:rPr>
        <w:t>disponibles en el servicio web</w:t>
      </w:r>
      <w:r>
        <w:rPr>
          <w:rFonts w:ascii="Arial" w:hAnsi="Arial" w:cs="Arial"/>
          <w:color w:val="000000" w:themeColor="text1"/>
          <w:sz w:val="20"/>
        </w:rPr>
        <w:t>, &lt;binding&gt;</w:t>
      </w:r>
      <w:r w:rsidR="00825138">
        <w:rPr>
          <w:rFonts w:ascii="Arial" w:hAnsi="Arial" w:cs="Arial"/>
          <w:color w:val="000000" w:themeColor="text1"/>
          <w:sz w:val="20"/>
        </w:rPr>
        <w:t xml:space="preserve">especifica </w:t>
      </w:r>
      <w:proofErr w:type="spellStart"/>
      <w:r w:rsidR="00825138">
        <w:rPr>
          <w:rFonts w:ascii="Arial" w:hAnsi="Arial" w:cs="Arial"/>
          <w:color w:val="000000" w:themeColor="text1"/>
          <w:sz w:val="20"/>
        </w:rPr>
        <w:t>como</w:t>
      </w:r>
      <w:proofErr w:type="spellEnd"/>
      <w:r w:rsidR="00825138">
        <w:rPr>
          <w:rFonts w:ascii="Arial" w:hAnsi="Arial" w:cs="Arial"/>
          <w:color w:val="000000" w:themeColor="text1"/>
          <w:sz w:val="20"/>
        </w:rPr>
        <w:t xml:space="preserve"> se transmiten los datos,</w:t>
      </w:r>
      <w:r>
        <w:rPr>
          <w:rFonts w:ascii="Arial" w:hAnsi="Arial" w:cs="Arial"/>
          <w:color w:val="000000" w:themeColor="text1"/>
          <w:sz w:val="20"/>
        </w:rPr>
        <w:t xml:space="preserve"> &lt;service&gt;</w:t>
      </w:r>
      <w:r w:rsidR="00825138">
        <w:rPr>
          <w:rFonts w:ascii="Arial" w:hAnsi="Arial" w:cs="Arial"/>
          <w:color w:val="000000" w:themeColor="text1"/>
          <w:sz w:val="20"/>
        </w:rPr>
        <w:t>define la ubicación web y los puertos por los que se pueden acceder.</w:t>
      </w:r>
    </w:p>
    <w:bookmarkEnd w:id="5"/>
    <w:p w:rsidR="002430C0" w:rsidRDefault="002430C0" w:rsidP="002430C0">
      <w:pPr>
        <w:pStyle w:val="Prrafodelista"/>
        <w:numPr>
          <w:ilvl w:val="0"/>
          <w:numId w:val="6"/>
        </w:numPr>
        <w:rPr>
          <w:rFonts w:ascii="Times New Roman" w:hAnsi="Times New Roman"/>
          <w:color w:val="1F497D" w:themeColor="text2"/>
          <w:sz w:val="24"/>
        </w:rPr>
      </w:pPr>
      <w:r>
        <w:rPr>
          <w:rFonts w:ascii="Times New Roman" w:hAnsi="Times New Roman"/>
          <w:color w:val="1F497D" w:themeColor="text2"/>
          <w:sz w:val="24"/>
        </w:rPr>
        <w:t>Escribe un fragmento básico de WSDL para describir un servicio web que proporciona información meteorológica</w:t>
      </w:r>
    </w:p>
    <w:p w:rsidR="00825138" w:rsidRPr="002430C0" w:rsidRDefault="00825138" w:rsidP="00825138">
      <w:pPr>
        <w:pStyle w:val="Prrafodelista"/>
        <w:numPr>
          <w:ilvl w:val="1"/>
          <w:numId w:val="6"/>
        </w:numPr>
        <w:rPr>
          <w:rFonts w:ascii="Times New Roman" w:hAnsi="Times New Roman"/>
          <w:color w:val="1F497D" w:themeColor="text2"/>
          <w:sz w:val="24"/>
        </w:rPr>
      </w:pPr>
      <w:r>
        <w:rPr>
          <w:rFonts w:ascii="Arial" w:hAnsi="Arial" w:cs="Arial"/>
          <w:color w:val="000000" w:themeColor="text1"/>
          <w:sz w:val="20"/>
        </w:rPr>
        <w:t>En este ejemplo nos aparecen las etiquetas principales del WSDL mencionadas en el ejercicio anterior más algunas otras como &lt;operation&gt;, &lt;input&gt; y &lt;output&gt; que sirven para crear una operación, recibir datos y mostrar luego los resultados.</w:t>
      </w:r>
      <w:bookmarkStart w:id="6" w:name="_GoBack"/>
      <w:bookmarkEnd w:id="6"/>
      <w:r>
        <w:rPr>
          <w:rFonts w:ascii="Arial" w:hAnsi="Arial" w:cs="Arial"/>
          <w:color w:val="000000" w:themeColor="text1"/>
          <w:sz w:val="20"/>
        </w:rPr>
        <w:t xml:space="preserve"> </w:t>
      </w:r>
    </w:p>
    <w:sectPr w:rsidR="00825138" w:rsidRPr="002430C0" w:rsidSect="00D27929">
      <w:headerReference w:type="default" r:id="rId13"/>
      <w:footerReference w:type="default" r:id="rId14"/>
      <w:pgSz w:w="11920" w:h="16840"/>
      <w:pgMar w:top="1420" w:right="1300" w:bottom="280" w:left="1280" w:header="1227" w:footer="1298"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074" w:rsidRDefault="009D6074">
      <w:pPr>
        <w:spacing w:after="0" w:line="240" w:lineRule="auto"/>
      </w:pPr>
      <w:r>
        <w:separator/>
      </w:r>
    </w:p>
  </w:endnote>
  <w:endnote w:type="continuationSeparator" w:id="0">
    <w:p w:rsidR="009D6074" w:rsidRDefault="009D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237" w:rsidRPr="00336AFF" w:rsidRDefault="00703237" w:rsidP="009B790D">
    <w:pPr>
      <w:pStyle w:val="Piedepgina"/>
      <w:tabs>
        <w:tab w:val="clear" w:pos="4252"/>
        <w:tab w:val="clear" w:pos="8504"/>
        <w:tab w:val="right" w:pos="9340"/>
      </w:tabs>
      <w:rPr>
        <w:rFonts w:ascii="Arial" w:hAnsi="Arial" w:cs="Arial"/>
        <w:b/>
        <w:color w:val="A6A6A6" w:themeColor="background1" w:themeShade="A6"/>
        <w:sz w:val="16"/>
        <w:szCs w:val="16"/>
        <w:u w:val="single" w:color="244061" w:themeColor="accent1" w:themeShade="80"/>
      </w:rPr>
    </w:pPr>
    <w:r>
      <w:rPr>
        <w:rFonts w:ascii="Arial" w:hAnsi="Arial" w:cs="Arial"/>
        <w:b/>
        <w:color w:val="A6A6A6" w:themeColor="background1" w:themeShade="A6"/>
        <w:sz w:val="16"/>
        <w:szCs w:val="16"/>
        <w:u w:val="single" w:color="244061" w:themeColor="accent1" w:themeShade="80"/>
      </w:rPr>
      <w:tab/>
      <w:t>PÁGINA</w:t>
    </w:r>
    <w:r w:rsidRPr="00336AFF">
      <w:rPr>
        <w:rFonts w:ascii="Arial" w:hAnsi="Arial" w:cs="Arial"/>
        <w:b/>
        <w:color w:val="A6A6A6" w:themeColor="background1" w:themeShade="A6"/>
        <w:sz w:val="16"/>
        <w:szCs w:val="16"/>
        <w:u w:val="single" w:color="244061" w:themeColor="accent1" w:themeShade="80"/>
      </w:rPr>
      <w:t xml:space="preserve"> </w:t>
    </w:r>
    <w:r w:rsidR="009C5D3D">
      <w:rPr>
        <w:rFonts w:ascii="Arial" w:hAnsi="Arial" w:cs="Arial"/>
        <w:b/>
        <w:color w:val="A6A6A6" w:themeColor="background1" w:themeShade="A6"/>
        <w:sz w:val="16"/>
        <w:szCs w:val="16"/>
        <w:u w:val="single" w:color="244061" w:themeColor="accent1" w:themeShade="80"/>
      </w:rPr>
      <w:fldChar w:fldCharType="begin"/>
    </w:r>
    <w:r w:rsidR="00D27929">
      <w:rPr>
        <w:rFonts w:ascii="Arial" w:hAnsi="Arial" w:cs="Arial"/>
        <w:b/>
        <w:color w:val="A6A6A6" w:themeColor="background1" w:themeShade="A6"/>
        <w:sz w:val="16"/>
        <w:szCs w:val="16"/>
        <w:u w:val="single" w:color="244061" w:themeColor="accent1" w:themeShade="80"/>
      </w:rPr>
      <w:instrText xml:space="preserve"> PAGE   \* MERGEFORMAT </w:instrText>
    </w:r>
    <w:r w:rsidR="009C5D3D">
      <w:rPr>
        <w:rFonts w:ascii="Arial" w:hAnsi="Arial" w:cs="Arial"/>
        <w:b/>
        <w:color w:val="A6A6A6" w:themeColor="background1" w:themeShade="A6"/>
        <w:sz w:val="16"/>
        <w:szCs w:val="16"/>
        <w:u w:val="single" w:color="244061" w:themeColor="accent1" w:themeShade="80"/>
      </w:rPr>
      <w:fldChar w:fldCharType="separate"/>
    </w:r>
    <w:r w:rsidR="00825138">
      <w:rPr>
        <w:rFonts w:ascii="Arial" w:hAnsi="Arial" w:cs="Arial"/>
        <w:b/>
        <w:noProof/>
        <w:color w:val="A6A6A6" w:themeColor="background1" w:themeShade="A6"/>
        <w:sz w:val="16"/>
        <w:szCs w:val="16"/>
        <w:u w:val="single" w:color="244061" w:themeColor="accent1" w:themeShade="80"/>
      </w:rPr>
      <w:t>6</w:t>
    </w:r>
    <w:r w:rsidR="009C5D3D">
      <w:rPr>
        <w:rFonts w:ascii="Arial" w:hAnsi="Arial" w:cs="Arial"/>
        <w:b/>
        <w:color w:val="A6A6A6" w:themeColor="background1" w:themeShade="A6"/>
        <w:sz w:val="16"/>
        <w:szCs w:val="16"/>
        <w:u w:val="single" w:color="244061" w:themeColor="accent1" w:themeShade="8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074" w:rsidRDefault="009D6074">
      <w:pPr>
        <w:spacing w:after="0" w:line="240" w:lineRule="auto"/>
      </w:pPr>
      <w:r>
        <w:separator/>
      </w:r>
    </w:p>
  </w:footnote>
  <w:footnote w:type="continuationSeparator" w:id="0">
    <w:p w:rsidR="009D6074" w:rsidRDefault="009D6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237" w:rsidRDefault="00E72733">
    <w:pPr>
      <w:widowControl w:val="0"/>
      <w:autoSpaceDE w:val="0"/>
      <w:autoSpaceDN w:val="0"/>
      <w:adjustRightInd w:val="0"/>
      <w:spacing w:after="0" w:line="200" w:lineRule="exact"/>
      <w:rPr>
        <w:rFonts w:ascii="Times New Roman" w:hAnsi="Times New Roman"/>
        <w:sz w:val="20"/>
        <w:szCs w:val="20"/>
      </w:rPr>
    </w:pPr>
    <w:r>
      <w:rPr>
        <w:noProof/>
      </w:rPr>
      <mc:AlternateContent>
        <mc:Choice Requires="wps">
          <w:drawing>
            <wp:anchor distT="0" distB="0" distL="114300" distR="114300" simplePos="0" relativeHeight="251657728" behindDoc="1" locked="0" layoutInCell="0" allowOverlap="1" wp14:anchorId="6452408A" wp14:editId="4282E066">
              <wp:simplePos x="0" y="0"/>
              <wp:positionH relativeFrom="page">
                <wp:posOffset>883285</wp:posOffset>
              </wp:positionH>
              <wp:positionV relativeFrom="page">
                <wp:posOffset>698500</wp:posOffset>
              </wp:positionV>
              <wp:extent cx="5774055" cy="127000"/>
              <wp:effectExtent l="0" t="0" r="17145" b="635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05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3237" w:rsidRPr="00912C96" w:rsidRDefault="00703237">
                          <w:pPr>
                            <w:widowControl w:val="0"/>
                            <w:tabs>
                              <w:tab w:val="left" w:pos="6520"/>
                            </w:tabs>
                            <w:autoSpaceDE w:val="0"/>
                            <w:autoSpaceDN w:val="0"/>
                            <w:adjustRightInd w:val="0"/>
                            <w:spacing w:after="0" w:line="184" w:lineRule="exact"/>
                            <w:ind w:left="20" w:right="-44"/>
                            <w:rPr>
                              <w:rFonts w:ascii="Arial" w:hAnsi="Arial" w:cs="Arial"/>
                              <w:color w:val="000000"/>
                              <w:sz w:val="16"/>
                              <w:szCs w:val="16"/>
                            </w:rPr>
                          </w:pPr>
                          <w:r>
                            <w:rPr>
                              <w:color w:val="939598"/>
                              <w:sz w:val="16"/>
                              <w:szCs w:val="16"/>
                              <w:u w:val="single" w:color="004990"/>
                            </w:rPr>
                            <w:t xml:space="preserve"> </w:t>
                          </w:r>
                          <w:r>
                            <w:rPr>
                              <w:color w:val="939598"/>
                              <w:sz w:val="16"/>
                              <w:szCs w:val="16"/>
                              <w:u w:val="single" w:color="004990"/>
                            </w:rPr>
                            <w:tab/>
                          </w:r>
                          <w:r w:rsidRPr="00912C96">
                            <w:rPr>
                              <w:rFonts w:ascii="Arial" w:hAnsi="Arial" w:cs="Arial"/>
                              <w:bCs/>
                              <w:color w:val="939598"/>
                              <w:sz w:val="16"/>
                              <w:szCs w:val="16"/>
                              <w:u w:val="single" w:color="004990"/>
                            </w:rPr>
                            <w:t>FOMEN</w:t>
                          </w:r>
                          <w:r w:rsidRPr="00912C96">
                            <w:rPr>
                              <w:rFonts w:ascii="Arial" w:hAnsi="Arial" w:cs="Arial"/>
                              <w:color w:val="939598"/>
                              <w:spacing w:val="-3"/>
                              <w:sz w:val="16"/>
                              <w:szCs w:val="16"/>
                              <w:u w:val="single" w:color="004990"/>
                            </w:rPr>
                            <w:t>T</w:t>
                          </w:r>
                          <w:r w:rsidRPr="00912C96">
                            <w:rPr>
                              <w:rFonts w:ascii="Arial" w:hAnsi="Arial" w:cs="Arial"/>
                              <w:color w:val="939598"/>
                              <w:sz w:val="16"/>
                              <w:szCs w:val="16"/>
                              <w:u w:val="single" w:color="004990"/>
                            </w:rPr>
                            <w:t>O OCU</w:t>
                          </w:r>
                          <w:r w:rsidRPr="00912C96">
                            <w:rPr>
                              <w:rFonts w:ascii="Arial" w:hAnsi="Arial" w:cs="Arial"/>
                              <w:color w:val="939598"/>
                              <w:spacing w:val="-12"/>
                              <w:sz w:val="16"/>
                              <w:szCs w:val="16"/>
                              <w:u w:val="single" w:color="004990"/>
                            </w:rPr>
                            <w:t>P</w:t>
                          </w:r>
                          <w:r w:rsidRPr="00912C96">
                            <w:rPr>
                              <w:rFonts w:ascii="Arial" w:hAnsi="Arial" w:cs="Arial"/>
                              <w:color w:val="939598"/>
                              <w:sz w:val="16"/>
                              <w:szCs w:val="16"/>
                              <w:u w:val="single" w:color="004990"/>
                            </w:rPr>
                            <w:t>ACIONAL</w:t>
                          </w:r>
                          <w:r w:rsidRPr="00912C96">
                            <w:rPr>
                              <w:rFonts w:ascii="Arial" w:hAnsi="Arial" w:cs="Arial"/>
                              <w:color w:val="939598"/>
                              <w:spacing w:val="-6"/>
                              <w:sz w:val="16"/>
                              <w:szCs w:val="16"/>
                              <w:u w:val="single" w:color="004990"/>
                            </w:rPr>
                            <w:t xml:space="preserve"> </w:t>
                          </w:r>
                          <w:r w:rsidRPr="00912C96">
                            <w:rPr>
                              <w:rFonts w:ascii="Arial" w:hAnsi="Arial" w:cs="Arial"/>
                              <w:color w:val="939598"/>
                              <w:sz w:val="16"/>
                              <w:szCs w:val="16"/>
                              <w:u w:val="single" w:color="004990"/>
                            </w:rPr>
                            <w:t>FOC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52408A" id="_x0000_t202" coordsize="21600,21600" o:spt="202" path="m,l,21600r21600,l21600,xe">
              <v:stroke joinstyle="miter"/>
              <v:path gradientshapeok="t" o:connecttype="rect"/>
            </v:shapetype>
            <v:shape id="Text Box 1" o:spid="_x0000_s1026" type="#_x0000_t202" style="position:absolute;margin-left:69.55pt;margin-top:55pt;width:454.65pt;height:10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" o:allowincell="f" filled="f" stroked="f">
              <v:textbox inset="0,0,0,0">
                <w:txbxContent>
                  <w:p w:rsidR="00703237" w:rsidRPr="00912C96" w:rsidRDefault="00703237">
                    <w:pPr>
                      <w:widowControl w:val="0"/>
                      <w:tabs>
                        <w:tab w:val="left" w:pos="6520"/>
                      </w:tabs>
                      <w:autoSpaceDE w:val="0"/>
                      <w:autoSpaceDN w:val="0"/>
                      <w:adjustRightInd w:val="0"/>
                      <w:spacing w:after="0" w:line="184" w:lineRule="exact"/>
                      <w:ind w:left="20" w:right="-44"/>
                      <w:rPr>
                        <w:rFonts w:ascii="Arial" w:hAnsi="Arial" w:cs="Arial"/>
                        <w:color w:val="000000"/>
                        <w:sz w:val="16"/>
                        <w:szCs w:val="16"/>
                      </w:rPr>
                    </w:pPr>
                    <w:r>
                      <w:rPr>
                        <w:color w:val="939598"/>
                        <w:sz w:val="16"/>
                        <w:szCs w:val="16"/>
                        <w:u w:val="single" w:color="004990"/>
                      </w:rPr>
                      <w:t xml:space="preserve"> </w:t>
                    </w:r>
                    <w:r>
                      <w:rPr>
                        <w:color w:val="939598"/>
                        <w:sz w:val="16"/>
                        <w:szCs w:val="16"/>
                        <w:u w:val="single" w:color="004990"/>
                      </w:rPr>
                      <w:tab/>
                    </w:r>
                    <w:r w:rsidRPr="00912C96">
                      <w:rPr>
                        <w:rFonts w:ascii="Arial" w:hAnsi="Arial" w:cs="Arial"/>
                        <w:bCs/>
                        <w:color w:val="939598"/>
                        <w:sz w:val="16"/>
                        <w:szCs w:val="16"/>
                        <w:u w:val="single" w:color="004990"/>
                      </w:rPr>
                      <w:t>FOMEN</w:t>
                    </w:r>
                    <w:r w:rsidRPr="00912C96">
                      <w:rPr>
                        <w:rFonts w:ascii="Arial" w:hAnsi="Arial" w:cs="Arial"/>
                        <w:color w:val="939598"/>
                        <w:spacing w:val="-3"/>
                        <w:sz w:val="16"/>
                        <w:szCs w:val="16"/>
                        <w:u w:val="single" w:color="004990"/>
                      </w:rPr>
                      <w:t>T</w:t>
                    </w:r>
                    <w:r w:rsidRPr="00912C96">
                      <w:rPr>
                        <w:rFonts w:ascii="Arial" w:hAnsi="Arial" w:cs="Arial"/>
                        <w:color w:val="939598"/>
                        <w:sz w:val="16"/>
                        <w:szCs w:val="16"/>
                        <w:u w:val="single" w:color="004990"/>
                      </w:rPr>
                      <w:t>O OCU</w:t>
                    </w:r>
                    <w:r w:rsidRPr="00912C96">
                      <w:rPr>
                        <w:rFonts w:ascii="Arial" w:hAnsi="Arial" w:cs="Arial"/>
                        <w:color w:val="939598"/>
                        <w:spacing w:val="-12"/>
                        <w:sz w:val="16"/>
                        <w:szCs w:val="16"/>
                        <w:u w:val="single" w:color="004990"/>
                      </w:rPr>
                      <w:t>P</w:t>
                    </w:r>
                    <w:r w:rsidRPr="00912C96">
                      <w:rPr>
                        <w:rFonts w:ascii="Arial" w:hAnsi="Arial" w:cs="Arial"/>
                        <w:color w:val="939598"/>
                        <w:sz w:val="16"/>
                        <w:szCs w:val="16"/>
                        <w:u w:val="single" w:color="004990"/>
                      </w:rPr>
                      <w:t>ACIONAL</w:t>
                    </w:r>
                    <w:r w:rsidRPr="00912C96">
                      <w:rPr>
                        <w:rFonts w:ascii="Arial" w:hAnsi="Arial" w:cs="Arial"/>
                        <w:color w:val="939598"/>
                        <w:spacing w:val="-6"/>
                        <w:sz w:val="16"/>
                        <w:szCs w:val="16"/>
                        <w:u w:val="single" w:color="004990"/>
                      </w:rPr>
                      <w:t xml:space="preserve"> </w:t>
                    </w:r>
                    <w:r w:rsidRPr="00912C96">
                      <w:rPr>
                        <w:rFonts w:ascii="Arial" w:hAnsi="Arial" w:cs="Arial"/>
                        <w:color w:val="939598"/>
                        <w:sz w:val="16"/>
                        <w:szCs w:val="16"/>
                        <w:u w:val="single" w:color="004990"/>
                      </w:rPr>
                      <w:t>FOC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06C4"/>
    <w:multiLevelType w:val="hybridMultilevel"/>
    <w:tmpl w:val="5C8E157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2B9E0727"/>
    <w:multiLevelType w:val="hybridMultilevel"/>
    <w:tmpl w:val="2668EF78"/>
    <w:lvl w:ilvl="0" w:tplc="0C0A0001">
      <w:start w:val="1"/>
      <w:numFmt w:val="bullet"/>
      <w:lvlText w:val=""/>
      <w:lvlJc w:val="left"/>
      <w:pPr>
        <w:ind w:left="1290" w:hanging="360"/>
      </w:pPr>
      <w:rPr>
        <w:rFonts w:ascii="Symbol" w:hAnsi="Symbol" w:hint="default"/>
      </w:rPr>
    </w:lvl>
    <w:lvl w:ilvl="1" w:tplc="0C0A0003">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2" w15:restartNumberingAfterBreak="0">
    <w:nsid w:val="44616E26"/>
    <w:multiLevelType w:val="hybridMultilevel"/>
    <w:tmpl w:val="0EA8B05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45133827"/>
    <w:multiLevelType w:val="hybridMultilevel"/>
    <w:tmpl w:val="D6749D5E"/>
    <w:lvl w:ilvl="0" w:tplc="0C0A0001">
      <w:start w:val="1"/>
      <w:numFmt w:val="bullet"/>
      <w:lvlText w:val=""/>
      <w:lvlJc w:val="left"/>
      <w:pPr>
        <w:ind w:left="1290" w:hanging="360"/>
      </w:pPr>
      <w:rPr>
        <w:rFonts w:ascii="Symbol" w:hAnsi="Symbol" w:hint="default"/>
      </w:rPr>
    </w:lvl>
    <w:lvl w:ilvl="1" w:tplc="0C0A0003">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4" w15:restartNumberingAfterBreak="0">
    <w:nsid w:val="5AE00E14"/>
    <w:multiLevelType w:val="hybridMultilevel"/>
    <w:tmpl w:val="83BAF236"/>
    <w:lvl w:ilvl="0" w:tplc="0C0A000F">
      <w:start w:val="1"/>
      <w:numFmt w:val="decimal"/>
      <w:lvlText w:val="%1."/>
      <w:lvlJc w:val="left"/>
      <w:pPr>
        <w:ind w:left="930" w:hanging="360"/>
      </w:pPr>
    </w:lvl>
    <w:lvl w:ilvl="1" w:tplc="0C0A0019">
      <w:start w:val="1"/>
      <w:numFmt w:val="lowerLetter"/>
      <w:lvlText w:val="%2."/>
      <w:lvlJc w:val="left"/>
      <w:pPr>
        <w:ind w:left="1650" w:hanging="360"/>
      </w:pPr>
    </w:lvl>
    <w:lvl w:ilvl="2" w:tplc="0C0A001B" w:tentative="1">
      <w:start w:val="1"/>
      <w:numFmt w:val="lowerRoman"/>
      <w:lvlText w:val="%3."/>
      <w:lvlJc w:val="right"/>
      <w:pPr>
        <w:ind w:left="2370" w:hanging="180"/>
      </w:pPr>
    </w:lvl>
    <w:lvl w:ilvl="3" w:tplc="0C0A000F" w:tentative="1">
      <w:start w:val="1"/>
      <w:numFmt w:val="decimal"/>
      <w:lvlText w:val="%4."/>
      <w:lvlJc w:val="left"/>
      <w:pPr>
        <w:ind w:left="3090" w:hanging="360"/>
      </w:pPr>
    </w:lvl>
    <w:lvl w:ilvl="4" w:tplc="0C0A0019" w:tentative="1">
      <w:start w:val="1"/>
      <w:numFmt w:val="lowerLetter"/>
      <w:lvlText w:val="%5."/>
      <w:lvlJc w:val="left"/>
      <w:pPr>
        <w:ind w:left="3810" w:hanging="360"/>
      </w:pPr>
    </w:lvl>
    <w:lvl w:ilvl="5" w:tplc="0C0A001B" w:tentative="1">
      <w:start w:val="1"/>
      <w:numFmt w:val="lowerRoman"/>
      <w:lvlText w:val="%6."/>
      <w:lvlJc w:val="right"/>
      <w:pPr>
        <w:ind w:left="4530" w:hanging="180"/>
      </w:pPr>
    </w:lvl>
    <w:lvl w:ilvl="6" w:tplc="0C0A000F" w:tentative="1">
      <w:start w:val="1"/>
      <w:numFmt w:val="decimal"/>
      <w:lvlText w:val="%7."/>
      <w:lvlJc w:val="left"/>
      <w:pPr>
        <w:ind w:left="5250" w:hanging="360"/>
      </w:pPr>
    </w:lvl>
    <w:lvl w:ilvl="7" w:tplc="0C0A0019" w:tentative="1">
      <w:start w:val="1"/>
      <w:numFmt w:val="lowerLetter"/>
      <w:lvlText w:val="%8."/>
      <w:lvlJc w:val="left"/>
      <w:pPr>
        <w:ind w:left="5970" w:hanging="360"/>
      </w:pPr>
    </w:lvl>
    <w:lvl w:ilvl="8" w:tplc="0C0A001B" w:tentative="1">
      <w:start w:val="1"/>
      <w:numFmt w:val="lowerRoman"/>
      <w:lvlText w:val="%9."/>
      <w:lvlJc w:val="right"/>
      <w:pPr>
        <w:ind w:left="6690" w:hanging="180"/>
      </w:pPr>
    </w:lvl>
  </w:abstractNum>
  <w:abstractNum w:abstractNumId="5" w15:restartNumberingAfterBreak="0">
    <w:nsid w:val="6331204D"/>
    <w:multiLevelType w:val="hybridMultilevel"/>
    <w:tmpl w:val="D0282F08"/>
    <w:lvl w:ilvl="0" w:tplc="0C0A0001">
      <w:start w:val="1"/>
      <w:numFmt w:val="bullet"/>
      <w:lvlText w:val=""/>
      <w:lvlJc w:val="left"/>
      <w:pPr>
        <w:ind w:left="1290" w:hanging="360"/>
      </w:pPr>
      <w:rPr>
        <w:rFonts w:ascii="Symbol" w:hAnsi="Symbol" w:hint="default"/>
      </w:rPr>
    </w:lvl>
    <w:lvl w:ilvl="1" w:tplc="0C0A0003">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2"/>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attachedTemplate r:id="rId1"/>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0E1"/>
    <w:rsid w:val="00004D8C"/>
    <w:rsid w:val="00012563"/>
    <w:rsid w:val="00025EDA"/>
    <w:rsid w:val="0005427A"/>
    <w:rsid w:val="00067D3E"/>
    <w:rsid w:val="000879ED"/>
    <w:rsid w:val="00090399"/>
    <w:rsid w:val="00090440"/>
    <w:rsid w:val="000912C4"/>
    <w:rsid w:val="00092C7B"/>
    <w:rsid w:val="000B748C"/>
    <w:rsid w:val="00101F5C"/>
    <w:rsid w:val="00124386"/>
    <w:rsid w:val="00132402"/>
    <w:rsid w:val="00140A8D"/>
    <w:rsid w:val="00163825"/>
    <w:rsid w:val="00180BEA"/>
    <w:rsid w:val="001815E8"/>
    <w:rsid w:val="00182695"/>
    <w:rsid w:val="00185B12"/>
    <w:rsid w:val="001874C4"/>
    <w:rsid w:val="001926C2"/>
    <w:rsid w:val="001977E1"/>
    <w:rsid w:val="001A5923"/>
    <w:rsid w:val="001B4210"/>
    <w:rsid w:val="001B52BD"/>
    <w:rsid w:val="001B7ACA"/>
    <w:rsid w:val="001C48F1"/>
    <w:rsid w:val="001C6544"/>
    <w:rsid w:val="001C7CD5"/>
    <w:rsid w:val="001E4344"/>
    <w:rsid w:val="001E7775"/>
    <w:rsid w:val="001F3186"/>
    <w:rsid w:val="00203001"/>
    <w:rsid w:val="00212163"/>
    <w:rsid w:val="00213094"/>
    <w:rsid w:val="00213850"/>
    <w:rsid w:val="00215C7A"/>
    <w:rsid w:val="00226196"/>
    <w:rsid w:val="00232EAE"/>
    <w:rsid w:val="002430C0"/>
    <w:rsid w:val="002530C9"/>
    <w:rsid w:val="0026313C"/>
    <w:rsid w:val="0026713F"/>
    <w:rsid w:val="00275182"/>
    <w:rsid w:val="00280996"/>
    <w:rsid w:val="002870A5"/>
    <w:rsid w:val="00293AB6"/>
    <w:rsid w:val="002960B3"/>
    <w:rsid w:val="002A2F97"/>
    <w:rsid w:val="002A6575"/>
    <w:rsid w:val="002B075B"/>
    <w:rsid w:val="002B4EB6"/>
    <w:rsid w:val="002D2199"/>
    <w:rsid w:val="002E46EB"/>
    <w:rsid w:val="002E670B"/>
    <w:rsid w:val="002E6FD1"/>
    <w:rsid w:val="002F3CA5"/>
    <w:rsid w:val="00330FB6"/>
    <w:rsid w:val="00336AFF"/>
    <w:rsid w:val="003405CB"/>
    <w:rsid w:val="00356B0E"/>
    <w:rsid w:val="00361280"/>
    <w:rsid w:val="00370A9E"/>
    <w:rsid w:val="00371E08"/>
    <w:rsid w:val="0038789F"/>
    <w:rsid w:val="00390EEB"/>
    <w:rsid w:val="00395772"/>
    <w:rsid w:val="003A0E18"/>
    <w:rsid w:val="003B6CF5"/>
    <w:rsid w:val="003C47AF"/>
    <w:rsid w:val="003D2429"/>
    <w:rsid w:val="004049DE"/>
    <w:rsid w:val="00424A45"/>
    <w:rsid w:val="00432816"/>
    <w:rsid w:val="004435AD"/>
    <w:rsid w:val="00444285"/>
    <w:rsid w:val="0047437A"/>
    <w:rsid w:val="00487705"/>
    <w:rsid w:val="00487AA5"/>
    <w:rsid w:val="004A3630"/>
    <w:rsid w:val="004A4366"/>
    <w:rsid w:val="004B32CF"/>
    <w:rsid w:val="004B7FF7"/>
    <w:rsid w:val="004E7D46"/>
    <w:rsid w:val="0052731D"/>
    <w:rsid w:val="00544082"/>
    <w:rsid w:val="0055486F"/>
    <w:rsid w:val="00564DF0"/>
    <w:rsid w:val="0059467D"/>
    <w:rsid w:val="005A0100"/>
    <w:rsid w:val="005A2FF3"/>
    <w:rsid w:val="005C3CAA"/>
    <w:rsid w:val="005F5AEE"/>
    <w:rsid w:val="00623E17"/>
    <w:rsid w:val="00642DE9"/>
    <w:rsid w:val="00663FED"/>
    <w:rsid w:val="006950F8"/>
    <w:rsid w:val="006A1AA8"/>
    <w:rsid w:val="006B33D4"/>
    <w:rsid w:val="006B64CC"/>
    <w:rsid w:val="006D0E01"/>
    <w:rsid w:val="006D2CAE"/>
    <w:rsid w:val="006E49CF"/>
    <w:rsid w:val="00703237"/>
    <w:rsid w:val="0070496E"/>
    <w:rsid w:val="007219E9"/>
    <w:rsid w:val="007365A4"/>
    <w:rsid w:val="00760750"/>
    <w:rsid w:val="00765ADF"/>
    <w:rsid w:val="007716CC"/>
    <w:rsid w:val="0077337C"/>
    <w:rsid w:val="00774DFF"/>
    <w:rsid w:val="0077560D"/>
    <w:rsid w:val="007854DC"/>
    <w:rsid w:val="007B3855"/>
    <w:rsid w:val="007C1CAC"/>
    <w:rsid w:val="007D206B"/>
    <w:rsid w:val="007E31BD"/>
    <w:rsid w:val="008038BA"/>
    <w:rsid w:val="008054A2"/>
    <w:rsid w:val="00810A01"/>
    <w:rsid w:val="008117E4"/>
    <w:rsid w:val="00813304"/>
    <w:rsid w:val="008174C7"/>
    <w:rsid w:val="00822481"/>
    <w:rsid w:val="008233F8"/>
    <w:rsid w:val="00823DD0"/>
    <w:rsid w:val="00825138"/>
    <w:rsid w:val="00837EB9"/>
    <w:rsid w:val="0084164E"/>
    <w:rsid w:val="00862BF5"/>
    <w:rsid w:val="00884768"/>
    <w:rsid w:val="00885FB2"/>
    <w:rsid w:val="008B7871"/>
    <w:rsid w:val="008E40D3"/>
    <w:rsid w:val="00904806"/>
    <w:rsid w:val="00911610"/>
    <w:rsid w:val="00911E7D"/>
    <w:rsid w:val="00912C96"/>
    <w:rsid w:val="0093041D"/>
    <w:rsid w:val="00931B11"/>
    <w:rsid w:val="009330E1"/>
    <w:rsid w:val="00947E7A"/>
    <w:rsid w:val="009518C6"/>
    <w:rsid w:val="00961341"/>
    <w:rsid w:val="00963AAC"/>
    <w:rsid w:val="00974332"/>
    <w:rsid w:val="00977B80"/>
    <w:rsid w:val="009A3048"/>
    <w:rsid w:val="009B0F44"/>
    <w:rsid w:val="009B790D"/>
    <w:rsid w:val="009C479D"/>
    <w:rsid w:val="009C5D3D"/>
    <w:rsid w:val="009C75E3"/>
    <w:rsid w:val="009D3FCE"/>
    <w:rsid w:val="009D5F01"/>
    <w:rsid w:val="009D6074"/>
    <w:rsid w:val="009E126E"/>
    <w:rsid w:val="009E3B01"/>
    <w:rsid w:val="009F15F7"/>
    <w:rsid w:val="00A0252F"/>
    <w:rsid w:val="00A079A6"/>
    <w:rsid w:val="00A133DB"/>
    <w:rsid w:val="00A16292"/>
    <w:rsid w:val="00A257FB"/>
    <w:rsid w:val="00A3099E"/>
    <w:rsid w:val="00A43B89"/>
    <w:rsid w:val="00A50EBF"/>
    <w:rsid w:val="00A55F61"/>
    <w:rsid w:val="00A5759B"/>
    <w:rsid w:val="00A9794F"/>
    <w:rsid w:val="00AC00D2"/>
    <w:rsid w:val="00AD4A57"/>
    <w:rsid w:val="00AD4E89"/>
    <w:rsid w:val="00AD7814"/>
    <w:rsid w:val="00AE1E16"/>
    <w:rsid w:val="00B44431"/>
    <w:rsid w:val="00B62914"/>
    <w:rsid w:val="00B710C7"/>
    <w:rsid w:val="00B802A8"/>
    <w:rsid w:val="00B80602"/>
    <w:rsid w:val="00B8323F"/>
    <w:rsid w:val="00B84CF6"/>
    <w:rsid w:val="00B866F4"/>
    <w:rsid w:val="00B9501C"/>
    <w:rsid w:val="00B9760A"/>
    <w:rsid w:val="00BA3F94"/>
    <w:rsid w:val="00BC26F3"/>
    <w:rsid w:val="00BC4395"/>
    <w:rsid w:val="00BC4479"/>
    <w:rsid w:val="00BE44AE"/>
    <w:rsid w:val="00BF3BE4"/>
    <w:rsid w:val="00BF5290"/>
    <w:rsid w:val="00C002A2"/>
    <w:rsid w:val="00C06C98"/>
    <w:rsid w:val="00C11938"/>
    <w:rsid w:val="00C22937"/>
    <w:rsid w:val="00C420D6"/>
    <w:rsid w:val="00C463EE"/>
    <w:rsid w:val="00C663B8"/>
    <w:rsid w:val="00C77629"/>
    <w:rsid w:val="00C93354"/>
    <w:rsid w:val="00C97F9F"/>
    <w:rsid w:val="00CC09F1"/>
    <w:rsid w:val="00CE77EE"/>
    <w:rsid w:val="00CF4504"/>
    <w:rsid w:val="00D13C12"/>
    <w:rsid w:val="00D14453"/>
    <w:rsid w:val="00D14EA2"/>
    <w:rsid w:val="00D17F0E"/>
    <w:rsid w:val="00D2370B"/>
    <w:rsid w:val="00D24A4D"/>
    <w:rsid w:val="00D27929"/>
    <w:rsid w:val="00D30563"/>
    <w:rsid w:val="00D64219"/>
    <w:rsid w:val="00D64259"/>
    <w:rsid w:val="00D658A9"/>
    <w:rsid w:val="00D67E36"/>
    <w:rsid w:val="00D75892"/>
    <w:rsid w:val="00D912B9"/>
    <w:rsid w:val="00D93035"/>
    <w:rsid w:val="00D95303"/>
    <w:rsid w:val="00DA4E49"/>
    <w:rsid w:val="00DC14BB"/>
    <w:rsid w:val="00DC7E8F"/>
    <w:rsid w:val="00DD2532"/>
    <w:rsid w:val="00DD58A0"/>
    <w:rsid w:val="00DD6B04"/>
    <w:rsid w:val="00E0663B"/>
    <w:rsid w:val="00E07439"/>
    <w:rsid w:val="00E1556B"/>
    <w:rsid w:val="00E161E5"/>
    <w:rsid w:val="00E2056B"/>
    <w:rsid w:val="00E248F8"/>
    <w:rsid w:val="00E33605"/>
    <w:rsid w:val="00E4326E"/>
    <w:rsid w:val="00E52C9F"/>
    <w:rsid w:val="00E54054"/>
    <w:rsid w:val="00E67E1E"/>
    <w:rsid w:val="00E72733"/>
    <w:rsid w:val="00E76447"/>
    <w:rsid w:val="00E805E2"/>
    <w:rsid w:val="00E82A9E"/>
    <w:rsid w:val="00EA04A7"/>
    <w:rsid w:val="00EB5729"/>
    <w:rsid w:val="00EB6A9C"/>
    <w:rsid w:val="00EC5F1F"/>
    <w:rsid w:val="00EC6F0C"/>
    <w:rsid w:val="00EE33C6"/>
    <w:rsid w:val="00EE72BE"/>
    <w:rsid w:val="00EF3BE0"/>
    <w:rsid w:val="00F13AFD"/>
    <w:rsid w:val="00F15F01"/>
    <w:rsid w:val="00F86AE2"/>
    <w:rsid w:val="00FB2592"/>
    <w:rsid w:val="00FB2689"/>
    <w:rsid w:val="00FB43B2"/>
    <w:rsid w:val="00FB49F9"/>
    <w:rsid w:val="00FC5720"/>
    <w:rsid w:val="00FD7890"/>
    <w:rsid w:val="00FE3794"/>
    <w:rsid w:val="00FF19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A54635"/>
  <w15:docId w15:val="{159A1254-F763-4E41-B69F-599DB064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s-ES" w:eastAsia="es-E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C6F0C"/>
    <w:pPr>
      <w:spacing w:after="200" w:line="276" w:lineRule="auto"/>
    </w:pPr>
    <w:rPr>
      <w:rFonts w:cs="Times New Roman"/>
      <w:sz w:val="22"/>
      <w:szCs w:val="22"/>
    </w:rPr>
  </w:style>
  <w:style w:type="paragraph" w:styleId="Ttulo1">
    <w:name w:val="heading 1"/>
    <w:basedOn w:val="Nivel1"/>
    <w:next w:val="Normal"/>
    <w:link w:val="Ttulo1Car"/>
    <w:uiPriority w:val="9"/>
    <w:rsid w:val="00FB49F9"/>
    <w:pPr>
      <w:keepNext/>
      <w:spacing w:before="240" w:after="60"/>
      <w:outlineLvl w:val="0"/>
    </w:pPr>
    <w:rPr>
      <w:rFonts w:ascii="Cambria" w:hAnsi="Cambria"/>
      <w:b w:val="0"/>
      <w:bCs w:val="0"/>
      <w:kern w:val="32"/>
      <w:sz w:val="32"/>
      <w:szCs w:val="32"/>
    </w:rPr>
  </w:style>
  <w:style w:type="paragraph" w:styleId="Ttulo2">
    <w:name w:val="heading 2"/>
    <w:basedOn w:val="Normal"/>
    <w:next w:val="Normal"/>
    <w:link w:val="Ttulo2Car"/>
    <w:uiPriority w:val="9"/>
    <w:semiHidden/>
    <w:unhideWhenUsed/>
    <w:rsid w:val="00A0252F"/>
    <w:pPr>
      <w:keepNext/>
      <w:spacing w:before="240" w:after="60"/>
      <w:outlineLvl w:val="1"/>
    </w:pPr>
    <w:rPr>
      <w:rFonts w:ascii="Cambria" w:hAnsi="Cambria"/>
      <w:b/>
      <w:bCs/>
      <w:i/>
      <w:iCs/>
      <w:sz w:val="28"/>
      <w:szCs w:val="28"/>
    </w:rPr>
  </w:style>
  <w:style w:type="paragraph" w:styleId="Ttulo3">
    <w:name w:val="heading 3"/>
    <w:basedOn w:val="Normal"/>
    <w:next w:val="Normal"/>
    <w:link w:val="Ttulo3Car"/>
    <w:uiPriority w:val="9"/>
    <w:semiHidden/>
    <w:unhideWhenUsed/>
    <w:qFormat/>
    <w:rsid w:val="003C47AF"/>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D13C12"/>
    <w:rPr>
      <w:rFonts w:ascii="Cambria" w:hAnsi="Cambria" w:cs="Arial"/>
      <w:color w:val="004990"/>
      <w:kern w:val="32"/>
      <w:position w:val="-1"/>
      <w:sz w:val="32"/>
      <w:szCs w:val="32"/>
    </w:rPr>
  </w:style>
  <w:style w:type="character" w:customStyle="1" w:styleId="Ttulo2Car">
    <w:name w:val="Título 2 Car"/>
    <w:basedOn w:val="Fuentedeprrafopredeter"/>
    <w:link w:val="Ttulo2"/>
    <w:uiPriority w:val="9"/>
    <w:semiHidden/>
    <w:locked/>
    <w:rsid w:val="00A0252F"/>
    <w:rPr>
      <w:rFonts w:ascii="Cambria" w:hAnsi="Cambria" w:cs="Times New Roman"/>
      <w:b/>
      <w:bCs/>
      <w:i/>
      <w:iCs/>
      <w:sz w:val="28"/>
      <w:szCs w:val="28"/>
    </w:rPr>
  </w:style>
  <w:style w:type="character" w:customStyle="1" w:styleId="Ttulo3Car">
    <w:name w:val="Título 3 Car"/>
    <w:basedOn w:val="Fuentedeprrafopredeter"/>
    <w:link w:val="Ttulo3"/>
    <w:uiPriority w:val="9"/>
    <w:semiHidden/>
    <w:locked/>
    <w:rsid w:val="003C47AF"/>
    <w:rPr>
      <w:rFonts w:ascii="Cambria" w:hAnsi="Cambria" w:cs="Times New Roman"/>
      <w:b/>
      <w:bCs/>
      <w:sz w:val="26"/>
      <w:szCs w:val="26"/>
    </w:rPr>
  </w:style>
  <w:style w:type="paragraph" w:customStyle="1" w:styleId="UnidadPortada">
    <w:name w:val="Unidad Portada"/>
    <w:basedOn w:val="Normal"/>
    <w:link w:val="UnidadPortadaCar"/>
    <w:qFormat/>
    <w:rsid w:val="00FB2689"/>
    <w:pPr>
      <w:widowControl w:val="0"/>
      <w:autoSpaceDE w:val="0"/>
      <w:autoSpaceDN w:val="0"/>
      <w:adjustRightInd w:val="0"/>
      <w:spacing w:after="0" w:line="1060" w:lineRule="exact"/>
      <w:ind w:right="-73"/>
      <w:jc w:val="right"/>
    </w:pPr>
    <w:rPr>
      <w:rFonts w:ascii="Arial" w:hAnsi="Arial" w:cs="Arial"/>
      <w:b/>
      <w:bCs/>
      <w:color w:val="004990"/>
      <w:position w:val="-2"/>
      <w:sz w:val="100"/>
      <w:szCs w:val="100"/>
    </w:rPr>
  </w:style>
  <w:style w:type="paragraph" w:customStyle="1" w:styleId="NombreUnidadPortada">
    <w:name w:val="Nombre Unidad Portada"/>
    <w:basedOn w:val="NombreUnidad"/>
    <w:link w:val="NombreUnidadPortadaCar"/>
    <w:qFormat/>
    <w:rsid w:val="008038BA"/>
  </w:style>
  <w:style w:type="character" w:customStyle="1" w:styleId="UnidadPortadaCar">
    <w:name w:val="Unidad Portada Car"/>
    <w:basedOn w:val="Fuentedeprrafopredeter"/>
    <w:link w:val="UnidadPortada"/>
    <w:locked/>
    <w:rsid w:val="00FB2689"/>
    <w:rPr>
      <w:rFonts w:ascii="Arial" w:hAnsi="Arial" w:cs="Arial"/>
      <w:b/>
      <w:bCs/>
      <w:color w:val="004990"/>
      <w:position w:val="-2"/>
      <w:sz w:val="100"/>
      <w:szCs w:val="100"/>
    </w:rPr>
  </w:style>
  <w:style w:type="paragraph" w:customStyle="1" w:styleId="Nivel1">
    <w:name w:val="Nivel 1"/>
    <w:basedOn w:val="Normal"/>
    <w:link w:val="Nivel1Car"/>
    <w:qFormat/>
    <w:rsid w:val="00765ADF"/>
    <w:pPr>
      <w:widowControl w:val="0"/>
      <w:autoSpaceDE w:val="0"/>
      <w:autoSpaceDN w:val="0"/>
      <w:adjustRightInd w:val="0"/>
      <w:spacing w:after="0" w:line="451" w:lineRule="exact"/>
      <w:ind w:left="137" w:right="-20"/>
      <w:jc w:val="both"/>
    </w:pPr>
    <w:rPr>
      <w:rFonts w:ascii="Arial" w:hAnsi="Arial" w:cs="Arial"/>
      <w:b/>
      <w:bCs/>
      <w:color w:val="004990"/>
      <w:position w:val="-1"/>
      <w:sz w:val="40"/>
      <w:szCs w:val="40"/>
    </w:rPr>
  </w:style>
  <w:style w:type="character" w:customStyle="1" w:styleId="NombreUnidadPortadaCar">
    <w:name w:val="Nombre Unidad Portada Car"/>
    <w:basedOn w:val="Fuentedeprrafopredeter"/>
    <w:link w:val="NombreUnidadPortada"/>
    <w:locked/>
    <w:rsid w:val="008038BA"/>
    <w:rPr>
      <w:rFonts w:ascii="Arial" w:hAnsi="Arial" w:cs="Arial"/>
      <w:b/>
      <w:bCs/>
      <w:color w:val="004990"/>
      <w:position w:val="-1"/>
      <w:sz w:val="80"/>
      <w:szCs w:val="80"/>
    </w:rPr>
  </w:style>
  <w:style w:type="paragraph" w:customStyle="1" w:styleId="Nivel2">
    <w:name w:val="Nivel 2"/>
    <w:basedOn w:val="Normal"/>
    <w:next w:val="Texto"/>
    <w:link w:val="Nivel2Car"/>
    <w:qFormat/>
    <w:rsid w:val="00765ADF"/>
    <w:pPr>
      <w:widowControl w:val="0"/>
      <w:autoSpaceDE w:val="0"/>
      <w:autoSpaceDN w:val="0"/>
      <w:adjustRightInd w:val="0"/>
      <w:spacing w:before="21" w:after="0" w:line="338" w:lineRule="exact"/>
      <w:ind w:left="132" w:right="-20"/>
      <w:jc w:val="both"/>
    </w:pPr>
    <w:rPr>
      <w:rFonts w:ascii="Arial" w:hAnsi="Arial" w:cs="Arial"/>
      <w:b/>
      <w:bCs/>
      <w:color w:val="004990"/>
      <w:position w:val="-1"/>
      <w:sz w:val="30"/>
      <w:szCs w:val="30"/>
    </w:rPr>
  </w:style>
  <w:style w:type="character" w:customStyle="1" w:styleId="Nivel1Car">
    <w:name w:val="Nivel 1 Car"/>
    <w:basedOn w:val="Fuentedeprrafopredeter"/>
    <w:link w:val="Nivel1"/>
    <w:locked/>
    <w:rsid w:val="00765ADF"/>
    <w:rPr>
      <w:rFonts w:ascii="Arial" w:hAnsi="Arial" w:cs="Arial"/>
      <w:b/>
      <w:bCs/>
      <w:color w:val="004990"/>
      <w:sz w:val="40"/>
      <w:szCs w:val="40"/>
    </w:rPr>
  </w:style>
  <w:style w:type="paragraph" w:customStyle="1" w:styleId="Nivel3">
    <w:name w:val="Nivel 3"/>
    <w:basedOn w:val="Normal"/>
    <w:link w:val="Nivel3Car"/>
    <w:qFormat/>
    <w:rsid w:val="00961341"/>
    <w:pPr>
      <w:widowControl w:val="0"/>
      <w:autoSpaceDE w:val="0"/>
      <w:autoSpaceDN w:val="0"/>
      <w:adjustRightInd w:val="0"/>
      <w:spacing w:after="0" w:line="271" w:lineRule="exact"/>
      <w:ind w:left="816" w:right="-23"/>
    </w:pPr>
    <w:rPr>
      <w:rFonts w:ascii="Arial" w:hAnsi="Arial" w:cs="Arial"/>
      <w:b/>
      <w:bCs/>
      <w:i/>
      <w:iCs/>
      <w:color w:val="000000"/>
      <w:position w:val="-1"/>
      <w:sz w:val="24"/>
      <w:szCs w:val="24"/>
    </w:rPr>
  </w:style>
  <w:style w:type="character" w:customStyle="1" w:styleId="Nivel2Car">
    <w:name w:val="Nivel 2 Car"/>
    <w:basedOn w:val="Fuentedeprrafopredeter"/>
    <w:link w:val="Nivel2"/>
    <w:locked/>
    <w:rsid w:val="00765ADF"/>
    <w:rPr>
      <w:rFonts w:ascii="Arial" w:hAnsi="Arial" w:cs="Arial"/>
      <w:b/>
      <w:bCs/>
      <w:color w:val="004990"/>
      <w:sz w:val="30"/>
      <w:szCs w:val="30"/>
    </w:rPr>
  </w:style>
  <w:style w:type="paragraph" w:customStyle="1" w:styleId="Texto">
    <w:name w:val="Texto"/>
    <w:basedOn w:val="Normal"/>
    <w:link w:val="TextoCar"/>
    <w:qFormat/>
    <w:rsid w:val="001B52BD"/>
    <w:pPr>
      <w:widowControl w:val="0"/>
      <w:autoSpaceDE w:val="0"/>
      <w:autoSpaceDN w:val="0"/>
      <w:adjustRightInd w:val="0"/>
      <w:spacing w:after="0" w:line="292" w:lineRule="auto"/>
      <w:ind w:left="1555" w:right="53"/>
      <w:jc w:val="both"/>
    </w:pPr>
    <w:rPr>
      <w:rFonts w:ascii="Arial" w:hAnsi="Arial" w:cs="Arial"/>
      <w:color w:val="231F20"/>
      <w:sz w:val="20"/>
      <w:szCs w:val="20"/>
    </w:rPr>
  </w:style>
  <w:style w:type="character" w:customStyle="1" w:styleId="Nivel3Car">
    <w:name w:val="Nivel 3 Car"/>
    <w:basedOn w:val="Fuentedeprrafopredeter"/>
    <w:link w:val="Nivel3"/>
    <w:locked/>
    <w:rsid w:val="00961341"/>
    <w:rPr>
      <w:rFonts w:ascii="Arial" w:hAnsi="Arial" w:cs="Arial"/>
      <w:b/>
      <w:bCs/>
      <w:i/>
      <w:iCs/>
      <w:color w:val="000000"/>
      <w:sz w:val="24"/>
      <w:szCs w:val="24"/>
    </w:rPr>
  </w:style>
  <w:style w:type="character" w:customStyle="1" w:styleId="FOCN1Car">
    <w:name w:val="FOC N1 Car"/>
    <w:basedOn w:val="Fuentedeprrafopredeter"/>
    <w:link w:val="FOCN1"/>
    <w:locked/>
    <w:rsid w:val="00A0252F"/>
    <w:rPr>
      <w:rFonts w:ascii="Arial" w:hAnsi="Arial" w:cs="Arial"/>
      <w:b/>
      <w:sz w:val="28"/>
      <w:szCs w:val="28"/>
    </w:rPr>
  </w:style>
  <w:style w:type="character" w:customStyle="1" w:styleId="TextoCar">
    <w:name w:val="Texto Car"/>
    <w:basedOn w:val="Fuentedeprrafopredeter"/>
    <w:link w:val="Texto"/>
    <w:locked/>
    <w:rsid w:val="001B52BD"/>
    <w:rPr>
      <w:rFonts w:ascii="Arial" w:hAnsi="Arial" w:cs="Arial"/>
      <w:color w:val="231F20"/>
      <w:sz w:val="20"/>
      <w:szCs w:val="20"/>
    </w:rPr>
  </w:style>
  <w:style w:type="paragraph" w:customStyle="1" w:styleId="FOCN1">
    <w:name w:val="FOC N1"/>
    <w:basedOn w:val="Normal"/>
    <w:link w:val="FOCN1Car"/>
    <w:rsid w:val="00A0252F"/>
    <w:pPr>
      <w:spacing w:after="0" w:line="240" w:lineRule="auto"/>
      <w:jc w:val="both"/>
    </w:pPr>
    <w:rPr>
      <w:rFonts w:ascii="Arial" w:hAnsi="Arial" w:cs="Arial"/>
      <w:b/>
      <w:sz w:val="28"/>
      <w:szCs w:val="28"/>
    </w:rPr>
  </w:style>
  <w:style w:type="character" w:customStyle="1" w:styleId="FocTitulo2Char">
    <w:name w:val="Foc Titulo 2 Char"/>
    <w:basedOn w:val="Fuentedeprrafopredeter"/>
    <w:link w:val="FocTitulo2"/>
    <w:locked/>
    <w:rsid w:val="00A0252F"/>
    <w:rPr>
      <w:rFonts w:ascii="Cambria" w:hAnsi="Cambria" w:cs="Arial"/>
      <w:b/>
      <w:bCs/>
      <w:iCs/>
      <w:color w:val="4F81BD"/>
      <w:sz w:val="28"/>
      <w:szCs w:val="28"/>
    </w:rPr>
  </w:style>
  <w:style w:type="paragraph" w:customStyle="1" w:styleId="FocTitulo2">
    <w:name w:val="Foc Titulo 2"/>
    <w:basedOn w:val="Ttulo2"/>
    <w:link w:val="FocTitulo2Char"/>
    <w:rsid w:val="00A0252F"/>
    <w:pPr>
      <w:spacing w:line="240" w:lineRule="auto"/>
    </w:pPr>
    <w:rPr>
      <w:rFonts w:cs="Arial"/>
      <w:i w:val="0"/>
      <w:color w:val="4F81BD"/>
    </w:rPr>
  </w:style>
  <w:style w:type="paragraph" w:customStyle="1" w:styleId="NegritasTareas">
    <w:name w:val="Negritas Tareas"/>
    <w:basedOn w:val="Texto"/>
    <w:link w:val="NegritasTareasCar"/>
    <w:qFormat/>
    <w:rsid w:val="0026313C"/>
    <w:pPr>
      <w:ind w:left="851"/>
    </w:pPr>
    <w:rPr>
      <w:b/>
      <w:color w:val="365F91"/>
      <w:sz w:val="24"/>
      <w:szCs w:val="24"/>
    </w:rPr>
  </w:style>
  <w:style w:type="paragraph" w:styleId="Encabezado">
    <w:name w:val="header"/>
    <w:basedOn w:val="Normal"/>
    <w:link w:val="EncabezadoCar"/>
    <w:uiPriority w:val="99"/>
    <w:unhideWhenUsed/>
    <w:rsid w:val="0026313C"/>
    <w:pPr>
      <w:tabs>
        <w:tab w:val="center" w:pos="4252"/>
        <w:tab w:val="right" w:pos="8504"/>
      </w:tabs>
    </w:pPr>
  </w:style>
  <w:style w:type="character" w:customStyle="1" w:styleId="EncabezadoCar">
    <w:name w:val="Encabezado Car"/>
    <w:basedOn w:val="Fuentedeprrafopredeter"/>
    <w:link w:val="Encabezado"/>
    <w:uiPriority w:val="99"/>
    <w:locked/>
    <w:rsid w:val="0026313C"/>
    <w:rPr>
      <w:rFonts w:cs="Times New Roman"/>
    </w:rPr>
  </w:style>
  <w:style w:type="character" w:customStyle="1" w:styleId="NegritasTareasCar">
    <w:name w:val="Negritas Tareas Car"/>
    <w:basedOn w:val="TextoCar"/>
    <w:link w:val="NegritasTareas"/>
    <w:locked/>
    <w:rsid w:val="0026313C"/>
    <w:rPr>
      <w:rFonts w:ascii="Arial" w:hAnsi="Arial" w:cs="Arial"/>
      <w:b/>
      <w:color w:val="365F91"/>
      <w:sz w:val="24"/>
      <w:szCs w:val="24"/>
    </w:rPr>
  </w:style>
  <w:style w:type="paragraph" w:styleId="Piedepgina">
    <w:name w:val="footer"/>
    <w:basedOn w:val="Normal"/>
    <w:link w:val="PiedepginaCar"/>
    <w:uiPriority w:val="99"/>
    <w:unhideWhenUsed/>
    <w:rsid w:val="0026313C"/>
    <w:pPr>
      <w:tabs>
        <w:tab w:val="center" w:pos="4252"/>
        <w:tab w:val="right" w:pos="8504"/>
      </w:tabs>
    </w:pPr>
  </w:style>
  <w:style w:type="character" w:customStyle="1" w:styleId="PiedepginaCar">
    <w:name w:val="Pie de página Car"/>
    <w:basedOn w:val="Fuentedeprrafopredeter"/>
    <w:link w:val="Piedepgina"/>
    <w:uiPriority w:val="99"/>
    <w:locked/>
    <w:rsid w:val="0026313C"/>
    <w:rPr>
      <w:rFonts w:cs="Times New Roman"/>
    </w:rPr>
  </w:style>
  <w:style w:type="paragraph" w:styleId="TtuloTDC">
    <w:name w:val="TOC Heading"/>
    <w:basedOn w:val="Ttulo1"/>
    <w:next w:val="Normal"/>
    <w:uiPriority w:val="39"/>
    <w:unhideWhenUsed/>
    <w:qFormat/>
    <w:rsid w:val="00FB49F9"/>
    <w:pPr>
      <w:keepLines/>
      <w:widowControl/>
      <w:autoSpaceDE/>
      <w:autoSpaceDN/>
      <w:adjustRightInd/>
      <w:spacing w:before="480" w:after="0" w:line="276" w:lineRule="auto"/>
      <w:ind w:left="0" w:right="0"/>
      <w:jc w:val="left"/>
      <w:outlineLvl w:val="9"/>
    </w:pPr>
    <w:rPr>
      <w:rFonts w:cs="Times New Roman"/>
      <w:b/>
      <w:bCs/>
      <w:color w:val="365F91"/>
      <w:kern w:val="0"/>
      <w:position w:val="0"/>
      <w:sz w:val="28"/>
      <w:szCs w:val="28"/>
      <w:lang w:eastAsia="en-US"/>
    </w:rPr>
  </w:style>
  <w:style w:type="paragraph" w:styleId="TDC2">
    <w:name w:val="toc 2"/>
    <w:basedOn w:val="Normal"/>
    <w:next w:val="Normal"/>
    <w:autoRedefine/>
    <w:uiPriority w:val="39"/>
    <w:unhideWhenUsed/>
    <w:rsid w:val="00C663B8"/>
    <w:pPr>
      <w:spacing w:after="100"/>
      <w:ind w:left="220"/>
    </w:pPr>
    <w:rPr>
      <w:lang w:eastAsia="en-US"/>
    </w:rPr>
  </w:style>
  <w:style w:type="paragraph" w:styleId="TDC1">
    <w:name w:val="toc 1"/>
    <w:basedOn w:val="Normal"/>
    <w:next w:val="Normal"/>
    <w:autoRedefine/>
    <w:uiPriority w:val="39"/>
    <w:unhideWhenUsed/>
    <w:rsid w:val="00004D8C"/>
    <w:pPr>
      <w:tabs>
        <w:tab w:val="left" w:pos="440"/>
        <w:tab w:val="right" w:leader="dot" w:pos="9950"/>
      </w:tabs>
      <w:spacing w:after="100"/>
    </w:pPr>
    <w:rPr>
      <w:b/>
      <w:noProof/>
      <w:color w:val="365F91" w:themeColor="accent1" w:themeShade="BF"/>
      <w:lang w:eastAsia="en-US"/>
    </w:rPr>
  </w:style>
  <w:style w:type="paragraph" w:styleId="TDC3">
    <w:name w:val="toc 3"/>
    <w:basedOn w:val="Normal"/>
    <w:next w:val="Normal"/>
    <w:autoRedefine/>
    <w:uiPriority w:val="39"/>
    <w:unhideWhenUsed/>
    <w:rsid w:val="00C663B8"/>
    <w:pPr>
      <w:spacing w:after="100"/>
      <w:ind w:left="440"/>
    </w:pPr>
    <w:rPr>
      <w:lang w:eastAsia="en-US"/>
    </w:rPr>
  </w:style>
  <w:style w:type="paragraph" w:styleId="Textodeglobo">
    <w:name w:val="Balloon Text"/>
    <w:basedOn w:val="Normal"/>
    <w:link w:val="TextodegloboCar"/>
    <w:uiPriority w:val="99"/>
    <w:semiHidden/>
    <w:unhideWhenUsed/>
    <w:rsid w:val="00C663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C663B8"/>
    <w:rPr>
      <w:rFonts w:ascii="Tahoma" w:hAnsi="Tahoma" w:cs="Tahoma"/>
      <w:sz w:val="16"/>
      <w:szCs w:val="16"/>
    </w:rPr>
  </w:style>
  <w:style w:type="paragraph" w:customStyle="1" w:styleId="Tablasyejemplos">
    <w:name w:val="Tablas y ejemplos"/>
    <w:basedOn w:val="Normal"/>
    <w:link w:val="TablasyejemplosCar"/>
    <w:rsid w:val="00C663B8"/>
    <w:pPr>
      <w:widowControl w:val="0"/>
      <w:autoSpaceDE w:val="0"/>
      <w:autoSpaceDN w:val="0"/>
      <w:adjustRightInd w:val="0"/>
      <w:spacing w:before="22" w:after="0" w:line="240" w:lineRule="auto"/>
      <w:ind w:right="-20"/>
      <w:jc w:val="both"/>
    </w:pPr>
    <w:rPr>
      <w:rFonts w:ascii="Times New Roman" w:hAnsi="Times New Roman"/>
      <w:b/>
      <w:bCs/>
      <w:color w:val="25408F"/>
      <w:spacing w:val="-6"/>
      <w:sz w:val="20"/>
      <w:szCs w:val="20"/>
      <w:lang w:val="en-US"/>
    </w:rPr>
  </w:style>
  <w:style w:type="character" w:customStyle="1" w:styleId="TablasyejemplosCar">
    <w:name w:val="Tablas y ejemplos Car"/>
    <w:basedOn w:val="Fuentedeprrafopredeter"/>
    <w:link w:val="Tablasyejemplos"/>
    <w:locked/>
    <w:rsid w:val="00C663B8"/>
    <w:rPr>
      <w:rFonts w:ascii="Times New Roman" w:hAnsi="Times New Roman" w:cs="Times New Roman"/>
      <w:b/>
      <w:bCs/>
      <w:color w:val="25408F"/>
      <w:spacing w:val="-6"/>
      <w:sz w:val="20"/>
      <w:szCs w:val="20"/>
      <w:lang w:val="en-US"/>
    </w:rPr>
  </w:style>
  <w:style w:type="character" w:styleId="Hipervnculo">
    <w:name w:val="Hyperlink"/>
    <w:basedOn w:val="Fuentedeprrafopredeter"/>
    <w:uiPriority w:val="99"/>
    <w:unhideWhenUsed/>
    <w:rsid w:val="003C47AF"/>
    <w:rPr>
      <w:rFonts w:cs="Times New Roman"/>
      <w:color w:val="0000FF"/>
      <w:u w:val="single"/>
    </w:rPr>
  </w:style>
  <w:style w:type="paragraph" w:customStyle="1" w:styleId="Piedeimagen">
    <w:name w:val="Pie de imagen"/>
    <w:aliases w:val="tabla"/>
    <w:basedOn w:val="Texto"/>
    <w:link w:val="Piedeimagen2"/>
    <w:qFormat/>
    <w:rsid w:val="00067D3E"/>
    <w:rPr>
      <w:rFonts w:ascii="Tahoma" w:hAnsi="Tahoma" w:cs="Tahoma"/>
      <w:b/>
      <w:sz w:val="16"/>
      <w:szCs w:val="16"/>
    </w:rPr>
  </w:style>
  <w:style w:type="paragraph" w:customStyle="1" w:styleId="Ejemplos">
    <w:name w:val="Ejemplos"/>
    <w:basedOn w:val="Normal"/>
    <w:link w:val="EjemplosCar"/>
    <w:rsid w:val="009F15F7"/>
    <w:pPr>
      <w:pBdr>
        <w:top w:val="single" w:sz="4" w:space="1" w:color="000000"/>
        <w:left w:val="single" w:sz="4" w:space="4" w:color="000000"/>
        <w:bottom w:val="single" w:sz="4" w:space="1" w:color="000000"/>
        <w:right w:val="single" w:sz="4" w:space="4" w:color="000000"/>
      </w:pBdr>
      <w:spacing w:after="120" w:line="240" w:lineRule="auto"/>
      <w:ind w:left="1440"/>
    </w:pPr>
    <w:rPr>
      <w:rFonts w:ascii="Tahoma" w:hAnsi="Tahoma" w:cs="Tahoma"/>
      <w:b/>
      <w:sz w:val="16"/>
      <w:szCs w:val="16"/>
    </w:rPr>
  </w:style>
  <w:style w:type="character" w:customStyle="1" w:styleId="Piedeimagen2">
    <w:name w:val="Pie de imagen2"/>
    <w:aliases w:val="tabla Car"/>
    <w:basedOn w:val="TextoCar"/>
    <w:link w:val="Piedeimagen"/>
    <w:locked/>
    <w:rsid w:val="00067D3E"/>
    <w:rPr>
      <w:rFonts w:ascii="Tahoma" w:hAnsi="Tahoma" w:cs="Tahoma"/>
      <w:b/>
      <w:color w:val="231F20"/>
      <w:sz w:val="16"/>
      <w:szCs w:val="16"/>
    </w:rPr>
  </w:style>
  <w:style w:type="character" w:customStyle="1" w:styleId="EjemplosCar">
    <w:name w:val="Ejemplos Car"/>
    <w:basedOn w:val="Fuentedeprrafopredeter"/>
    <w:link w:val="Ejemplos"/>
    <w:locked/>
    <w:rsid w:val="009F15F7"/>
    <w:rPr>
      <w:rFonts w:ascii="Tahoma" w:hAnsi="Tahoma" w:cs="Tahoma"/>
      <w:b/>
      <w:sz w:val="16"/>
      <w:szCs w:val="16"/>
    </w:rPr>
  </w:style>
  <w:style w:type="paragraph" w:customStyle="1" w:styleId="Piedeimagen1">
    <w:name w:val="Pie de imagen1"/>
    <w:aliases w:val="tabla1"/>
    <w:basedOn w:val="Piedeimagen"/>
    <w:rsid w:val="002B4EB6"/>
  </w:style>
  <w:style w:type="paragraph" w:customStyle="1" w:styleId="NegritaTexto">
    <w:name w:val="Negrita Texto"/>
    <w:basedOn w:val="Texto"/>
    <w:link w:val="NegritaTextoCar"/>
    <w:qFormat/>
    <w:rsid w:val="00AE1E16"/>
    <w:rPr>
      <w:b/>
      <w:color w:val="365F91" w:themeColor="accent1" w:themeShade="BF"/>
    </w:rPr>
  </w:style>
  <w:style w:type="character" w:customStyle="1" w:styleId="NegritaTextoCar">
    <w:name w:val="Negrita Texto Car"/>
    <w:basedOn w:val="TextoCar"/>
    <w:link w:val="NegritaTexto"/>
    <w:locked/>
    <w:rsid w:val="00AE1E16"/>
    <w:rPr>
      <w:rFonts w:ascii="Arial" w:hAnsi="Arial" w:cs="Arial"/>
      <w:b/>
      <w:color w:val="365F91" w:themeColor="accent1" w:themeShade="BF"/>
      <w:sz w:val="20"/>
      <w:szCs w:val="20"/>
    </w:rPr>
  </w:style>
  <w:style w:type="table" w:styleId="Tablaconcuadrcula">
    <w:name w:val="Table Grid"/>
    <w:basedOn w:val="Tablanormal"/>
    <w:uiPriority w:val="59"/>
    <w:rsid w:val="00AD4A5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Unidad">
    <w:name w:val="Unidad"/>
    <w:basedOn w:val="Nivel1"/>
    <w:link w:val="UnidadCar"/>
    <w:qFormat/>
    <w:rsid w:val="008038BA"/>
    <w:pPr>
      <w:spacing w:line="240" w:lineRule="auto"/>
      <w:jc w:val="left"/>
    </w:pPr>
    <w:rPr>
      <w:sz w:val="80"/>
      <w:szCs w:val="80"/>
    </w:rPr>
  </w:style>
  <w:style w:type="paragraph" w:customStyle="1" w:styleId="NombreUnidad">
    <w:name w:val="Nombre Unidad"/>
    <w:basedOn w:val="Unidad"/>
    <w:link w:val="NombreUnidadCar"/>
    <w:qFormat/>
    <w:rsid w:val="008038BA"/>
  </w:style>
  <w:style w:type="character" w:customStyle="1" w:styleId="UnidadCar">
    <w:name w:val="Unidad Car"/>
    <w:basedOn w:val="Nivel1Car"/>
    <w:link w:val="Unidad"/>
    <w:locked/>
    <w:rsid w:val="008038BA"/>
    <w:rPr>
      <w:rFonts w:ascii="Arial" w:hAnsi="Arial" w:cs="Arial"/>
      <w:b/>
      <w:bCs/>
      <w:color w:val="004990"/>
      <w:position w:val="-1"/>
      <w:sz w:val="80"/>
      <w:szCs w:val="80"/>
    </w:rPr>
  </w:style>
  <w:style w:type="character" w:customStyle="1" w:styleId="NombreUnidadCar">
    <w:name w:val="Nombre Unidad Car"/>
    <w:basedOn w:val="Nivel1Car"/>
    <w:link w:val="NombreUnidad"/>
    <w:locked/>
    <w:rsid w:val="008038BA"/>
    <w:rPr>
      <w:rFonts w:ascii="Arial" w:hAnsi="Arial" w:cs="Arial"/>
      <w:b/>
      <w:bCs/>
      <w:color w:val="004990"/>
      <w:position w:val="-1"/>
      <w:sz w:val="80"/>
      <w:szCs w:val="80"/>
    </w:rPr>
  </w:style>
  <w:style w:type="paragraph" w:customStyle="1" w:styleId="MDULO">
    <w:name w:val="MÓDULO"/>
    <w:basedOn w:val="NombreUnidad"/>
    <w:link w:val="MDULOCar"/>
    <w:qFormat/>
    <w:rsid w:val="00FB2689"/>
    <w:pPr>
      <w:ind w:left="4253"/>
    </w:pPr>
    <w:rPr>
      <w:rFonts w:ascii="Calibri" w:hAnsi="Calibri"/>
      <w:caps/>
      <w:sz w:val="40"/>
      <w:szCs w:val="40"/>
    </w:rPr>
  </w:style>
  <w:style w:type="character" w:customStyle="1" w:styleId="MDULOCar">
    <w:name w:val="MÓDULO Car"/>
    <w:basedOn w:val="NombreUnidadCar"/>
    <w:link w:val="MDULO"/>
    <w:rsid w:val="00FB2689"/>
    <w:rPr>
      <w:rFonts w:ascii="Arial" w:hAnsi="Arial" w:cs="Arial"/>
      <w:b/>
      <w:bCs/>
      <w:caps/>
      <w:color w:val="004990"/>
      <w:position w:val="-1"/>
      <w:sz w:val="40"/>
      <w:szCs w:val="40"/>
    </w:rPr>
  </w:style>
  <w:style w:type="paragraph" w:styleId="Prrafodelista">
    <w:name w:val="List Paragraph"/>
    <w:basedOn w:val="Normal"/>
    <w:uiPriority w:val="34"/>
    <w:rsid w:val="00DD5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42376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R\Desktop\Borrador_Plantilla_Propuesta_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65E54-D876-4CFA-A419-78C0892BD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Borrador_Plantilla_Propuesta_Proyecto.dotx</Template>
  <TotalTime>396</TotalTime>
  <Pages>1</Pages>
  <Words>1413</Words>
  <Characters>7772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Mª Angeles Torres</dc:creator>
  <dc:description>Solid Converter PDF</dc:description>
  <cp:lastModifiedBy>VORPC</cp:lastModifiedBy>
  <cp:revision>18</cp:revision>
  <cp:lastPrinted>2025-02-21T17:25:00Z</cp:lastPrinted>
  <dcterms:created xsi:type="dcterms:W3CDTF">2022-10-13T07:20:00Z</dcterms:created>
  <dcterms:modified xsi:type="dcterms:W3CDTF">2025-02-21T17:31:00Z</dcterms:modified>
</cp:coreProperties>
</file>