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94482E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6520F286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29" w:rsidRDefault="00AD4E89" w:rsidP="003D2429">
      <w:pPr>
        <w:pStyle w:val="MDULO"/>
        <w:ind w:left="2552"/>
        <w:jc w:val="right"/>
      </w:pPr>
      <w:r>
        <w:t xml:space="preserve">ciclo: </w:t>
      </w:r>
      <w:r w:rsidR="0098126D">
        <w:t>daw</w:t>
      </w:r>
    </w:p>
    <w:p w:rsidR="003D2429" w:rsidRDefault="0098126D" w:rsidP="003D2429">
      <w:pPr>
        <w:pStyle w:val="MDULO"/>
        <w:ind w:left="2552"/>
        <w:jc w:val="right"/>
      </w:pPr>
      <w:r>
        <w:t>MÓDULO DE desarrollo web entorno servidor</w:t>
      </w:r>
    </w:p>
    <w:p w:rsidR="003D2429" w:rsidRDefault="003D2429" w:rsidP="00E805E2">
      <w:pPr>
        <w:pStyle w:val="MDULO"/>
        <w:jc w:val="right"/>
        <w:rPr>
          <w:szCs w:val="20"/>
        </w:rPr>
      </w:pPr>
    </w:p>
    <w:p w:rsidR="0026713F" w:rsidRPr="00D17F0E" w:rsidRDefault="0026713F" w:rsidP="008038BA">
      <w:pPr>
        <w:pStyle w:val="Unidad"/>
      </w:pPr>
    </w:p>
    <w:p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98126D" w:rsidRDefault="0098126D" w:rsidP="00D27929">
      <w:pPr>
        <w:pStyle w:val="UnidadPortada"/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EJERCICIOS </w:t>
      </w:r>
    </w:p>
    <w:p w:rsidR="00D27929" w:rsidRPr="00D27929" w:rsidRDefault="0098126D" w:rsidP="00D27929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SOAP Y REST</w:t>
      </w: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:rsidR="00961341" w:rsidRDefault="0098126D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Edward-Ionut, Bunoaica</w:t>
      </w:r>
    </w:p>
    <w:p w:rsidR="003D2429" w:rsidRPr="00D27929" w:rsidRDefault="0098126D" w:rsidP="003D24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Y1963355C</w:t>
      </w:r>
    </w:p>
    <w:p w:rsidR="003D2429" w:rsidRPr="00D27929" w:rsidRDefault="003D2429" w:rsidP="00D27929">
      <w:pPr>
        <w:pStyle w:val="NombreUnidadPortada"/>
        <w:jc w:val="right"/>
        <w:rPr>
          <w:sz w:val="56"/>
          <w:szCs w:val="56"/>
        </w:rPr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NombreUnidad"/>
      </w:pPr>
    </w:p>
    <w:p w:rsidR="0026713F" w:rsidRDefault="0026713F" w:rsidP="008038BA">
      <w:pPr>
        <w:pStyle w:val="NombreUnidad"/>
      </w:pPr>
    </w:p>
    <w:p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:rsidR="00D13C12" w:rsidRDefault="00D13C12">
          <w:pPr>
            <w:pStyle w:val="TtuloTDC"/>
          </w:pPr>
          <w:r>
            <w:t>Contenido</w:t>
          </w:r>
        </w:p>
        <w:p w:rsidR="00327971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27971" w:rsidRPr="00F223C2">
            <w:rPr>
              <w:rStyle w:val="Hipervnculo"/>
            </w:rPr>
            <w:fldChar w:fldCharType="begin"/>
          </w:r>
          <w:r w:rsidR="00327971" w:rsidRPr="00F223C2">
            <w:rPr>
              <w:rStyle w:val="Hipervnculo"/>
            </w:rPr>
            <w:instrText xml:space="preserve"> </w:instrText>
          </w:r>
          <w:r w:rsidR="00327971">
            <w:instrText>HYPERLINK \l "_Toc191057254"</w:instrText>
          </w:r>
          <w:r w:rsidR="00327971" w:rsidRPr="00F223C2">
            <w:rPr>
              <w:rStyle w:val="Hipervnculo"/>
            </w:rPr>
            <w:instrText xml:space="preserve"> </w:instrText>
          </w:r>
          <w:r w:rsidR="00327971" w:rsidRPr="00F223C2">
            <w:rPr>
              <w:rStyle w:val="Hipervnculo"/>
            </w:rPr>
          </w:r>
          <w:r w:rsidR="00327971" w:rsidRPr="00F223C2">
            <w:rPr>
              <w:rStyle w:val="Hipervnculo"/>
            </w:rPr>
            <w:fldChar w:fldCharType="separate"/>
          </w:r>
          <w:r w:rsidR="00327971" w:rsidRPr="00F223C2">
            <w:rPr>
              <w:rStyle w:val="Hipervnculo"/>
            </w:rPr>
            <w:t>1.</w:t>
          </w:r>
          <w:r w:rsidR="00327971"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  <w:tab/>
          </w:r>
          <w:r w:rsidR="00327971" w:rsidRPr="00F223C2">
            <w:rPr>
              <w:rStyle w:val="Hipervnculo"/>
            </w:rPr>
            <w:t>SERVICIOS WEB REST</w:t>
          </w:r>
          <w:r w:rsidR="00327971">
            <w:rPr>
              <w:webHidden/>
            </w:rPr>
            <w:tab/>
          </w:r>
          <w:r w:rsidR="00327971">
            <w:rPr>
              <w:webHidden/>
            </w:rPr>
            <w:fldChar w:fldCharType="begin"/>
          </w:r>
          <w:r w:rsidR="00327971">
            <w:rPr>
              <w:webHidden/>
            </w:rPr>
            <w:instrText xml:space="preserve"> PAGEREF _Toc191057254 \h </w:instrText>
          </w:r>
          <w:r w:rsidR="00327971">
            <w:rPr>
              <w:webHidden/>
            </w:rPr>
          </w:r>
          <w:r w:rsidR="00327971">
            <w:rPr>
              <w:webHidden/>
            </w:rPr>
            <w:fldChar w:fldCharType="separate"/>
          </w:r>
          <w:r w:rsidR="00327971">
            <w:rPr>
              <w:webHidden/>
            </w:rPr>
            <w:t>2</w:t>
          </w:r>
          <w:r w:rsidR="00327971">
            <w:rPr>
              <w:webHidden/>
            </w:rPr>
            <w:fldChar w:fldCharType="end"/>
          </w:r>
          <w:r w:rsidR="00327971" w:rsidRPr="00F223C2">
            <w:rPr>
              <w:rStyle w:val="Hipervnculo"/>
            </w:rPr>
            <w:fldChar w:fldCharType="end"/>
          </w:r>
        </w:p>
        <w:p w:rsidR="00327971" w:rsidRDefault="00327971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91057255" w:history="1">
            <w:r w:rsidRPr="00F223C2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F223C2">
              <w:rPr>
                <w:rStyle w:val="Hipervnculo"/>
              </w:rPr>
              <w:t>SERVICIOS WEB SOAP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_Toc191057255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7971" w:rsidRDefault="00327971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91057256" w:history="1">
            <w:r w:rsidRPr="00F223C2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F223C2">
              <w:rPr>
                <w:rStyle w:val="Hipervnculo"/>
              </w:rPr>
              <w:t>SERVICIOS WEB REST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_Toc191057256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7971" w:rsidRDefault="00327971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91057257" w:history="1">
            <w:r w:rsidRPr="00F223C2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F223C2">
              <w:rPr>
                <w:rStyle w:val="Hipervnculo"/>
              </w:rPr>
              <w:t>SERVICIOS WEB SOAP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_Toc191057257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13C12" w:rsidRDefault="00D13C12">
          <w:r>
            <w:rPr>
              <w:b/>
              <w:bCs/>
            </w:rPr>
            <w:fldChar w:fldCharType="end"/>
          </w:r>
        </w:p>
      </w:sdtContent>
    </w:sdt>
    <w:p w:rsidR="00D13C12" w:rsidRDefault="00D13C12">
      <w:pPr>
        <w:spacing w:after="0" w:line="240" w:lineRule="auto"/>
        <w:rPr>
          <w:sz w:val="48"/>
          <w:szCs w:val="48"/>
        </w:rPr>
      </w:pPr>
    </w:p>
    <w:p w:rsidR="00D13C12" w:rsidRPr="00A16292" w:rsidRDefault="00D13C12" w:rsidP="00D13C12">
      <w:pPr>
        <w:spacing w:after="0" w:line="240" w:lineRule="auto"/>
        <w:jc w:val="both"/>
        <w:rPr>
          <w:rFonts w:ascii="Arial" w:hAnsi="Arial" w:cs="Arial"/>
          <w:b/>
          <w:bCs/>
          <w:color w:val="FF0000"/>
          <w:position w:val="-1"/>
          <w:sz w:val="24"/>
          <w:szCs w:val="48"/>
        </w:rPr>
      </w:pPr>
      <w:r w:rsidRPr="00A16292">
        <w:rPr>
          <w:color w:val="FF0000"/>
          <w:sz w:val="24"/>
          <w:szCs w:val="48"/>
        </w:rPr>
        <w:t xml:space="preserve">(Una vez </w:t>
      </w:r>
      <w:r w:rsidR="00623E17">
        <w:rPr>
          <w:color w:val="FF0000"/>
          <w:sz w:val="24"/>
          <w:szCs w:val="48"/>
        </w:rPr>
        <w:t>realizado</w:t>
      </w:r>
      <w:r w:rsidRPr="00A16292">
        <w:rPr>
          <w:color w:val="FF0000"/>
          <w:sz w:val="24"/>
          <w:szCs w:val="48"/>
        </w:rPr>
        <w:t xml:space="preserve"> el informe, no olvidar actualizar </w:t>
      </w:r>
      <w:r w:rsidR="00623E17">
        <w:rPr>
          <w:color w:val="FF0000"/>
          <w:sz w:val="24"/>
          <w:szCs w:val="48"/>
        </w:rPr>
        <w:t>esta</w:t>
      </w:r>
      <w:r w:rsidRPr="00A16292">
        <w:rPr>
          <w:color w:val="FF0000"/>
          <w:sz w:val="24"/>
          <w:szCs w:val="48"/>
        </w:rPr>
        <w:t xml:space="preserve"> tabla del índice </w:t>
      </w:r>
      <w:r w:rsidRPr="00A16292">
        <w:rPr>
          <w:b/>
          <w:color w:val="FF0000"/>
          <w:sz w:val="24"/>
          <w:szCs w:val="48"/>
          <w:u w:val="single"/>
        </w:rPr>
        <w:t>(F9 + Actualizar toda la tabla)</w:t>
      </w:r>
      <w:r w:rsidRPr="00A16292">
        <w:rPr>
          <w:color w:val="FF0000"/>
          <w:sz w:val="24"/>
          <w:szCs w:val="48"/>
        </w:rPr>
        <w:t>, con el fin de que se actualicen todos los epígrafes y números de página)</w:t>
      </w:r>
    </w:p>
    <w:p w:rsidR="008117E4" w:rsidRDefault="008117E4" w:rsidP="008117E4">
      <w:pPr>
        <w:pStyle w:val="Nivel1"/>
        <w:rPr>
          <w:sz w:val="48"/>
          <w:szCs w:val="48"/>
        </w:rPr>
      </w:pPr>
    </w:p>
    <w:p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961341" w:rsidRDefault="00961341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color w:val="000000"/>
        </w:rPr>
      </w:pPr>
    </w:p>
    <w:p w:rsidR="00EA04A7" w:rsidRDefault="0098126D" w:rsidP="00474980">
      <w:pPr>
        <w:pStyle w:val="Ttulo1"/>
        <w:numPr>
          <w:ilvl w:val="0"/>
          <w:numId w:val="1"/>
        </w:numPr>
      </w:pPr>
      <w:bookmarkStart w:id="1" w:name="_Toc191057254"/>
      <w:r>
        <w:t>SERVICIOS WEB REST</w:t>
      </w:r>
      <w:bookmarkEnd w:id="1"/>
    </w:p>
    <w:p w:rsidR="0098126D" w:rsidRDefault="0098126D" w:rsidP="00474980">
      <w:pPr>
        <w:pStyle w:val="Prrafodelista"/>
        <w:numPr>
          <w:ilvl w:val="0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Definición de REST</w:t>
      </w:r>
    </w:p>
    <w:p w:rsidR="0098126D" w:rsidRDefault="0098126D" w:rsidP="00474980">
      <w:pPr>
        <w:pStyle w:val="Prrafodelista"/>
        <w:numPr>
          <w:ilvl w:val="1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t>U</w:t>
      </w:r>
      <w:r>
        <w:t>n servicio web REST es una manera eficiente, sencilla y flexible de interactuar con aplicaciones distribuidas a través de HTTP, utilizando los principio</w:t>
      </w:r>
      <w:r>
        <w:t xml:space="preserve">s y operaciones básicas de REST como GET, POST, PUT y DELETE </w:t>
      </w:r>
    </w:p>
    <w:p w:rsidR="0098126D" w:rsidRDefault="0098126D" w:rsidP="00474980">
      <w:pPr>
        <w:pStyle w:val="Prrafodelista"/>
        <w:numPr>
          <w:ilvl w:val="0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Métodos HTTP de REST</w:t>
      </w:r>
    </w:p>
    <w:p w:rsidR="0098126D" w:rsidRPr="0098126D" w:rsidRDefault="0098126D" w:rsidP="00474980">
      <w:pPr>
        <w:pStyle w:val="Prrafodelista"/>
        <w:numPr>
          <w:ilvl w:val="1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GET: Leer datos del recurso solicitado</w:t>
      </w:r>
    </w:p>
    <w:p w:rsidR="0098126D" w:rsidRPr="0098126D" w:rsidRDefault="0098126D" w:rsidP="00474980">
      <w:pPr>
        <w:pStyle w:val="Prrafodelista"/>
        <w:numPr>
          <w:ilvl w:val="1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POST: Crear un nuevo recurso</w:t>
      </w:r>
    </w:p>
    <w:p w:rsidR="0098126D" w:rsidRPr="0098126D" w:rsidRDefault="0098126D" w:rsidP="00474980">
      <w:pPr>
        <w:pStyle w:val="Prrafodelista"/>
        <w:numPr>
          <w:ilvl w:val="1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PUT: Actualizar un recurso</w:t>
      </w:r>
    </w:p>
    <w:p w:rsidR="0098126D" w:rsidRPr="0098126D" w:rsidRDefault="0098126D" w:rsidP="00474980">
      <w:pPr>
        <w:pStyle w:val="Prrafodelista"/>
        <w:numPr>
          <w:ilvl w:val="1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DELETE: Eliminar un recurso</w:t>
      </w:r>
    </w:p>
    <w:p w:rsidR="0098126D" w:rsidRDefault="0098126D" w:rsidP="00474980">
      <w:pPr>
        <w:pStyle w:val="Prrafodelista"/>
        <w:numPr>
          <w:ilvl w:val="0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Ventajas de REST</w:t>
      </w:r>
    </w:p>
    <w:p w:rsidR="0098126D" w:rsidRPr="0098126D" w:rsidRDefault="0098126D" w:rsidP="00474980">
      <w:pPr>
        <w:pStyle w:val="Prrafodelista"/>
        <w:numPr>
          <w:ilvl w:val="1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Tres ventajas clave de REST sobre SOAP son las siguientes:</w:t>
      </w:r>
    </w:p>
    <w:p w:rsidR="0098126D" w:rsidRPr="0098126D" w:rsidRDefault="0098126D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REST es más simple y más fácil de usar y de implementar</w:t>
      </w:r>
    </w:p>
    <w:p w:rsidR="0098126D" w:rsidRPr="0098126D" w:rsidRDefault="0098126D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Datos más ligeros</w:t>
      </w:r>
    </w:p>
    <w:p w:rsidR="0098126D" w:rsidRDefault="0098126D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REST es más escalable debido a su naturaleza stateless y su flexibilidad de datos</w:t>
      </w:r>
    </w:p>
    <w:p w:rsidR="0098126D" w:rsidRDefault="0098126D" w:rsidP="00474980">
      <w:pPr>
        <w:pStyle w:val="Prrafodelista"/>
        <w:numPr>
          <w:ilvl w:val="0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Formato de respuesta de REST</w:t>
      </w:r>
    </w:p>
    <w:p w:rsidR="0098126D" w:rsidRDefault="0098126D" w:rsidP="00474980">
      <w:pPr>
        <w:pStyle w:val="Prrafodelista"/>
        <w:numPr>
          <w:ilvl w:val="1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JSON ha ganado más popularidad debido a que es más ligero, compatible y tiene una mejor velocidad de procesamiento de datos respecto a XML</w:t>
      </w:r>
    </w:p>
    <w:p w:rsidR="0098126D" w:rsidRDefault="0098126D" w:rsidP="00474980">
      <w:pPr>
        <w:pStyle w:val="Prrafodelista"/>
        <w:numPr>
          <w:ilvl w:val="0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Implementación de un servicio REST</w:t>
      </w:r>
    </w:p>
    <w:p w:rsidR="0098126D" w:rsidRPr="00B64586" w:rsidRDefault="00B64586" w:rsidP="00474980">
      <w:pPr>
        <w:pStyle w:val="Prrafodelista"/>
        <w:numPr>
          <w:ilvl w:val="1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Para implementar un servicio REST con php hay que tener en cuenta los siguientes pasos:</w:t>
      </w:r>
    </w:p>
    <w:p w:rsidR="00B64586" w:rsidRPr="00B64586" w:rsidRDefault="00B64586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Configurar el servidor y PHP</w:t>
      </w:r>
    </w:p>
    <w:p w:rsidR="00B64586" w:rsidRPr="00B64586" w:rsidRDefault="00B64586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Crear una estructura de carpetas y archivos adecuada</w:t>
      </w:r>
    </w:p>
    <w:p w:rsidR="00B64586" w:rsidRPr="00B64586" w:rsidRDefault="00B64586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Definir las rutas y el archivo principal</w:t>
      </w:r>
    </w:p>
    <w:p w:rsidR="00B64586" w:rsidRPr="00B64586" w:rsidRDefault="00B64586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Crear los controladores para los recursos</w:t>
      </w:r>
    </w:p>
    <w:p w:rsidR="00B64586" w:rsidRPr="00B64586" w:rsidRDefault="00B64586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  <w:lang w:val="en-GB"/>
        </w:rPr>
      </w:pPr>
      <w:r w:rsidRPr="00B64586">
        <w:rPr>
          <w:rFonts w:ascii="Arial" w:hAnsi="Arial" w:cs="Arial"/>
          <w:sz w:val="20"/>
          <w:lang w:val="en-GB"/>
        </w:rPr>
        <w:t>Manejar solicitudes HTTP (GET, POST, PUT, DELETE)</w:t>
      </w:r>
    </w:p>
    <w:p w:rsidR="00B64586" w:rsidRPr="00B64586" w:rsidRDefault="00B64586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  <w:lang w:val="en-GB"/>
        </w:rPr>
      </w:pPr>
      <w:r>
        <w:rPr>
          <w:rFonts w:ascii="Arial" w:hAnsi="Arial" w:cs="Arial"/>
          <w:sz w:val="20"/>
          <w:lang w:val="en-GB"/>
        </w:rPr>
        <w:t>Probar el servicio RESTful</w:t>
      </w:r>
    </w:p>
    <w:p w:rsidR="00B64586" w:rsidRPr="00B64586" w:rsidRDefault="00B64586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  <w:lang w:val="en-GB"/>
        </w:rPr>
      </w:pPr>
      <w:r>
        <w:rPr>
          <w:rFonts w:ascii="Arial" w:hAnsi="Arial" w:cs="Arial"/>
          <w:sz w:val="20"/>
          <w:lang w:val="en-GB"/>
        </w:rPr>
        <w:t>Implementar el manejo de errores</w:t>
      </w:r>
    </w:p>
    <w:p w:rsidR="0098126D" w:rsidRDefault="0098126D" w:rsidP="00474980">
      <w:pPr>
        <w:pStyle w:val="Prrafodelista"/>
        <w:numPr>
          <w:ilvl w:val="0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Cabeceras HTTP de REST</w:t>
      </w:r>
    </w:p>
    <w:p w:rsidR="00B64586" w:rsidRDefault="00B64586" w:rsidP="00474980">
      <w:pPr>
        <w:pStyle w:val="Prrafodelista"/>
        <w:numPr>
          <w:ilvl w:val="1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Modificar las cabeceras al devolver una respuesta JSON es muy importante para indicar el tipo de contenido, mejorar la interoperabilidad y facilitar el manejo de la respuesta.</w:t>
      </w:r>
    </w:p>
    <w:p w:rsidR="0098126D" w:rsidRDefault="0098126D" w:rsidP="00474980">
      <w:pPr>
        <w:pStyle w:val="Prrafodelista"/>
        <w:numPr>
          <w:ilvl w:val="0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Ejemplo código de REST</w:t>
      </w:r>
    </w:p>
    <w:p w:rsidR="00B64586" w:rsidRDefault="00B64586" w:rsidP="00474980">
      <w:pPr>
        <w:pStyle w:val="Prrafodelista"/>
        <w:numPr>
          <w:ilvl w:val="1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Este código de php lo que hace es manejar las solicitudes GET y POST y responde con mensajes JSON según el tipo de solicitud, en caso de que haya algún error se mostrará un mensaje.</w:t>
      </w:r>
    </w:p>
    <w:p w:rsidR="0098126D" w:rsidRDefault="0098126D" w:rsidP="00474980">
      <w:pPr>
        <w:pStyle w:val="Prrafodelista"/>
        <w:numPr>
          <w:ilvl w:val="0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Diferencias entre REST y SOAP</w:t>
      </w:r>
    </w:p>
    <w:p w:rsidR="00B64586" w:rsidRPr="00B64586" w:rsidRDefault="00B64586" w:rsidP="00474980">
      <w:pPr>
        <w:pStyle w:val="Prrafodelista"/>
        <w:numPr>
          <w:ilvl w:val="1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Entre SOAP y REST hay algunas diferencias que son muy notorias, REST es una arquitectura mientras que SOAP es un protocolo de mensajes, REST admite varios lenguajes mientras que SOAP solo admite XML y en términos de complejidad SOAP es mucho más complejo y pesado que REST ya que REST está basado en HTTP</w:t>
      </w:r>
    </w:p>
    <w:p w:rsidR="00B64586" w:rsidRPr="00B64586" w:rsidRDefault="00B64586" w:rsidP="00B64586">
      <w:pPr>
        <w:ind w:left="1650"/>
        <w:rPr>
          <w:rFonts w:ascii="Times New Roman" w:hAnsi="Times New Roman"/>
          <w:color w:val="1F497D" w:themeColor="text2"/>
          <w:sz w:val="24"/>
        </w:rPr>
      </w:pPr>
    </w:p>
    <w:p w:rsidR="0098126D" w:rsidRDefault="0098126D" w:rsidP="00474980">
      <w:pPr>
        <w:pStyle w:val="Prrafodelista"/>
        <w:numPr>
          <w:ilvl w:val="0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lastRenderedPageBreak/>
        <w:t>Consumo de un servicio REST</w:t>
      </w:r>
    </w:p>
    <w:p w:rsidR="00B64586" w:rsidRPr="00B64586" w:rsidRDefault="00B64586" w:rsidP="00474980">
      <w:pPr>
        <w:pStyle w:val="Prrafodelista"/>
        <w:numPr>
          <w:ilvl w:val="1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Tenemos varias formas de consumir un servicio REST:</w:t>
      </w:r>
    </w:p>
    <w:p w:rsidR="00B64586" w:rsidRPr="00B64586" w:rsidRDefault="00B64586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Desde el navegador Web</w:t>
      </w:r>
    </w:p>
    <w:p w:rsidR="00B64586" w:rsidRPr="00B64586" w:rsidRDefault="00B64586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Desde una aplicación Node.js</w:t>
      </w:r>
    </w:p>
    <w:p w:rsidR="00B64586" w:rsidRPr="00B64586" w:rsidRDefault="00B64586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Desde una aplicación móvil</w:t>
      </w:r>
    </w:p>
    <w:p w:rsidR="00B64586" w:rsidRPr="00B64586" w:rsidRDefault="00B64586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Desde una aplicación de Java</w:t>
      </w:r>
    </w:p>
    <w:p w:rsidR="00B64586" w:rsidRDefault="00B64586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 xml:space="preserve">Desde una aplicación en </w:t>
      </w:r>
      <w:r w:rsidR="00327971">
        <w:rPr>
          <w:rFonts w:ascii="Arial" w:hAnsi="Arial" w:cs="Arial"/>
          <w:sz w:val="20"/>
        </w:rPr>
        <w:t>Python</w:t>
      </w:r>
    </w:p>
    <w:p w:rsidR="0098126D" w:rsidRDefault="0098126D" w:rsidP="00474980">
      <w:pPr>
        <w:pStyle w:val="Prrafodelista"/>
        <w:numPr>
          <w:ilvl w:val="0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Problemas de seguridad de REST</w:t>
      </w:r>
    </w:p>
    <w:p w:rsidR="00327971" w:rsidRPr="00327971" w:rsidRDefault="00327971" w:rsidP="00474980">
      <w:pPr>
        <w:pStyle w:val="Prrafodelista"/>
        <w:numPr>
          <w:ilvl w:val="1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Con REST tenemos principalmente dos grandes problemas de seguridad:</w:t>
      </w:r>
    </w:p>
    <w:p w:rsidR="00327971" w:rsidRPr="00327971" w:rsidRDefault="00327971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 xml:space="preserve">Inyección SQL: Esto es un ataque que puede manipulas las consultas a la base de datos </w:t>
      </w:r>
    </w:p>
    <w:p w:rsidR="00327971" w:rsidRPr="0098126D" w:rsidRDefault="00327971" w:rsidP="00474980">
      <w:pPr>
        <w:pStyle w:val="Prrafodelista"/>
        <w:numPr>
          <w:ilvl w:val="2"/>
          <w:numId w:val="2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Y también tenemos la falta de autenticación y autorización adecuada</w:t>
      </w:r>
    </w:p>
    <w:p w:rsidR="00EA04A7" w:rsidRDefault="00EA04A7" w:rsidP="00EA04A7">
      <w:pPr>
        <w:pStyle w:val="Texto"/>
      </w:pPr>
    </w:p>
    <w:p w:rsidR="00E33605" w:rsidRDefault="00E33605" w:rsidP="00974332">
      <w:pPr>
        <w:pStyle w:val="Texto"/>
      </w:pPr>
    </w:p>
    <w:p w:rsidR="00327971" w:rsidRDefault="00327971" w:rsidP="00474980">
      <w:pPr>
        <w:pStyle w:val="Ttulo1"/>
        <w:numPr>
          <w:ilvl w:val="0"/>
          <w:numId w:val="1"/>
        </w:numPr>
      </w:pPr>
      <w:bookmarkStart w:id="2" w:name="_Toc191057255"/>
      <w:r>
        <w:t>SERVICIOS WEB SOAP</w:t>
      </w:r>
      <w:bookmarkEnd w:id="2"/>
    </w:p>
    <w:p w:rsidR="00327971" w:rsidRDefault="00327971" w:rsidP="00474980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Definición de SOAP</w:t>
      </w:r>
    </w:p>
    <w:p w:rsidR="00327971" w:rsidRDefault="00327971" w:rsidP="00474980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SOAP es un protocolo de mensajes basado en XML, es más robusto y adecuado para aplicaciones que requieran mucha seguridad y fiabilidad. REST en cambio, es un estilo más flexible y sencillo que utiliza los métodos estándar de HTTP.</w:t>
      </w:r>
    </w:p>
    <w:p w:rsidR="00327971" w:rsidRDefault="00327971" w:rsidP="00474980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Componentes de un servicio SOAP</w:t>
      </w:r>
    </w:p>
    <w:p w:rsidR="00327971" w:rsidRPr="00327971" w:rsidRDefault="00327971" w:rsidP="00474980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 xml:space="preserve">SoapClient: Se utiliza para consumir servicios web SOAP </w:t>
      </w:r>
    </w:p>
    <w:p w:rsidR="00327971" w:rsidRDefault="00327971" w:rsidP="00474980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SoapServer: Se utiliza para exponer los servicios de SOAP en PHP.</w:t>
      </w:r>
    </w:p>
    <w:p w:rsidR="00327971" w:rsidRDefault="00327971" w:rsidP="00474980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Uso de un WSDL en SOAP</w:t>
      </w:r>
    </w:p>
    <w:p w:rsidR="00327971" w:rsidRDefault="00327971" w:rsidP="00474980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WSDL es un estándar basado en XML para describir los servicios web y sus operaciones disponibles. Este estándar es muy importante porque facilita la integración, operatividad, validación de datos y la generación de código.</w:t>
      </w:r>
    </w:p>
    <w:p w:rsidR="00327971" w:rsidRDefault="00327971" w:rsidP="00474980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Formato de datos en SOAP</w:t>
      </w:r>
    </w:p>
    <w:p w:rsidR="00327971" w:rsidRDefault="00327971" w:rsidP="00474980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t xml:space="preserve">Los datos en SOAP se estructuran dentro de un </w:t>
      </w:r>
      <w:r w:rsidRPr="00327971">
        <w:rPr>
          <w:rStyle w:val="Textoennegrita"/>
          <w:b w:val="0"/>
        </w:rPr>
        <w:t>envelope</w:t>
      </w:r>
      <w:r>
        <w:t xml:space="preserve"> que contiene un </w:t>
      </w:r>
      <w:r w:rsidRPr="00327971">
        <w:rPr>
          <w:rStyle w:val="Textoennegrita"/>
          <w:b w:val="0"/>
        </w:rPr>
        <w:t>header</w:t>
      </w:r>
      <w:r>
        <w:t xml:space="preserve"> opcional y un </w:t>
      </w:r>
      <w:r w:rsidRPr="00327971">
        <w:rPr>
          <w:rStyle w:val="Textoennegrita"/>
          <w:b w:val="0"/>
        </w:rPr>
        <w:t>body</w:t>
      </w:r>
      <w:r>
        <w:t xml:space="preserve"> obligatorio, con un posible </w:t>
      </w:r>
      <w:r w:rsidRPr="00327971">
        <w:rPr>
          <w:rStyle w:val="Textoennegrita"/>
          <w:b w:val="0"/>
        </w:rPr>
        <w:t>fault</w:t>
      </w:r>
      <w:r>
        <w:t xml:space="preserve"> en caso de errores. SOAP utiliza </w:t>
      </w:r>
      <w:r w:rsidRPr="00327971">
        <w:rPr>
          <w:rStyle w:val="Textoennegrita"/>
          <w:b w:val="0"/>
        </w:rPr>
        <w:t>XML</w:t>
      </w:r>
      <w:r>
        <w:t xml:space="preserve"> como formato debido a su independencia de la plataforma, estandarización, flexibilidad y capacidad de validación, lo que lo convierte en una opci</w:t>
      </w:r>
      <w:r>
        <w:t>ón ideal para servicios web.</w:t>
      </w:r>
    </w:p>
    <w:p w:rsidR="00327971" w:rsidRDefault="00327971" w:rsidP="00474980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Ejemplo de código en SOAP</w:t>
      </w:r>
    </w:p>
    <w:p w:rsidR="00327971" w:rsidRPr="00327971" w:rsidRDefault="00327971" w:rsidP="00474980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sz w:val="20"/>
        </w:rPr>
        <w:t>Este código hecho con SOAP crea una función que realiza la suma de dos números.</w:t>
      </w:r>
    </w:p>
    <w:p w:rsidR="00327971" w:rsidRDefault="00327971" w:rsidP="00474980">
      <w:pPr>
        <w:pStyle w:val="Ttulo1"/>
        <w:numPr>
          <w:ilvl w:val="0"/>
          <w:numId w:val="1"/>
        </w:numPr>
      </w:pPr>
      <w:bookmarkStart w:id="3" w:name="_Toc191057256"/>
      <w:r>
        <w:t>SERVICIOS WEB REST</w:t>
      </w:r>
      <w:bookmarkEnd w:id="3"/>
    </w:p>
    <w:p w:rsidR="00DD2532" w:rsidRPr="00DD2532" w:rsidRDefault="00327971" w:rsidP="00474980">
      <w:pPr>
        <w:pStyle w:val="Ttulo1"/>
        <w:numPr>
          <w:ilvl w:val="0"/>
          <w:numId w:val="1"/>
        </w:numPr>
      </w:pPr>
      <w:bookmarkStart w:id="4" w:name="_Toc191057257"/>
      <w:r>
        <w:t>SERVICIOS WEB SOAP</w:t>
      </w:r>
      <w:bookmarkEnd w:id="4"/>
    </w:p>
    <w:sectPr w:rsidR="00DD2532" w:rsidRPr="00DD2532" w:rsidSect="00D27929">
      <w:headerReference w:type="default" r:id="rId9"/>
      <w:footerReference w:type="default" r:id="rId10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980" w:rsidRDefault="00474980">
      <w:pPr>
        <w:spacing w:after="0" w:line="240" w:lineRule="auto"/>
      </w:pPr>
      <w:r>
        <w:separator/>
      </w:r>
    </w:p>
  </w:endnote>
  <w:endnote w:type="continuationSeparator" w:id="0">
    <w:p w:rsidR="00474980" w:rsidRDefault="0047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327971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1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980" w:rsidRDefault="00474980">
      <w:pPr>
        <w:spacing w:after="0" w:line="240" w:lineRule="auto"/>
      </w:pPr>
      <w:r>
        <w:separator/>
      </w:r>
    </w:p>
  </w:footnote>
  <w:footnote w:type="continuationSeparator" w:id="0">
    <w:p w:rsidR="00474980" w:rsidRDefault="00474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0CA2"/>
    <w:multiLevelType w:val="hybridMultilevel"/>
    <w:tmpl w:val="C2941BE4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10A2484A"/>
    <w:multiLevelType w:val="hybridMultilevel"/>
    <w:tmpl w:val="196482DE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EDA"/>
    <w:rsid w:val="0005427A"/>
    <w:rsid w:val="00067D3E"/>
    <w:rsid w:val="000879ED"/>
    <w:rsid w:val="00090399"/>
    <w:rsid w:val="00090440"/>
    <w:rsid w:val="000912C4"/>
    <w:rsid w:val="00092C7B"/>
    <w:rsid w:val="000B748C"/>
    <w:rsid w:val="00101F5C"/>
    <w:rsid w:val="00124386"/>
    <w:rsid w:val="00132402"/>
    <w:rsid w:val="00140A8D"/>
    <w:rsid w:val="00163825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CD5"/>
    <w:rsid w:val="001E4344"/>
    <w:rsid w:val="001E7775"/>
    <w:rsid w:val="001F3186"/>
    <w:rsid w:val="00212163"/>
    <w:rsid w:val="00213094"/>
    <w:rsid w:val="00213850"/>
    <w:rsid w:val="00215C7A"/>
    <w:rsid w:val="00226196"/>
    <w:rsid w:val="00232EAE"/>
    <w:rsid w:val="002530C9"/>
    <w:rsid w:val="0026313C"/>
    <w:rsid w:val="0026713F"/>
    <w:rsid w:val="00275182"/>
    <w:rsid w:val="00280996"/>
    <w:rsid w:val="002870A5"/>
    <w:rsid w:val="00293AB6"/>
    <w:rsid w:val="002960B3"/>
    <w:rsid w:val="002A2F97"/>
    <w:rsid w:val="002A6575"/>
    <w:rsid w:val="002B075B"/>
    <w:rsid w:val="002B4EB6"/>
    <w:rsid w:val="002E46EB"/>
    <w:rsid w:val="002E670B"/>
    <w:rsid w:val="002E6FD1"/>
    <w:rsid w:val="002F3CA5"/>
    <w:rsid w:val="00327971"/>
    <w:rsid w:val="00330FB6"/>
    <w:rsid w:val="00336AFF"/>
    <w:rsid w:val="003405CB"/>
    <w:rsid w:val="00356B0E"/>
    <w:rsid w:val="00361280"/>
    <w:rsid w:val="00370A9E"/>
    <w:rsid w:val="00371E08"/>
    <w:rsid w:val="0038789F"/>
    <w:rsid w:val="00390EEB"/>
    <w:rsid w:val="00395772"/>
    <w:rsid w:val="003A0E18"/>
    <w:rsid w:val="003B6CF5"/>
    <w:rsid w:val="003C47AF"/>
    <w:rsid w:val="003D2429"/>
    <w:rsid w:val="004049DE"/>
    <w:rsid w:val="00424A45"/>
    <w:rsid w:val="00432816"/>
    <w:rsid w:val="004435AD"/>
    <w:rsid w:val="00444285"/>
    <w:rsid w:val="0047437A"/>
    <w:rsid w:val="00474980"/>
    <w:rsid w:val="00487705"/>
    <w:rsid w:val="00487AA5"/>
    <w:rsid w:val="004A4366"/>
    <w:rsid w:val="004B32CF"/>
    <w:rsid w:val="004B7FF7"/>
    <w:rsid w:val="004E7D46"/>
    <w:rsid w:val="00544082"/>
    <w:rsid w:val="00564DF0"/>
    <w:rsid w:val="0059467D"/>
    <w:rsid w:val="005A2FF3"/>
    <w:rsid w:val="005C3CAA"/>
    <w:rsid w:val="005F5AEE"/>
    <w:rsid w:val="00623E17"/>
    <w:rsid w:val="00642DE9"/>
    <w:rsid w:val="00663FED"/>
    <w:rsid w:val="006950F8"/>
    <w:rsid w:val="006A1AA8"/>
    <w:rsid w:val="006B33D4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7560D"/>
    <w:rsid w:val="007854DC"/>
    <w:rsid w:val="007B3855"/>
    <w:rsid w:val="007C1CAC"/>
    <w:rsid w:val="007D206B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2BF5"/>
    <w:rsid w:val="00884768"/>
    <w:rsid w:val="00885FB2"/>
    <w:rsid w:val="008B7871"/>
    <w:rsid w:val="008E40D3"/>
    <w:rsid w:val="00904806"/>
    <w:rsid w:val="00911E7D"/>
    <w:rsid w:val="00912C96"/>
    <w:rsid w:val="00931B11"/>
    <w:rsid w:val="009330E1"/>
    <w:rsid w:val="009518C6"/>
    <w:rsid w:val="00961341"/>
    <w:rsid w:val="00963AAC"/>
    <w:rsid w:val="00974332"/>
    <w:rsid w:val="00977B80"/>
    <w:rsid w:val="0098126D"/>
    <w:rsid w:val="009A3048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79A6"/>
    <w:rsid w:val="00A133DB"/>
    <w:rsid w:val="00A16292"/>
    <w:rsid w:val="00A257FB"/>
    <w:rsid w:val="00A3099E"/>
    <w:rsid w:val="00A43B89"/>
    <w:rsid w:val="00A50EBF"/>
    <w:rsid w:val="00A55F61"/>
    <w:rsid w:val="00A5759B"/>
    <w:rsid w:val="00A9794F"/>
    <w:rsid w:val="00AC00D2"/>
    <w:rsid w:val="00AD4A57"/>
    <w:rsid w:val="00AD4E89"/>
    <w:rsid w:val="00AD7814"/>
    <w:rsid w:val="00AE1E16"/>
    <w:rsid w:val="00B44431"/>
    <w:rsid w:val="00B64586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E44AE"/>
    <w:rsid w:val="00BF3BE4"/>
    <w:rsid w:val="00BF5290"/>
    <w:rsid w:val="00C06C98"/>
    <w:rsid w:val="00C22937"/>
    <w:rsid w:val="00C420D6"/>
    <w:rsid w:val="00C463EE"/>
    <w:rsid w:val="00C663B8"/>
    <w:rsid w:val="00C77629"/>
    <w:rsid w:val="00C93354"/>
    <w:rsid w:val="00C97F9F"/>
    <w:rsid w:val="00CC09F1"/>
    <w:rsid w:val="00CE77EE"/>
    <w:rsid w:val="00CF4504"/>
    <w:rsid w:val="00D13C12"/>
    <w:rsid w:val="00D14453"/>
    <w:rsid w:val="00D14EA2"/>
    <w:rsid w:val="00D17F0E"/>
    <w:rsid w:val="00D2370B"/>
    <w:rsid w:val="00D24A4D"/>
    <w:rsid w:val="00D27929"/>
    <w:rsid w:val="00D30563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C14BB"/>
    <w:rsid w:val="00DC7E8F"/>
    <w:rsid w:val="00DD2532"/>
    <w:rsid w:val="00DD6B04"/>
    <w:rsid w:val="00E07439"/>
    <w:rsid w:val="00E1556B"/>
    <w:rsid w:val="00E161E5"/>
    <w:rsid w:val="00E2056B"/>
    <w:rsid w:val="00E248F8"/>
    <w:rsid w:val="00E33605"/>
    <w:rsid w:val="00E52C9F"/>
    <w:rsid w:val="00E54054"/>
    <w:rsid w:val="00E67E1E"/>
    <w:rsid w:val="00E72733"/>
    <w:rsid w:val="00E76447"/>
    <w:rsid w:val="00E805E2"/>
    <w:rsid w:val="00E82A9E"/>
    <w:rsid w:val="00EA04A7"/>
    <w:rsid w:val="00EB5729"/>
    <w:rsid w:val="00EB6A9C"/>
    <w:rsid w:val="00EC6F0C"/>
    <w:rsid w:val="00EE33C6"/>
    <w:rsid w:val="00EE72BE"/>
    <w:rsid w:val="00EF3BE0"/>
    <w:rsid w:val="00F13AFD"/>
    <w:rsid w:val="00F15F01"/>
    <w:rsid w:val="00F86AE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0F0E1F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98126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27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5E04F-5E61-458C-8922-0AA009A5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106</TotalTime>
  <Pages>1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VORPC</cp:lastModifiedBy>
  <cp:revision>10</cp:revision>
  <cp:lastPrinted>2025-02-21T18:07:00Z</cp:lastPrinted>
  <dcterms:created xsi:type="dcterms:W3CDTF">2022-10-13T07:20:00Z</dcterms:created>
  <dcterms:modified xsi:type="dcterms:W3CDTF">2025-02-21T18:07:00Z</dcterms:modified>
</cp:coreProperties>
</file>